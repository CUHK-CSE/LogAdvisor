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4CEF6" w14:textId="77777777" w:rsidR="00DD55AA" w:rsidRDefault="00DD55AA" w:rsidP="00DD55AA">
      <w:pPr>
        <w:pStyle w:val="Subtitle"/>
      </w:pPr>
      <w:r w:rsidRPr="00B22944">
        <w:t>Microsoft</w:t>
      </w:r>
      <w:r w:rsidRPr="009674D6">
        <w:rPr>
          <w:vertAlign w:val="superscript"/>
        </w:rPr>
        <w:t>®</w:t>
      </w:r>
      <w:r w:rsidRPr="00B22944">
        <w:t xml:space="preserve"> “Roslyn”</w:t>
      </w:r>
    </w:p>
    <w:p w14:paraId="49523B99" w14:textId="77777777" w:rsidR="000C2904" w:rsidRDefault="00C824C7" w:rsidP="7DB39673">
      <w:pPr>
        <w:pStyle w:val="Title"/>
      </w:pPr>
      <w:r>
        <w:t xml:space="preserve">How To: Write a </w:t>
      </w:r>
      <w:r w:rsidR="00D83603">
        <w:t xml:space="preserve">C# </w:t>
      </w:r>
      <w:r>
        <w:t>Quick Fix</w:t>
      </w:r>
    </w:p>
    <w:p w14:paraId="5A45716F" w14:textId="7FFE0463" w:rsidR="008B26D4" w:rsidRPr="008B26D4" w:rsidRDefault="00DD55AA" w:rsidP="008B26D4">
      <w:pPr>
        <w:pStyle w:val="Subtitle"/>
      </w:pPr>
      <w:r>
        <w:t>June</w:t>
      </w:r>
      <w:r w:rsidR="000D024C">
        <w:t xml:space="preserve"> </w:t>
      </w:r>
      <w:bookmarkStart w:id="0" w:name="_GoBack"/>
      <w:bookmarkEnd w:id="0"/>
      <w:r w:rsidR="000D024C">
        <w:t>2012</w:t>
      </w:r>
    </w:p>
    <w:p w14:paraId="38A0AFFC" w14:textId="24D63DEB" w:rsidR="00085274" w:rsidRDefault="00085274" w:rsidP="7DB39673">
      <w:pPr>
        <w:pStyle w:val="Heading1"/>
      </w:pPr>
      <w:r>
        <w:t>Prerequisites</w:t>
      </w:r>
    </w:p>
    <w:p w14:paraId="078C1A36" w14:textId="187D8397" w:rsidR="00085274" w:rsidRPr="00085274" w:rsidRDefault="00DD55AA" w:rsidP="00085274">
      <w:pPr>
        <w:pStyle w:val="ListParagraph"/>
        <w:numPr>
          <w:ilvl w:val="0"/>
          <w:numId w:val="14"/>
        </w:numPr>
      </w:pPr>
      <w:hyperlink r:id="rId11" w:history="1">
        <w:r w:rsidR="00085274" w:rsidRPr="00085274">
          <w:rPr>
            <w:rStyle w:val="Hyperlink"/>
          </w:rPr>
          <w:t>Roslyn Project Overview</w:t>
        </w:r>
      </w:hyperlink>
    </w:p>
    <w:p w14:paraId="49523B9A" w14:textId="77777777" w:rsidR="00C67F6E" w:rsidRPr="00262E52" w:rsidRDefault="00C67F6E" w:rsidP="7DB39673">
      <w:pPr>
        <w:pStyle w:val="Heading1"/>
        <w:rPr>
          <w:i/>
        </w:rPr>
      </w:pPr>
      <w:r>
        <w:t>Introduction</w:t>
      </w:r>
    </w:p>
    <w:p w14:paraId="49523B9B" w14:textId="656DDF46" w:rsidR="00A5699B" w:rsidRDefault="00E626C6" w:rsidP="7DB39673">
      <w:r>
        <w:t xml:space="preserve">In previous releases of Visual Studio, it has always been difficult to create custom </w:t>
      </w:r>
      <w:proofErr w:type="spellStart"/>
      <w:r>
        <w:t>refactorings</w:t>
      </w:r>
      <w:proofErr w:type="spellEnd"/>
      <w:r w:rsidR="004F0837">
        <w:t xml:space="preserve"> that target C# or Visual Basic</w:t>
      </w:r>
      <w:r>
        <w:t>. With the Project Roslyn Services APIs</w:t>
      </w:r>
      <w:r w:rsidR="00E811D9">
        <w:t>,</w:t>
      </w:r>
      <w:r w:rsidR="008D5935">
        <w:t xml:space="preserve"> this once difficult task has become easy! </w:t>
      </w:r>
      <w:r w:rsidR="00D545AE">
        <w:t xml:space="preserve">All that </w:t>
      </w:r>
      <w:r w:rsidR="00DA104A">
        <w:t>is needed is</w:t>
      </w:r>
      <w:r w:rsidR="00D545AE">
        <w:t xml:space="preserve"> </w:t>
      </w:r>
      <w:r w:rsidR="00DA104A">
        <w:t xml:space="preserve">to </w:t>
      </w:r>
      <w:r w:rsidR="00D545AE">
        <w:t xml:space="preserve">perform a bit of analysis </w:t>
      </w:r>
      <w:r w:rsidR="00FF79C2">
        <w:t xml:space="preserve">to </w:t>
      </w:r>
      <w:r w:rsidR="006D5959">
        <w:t>identify an issue</w:t>
      </w:r>
      <w:r w:rsidR="008D5935">
        <w:t>,</w:t>
      </w:r>
      <w:r w:rsidR="00776E8E">
        <w:t xml:space="preserve"> and optionally provide a tree transformation</w:t>
      </w:r>
      <w:r w:rsidR="00CD141F">
        <w:t xml:space="preserve"> as </w:t>
      </w:r>
      <w:r w:rsidR="00011F2C">
        <w:t>a code</w:t>
      </w:r>
      <w:r w:rsidR="00CD141F">
        <w:t xml:space="preserve"> </w:t>
      </w:r>
      <w:r w:rsidR="00556673">
        <w:t>fix</w:t>
      </w:r>
      <w:r w:rsidR="00776E8E">
        <w:t xml:space="preserve">. </w:t>
      </w:r>
      <w:r w:rsidR="00BC6E0F">
        <w:t>The heavy lifting of running your analysis on a background thread, showing squiggly underlines in the editor, populating the Visual Studio Error List, creating smart tags and showing rich preview</w:t>
      </w:r>
      <w:r w:rsidR="000E0D26">
        <w:t>s</w:t>
      </w:r>
      <w:r w:rsidR="00BC6E0F">
        <w:t xml:space="preserve"> </w:t>
      </w:r>
      <w:r w:rsidR="00390F9C">
        <w:t>is</w:t>
      </w:r>
      <w:r w:rsidR="00BC6E0F">
        <w:t xml:space="preserve"> all done for you automatically.</w:t>
      </w:r>
    </w:p>
    <w:p w14:paraId="49523B9C" w14:textId="1972B8D2" w:rsidR="00E62734" w:rsidRDefault="00E62734" w:rsidP="7DB39673">
      <w:r>
        <w:t xml:space="preserve">In this walkthrough, we’ll explore </w:t>
      </w:r>
      <w:r w:rsidR="00A02600">
        <w:t>the creation</w:t>
      </w:r>
      <w:r w:rsidR="00633B0C">
        <w:t xml:space="preserve"> of</w:t>
      </w:r>
      <w:r>
        <w:t xml:space="preserve"> a Code Issue and a</w:t>
      </w:r>
      <w:r w:rsidR="00CE11FC">
        <w:t>n accompanying</w:t>
      </w:r>
      <w:r>
        <w:t xml:space="preserve"> Code Action using the Roslyn </w:t>
      </w:r>
      <w:r w:rsidR="000B0957">
        <w:t xml:space="preserve">Services </w:t>
      </w:r>
      <w:r>
        <w:t>API</w:t>
      </w:r>
      <w:r w:rsidR="000B0957">
        <w:t>s</w:t>
      </w:r>
      <w:r>
        <w:t>.</w:t>
      </w:r>
      <w:r w:rsidR="00C51E2B">
        <w:t xml:space="preserve"> A Code Issue is a way </w:t>
      </w:r>
      <w:r w:rsidR="00B844A6">
        <w:t xml:space="preserve">to perform </w:t>
      </w:r>
      <w:r w:rsidR="0022785F">
        <w:t xml:space="preserve">source code </w:t>
      </w:r>
      <w:r w:rsidR="00B844A6">
        <w:t xml:space="preserve">analysis and </w:t>
      </w:r>
      <w:r w:rsidR="00C51E2B">
        <w:t xml:space="preserve">report problems </w:t>
      </w:r>
      <w:r w:rsidR="0022785F">
        <w:t>to the user</w:t>
      </w:r>
      <w:r w:rsidR="00954224">
        <w:t>.</w:t>
      </w:r>
      <w:r w:rsidR="005D05DE">
        <w:t xml:space="preserve"> </w:t>
      </w:r>
      <w:r w:rsidR="00BC7B4E">
        <w:t xml:space="preserve">Optionally, a Code Issue can also provide a Code Action which represents a modification to the user’s source code. </w:t>
      </w:r>
      <w:r w:rsidR="00940223">
        <w:t xml:space="preserve">You can think of the two together as </w:t>
      </w:r>
      <w:r w:rsidR="00713612">
        <w:t xml:space="preserve">finding </w:t>
      </w:r>
      <w:r w:rsidR="00940223">
        <w:t>a source code problem and providing a fix.</w:t>
      </w:r>
      <w:r w:rsidR="00704D04">
        <w:t xml:space="preserve"> </w:t>
      </w:r>
      <w:r w:rsidR="000F6D3B">
        <w:t>For example, a Code Issue could be created to detect and report any local variable names that begin with an uppercase letter, and provide a Code Action that corrects them.</w:t>
      </w:r>
    </w:p>
    <w:p w14:paraId="49523B9D" w14:textId="77777777" w:rsidR="00C67F6E" w:rsidRDefault="00C67F6E" w:rsidP="7DB39673">
      <w:pPr>
        <w:pStyle w:val="Heading1"/>
      </w:pPr>
      <w:r>
        <w:t>Writing the Code Issue</w:t>
      </w:r>
    </w:p>
    <w:p w14:paraId="49523B9E" w14:textId="4A5FA9D7" w:rsidR="00770EAB" w:rsidRDefault="00770EAB" w:rsidP="7DB39673">
      <w:r>
        <w:t xml:space="preserve">Suppose that you wanted to </w:t>
      </w:r>
      <w:r w:rsidR="0087575C">
        <w:t xml:space="preserve">report </w:t>
      </w:r>
      <w:r w:rsidR="00AB6CEA">
        <w:t xml:space="preserve">to the user any </w:t>
      </w:r>
      <w:r w:rsidR="0087575C">
        <w:t>local variable declarations that can be converted to local constants.</w:t>
      </w:r>
      <w:r w:rsidR="00AB6CEA">
        <w:t xml:space="preserve"> </w:t>
      </w:r>
      <w:r w:rsidR="007D6F25">
        <w:t>For example, consider the following code:</w:t>
      </w:r>
    </w:p>
    <w:p w14:paraId="49523B9F" w14:textId="77777777" w:rsidR="007D6F25" w:rsidRDefault="007D6F25" w:rsidP="7DB39673">
      <w:pPr>
        <w:pStyle w:val="Code"/>
      </w:pPr>
      <w:r w:rsidRPr="007D6F25">
        <w:rPr>
          <w:rStyle w:val="Keyword"/>
        </w:rPr>
        <w:t>int</w:t>
      </w:r>
      <w:r>
        <w:t xml:space="preserve"> x = 0;</w:t>
      </w:r>
    </w:p>
    <w:p w14:paraId="49523BA0" w14:textId="77777777" w:rsidR="007D6F25" w:rsidRDefault="007D6F25" w:rsidP="7DB39673">
      <w:pPr>
        <w:pStyle w:val="Code"/>
      </w:pPr>
      <w:r w:rsidRPr="007D6F25">
        <w:rPr>
          <w:rStyle w:val="Type"/>
        </w:rPr>
        <w:t>Console</w:t>
      </w:r>
      <w:r>
        <w:t>.WriteLine(x);</w:t>
      </w:r>
    </w:p>
    <w:p w14:paraId="49523BA1" w14:textId="77777777" w:rsidR="007D6F25" w:rsidRDefault="00EE1FA1" w:rsidP="7DB39673">
      <w:r>
        <w:t xml:space="preserve">In the code above, x is assigned a constant value and is never written to. Thus, it can be declared using the </w:t>
      </w:r>
      <w:proofErr w:type="spellStart"/>
      <w:r>
        <w:t>const</w:t>
      </w:r>
      <w:proofErr w:type="spellEnd"/>
      <w:r>
        <w:t xml:space="preserve"> modifier:</w:t>
      </w:r>
    </w:p>
    <w:p w14:paraId="49523BA2" w14:textId="77777777" w:rsidR="00EE1FA1" w:rsidRDefault="00EE1FA1" w:rsidP="7DB39673">
      <w:pPr>
        <w:pStyle w:val="Code"/>
      </w:pPr>
      <w:r w:rsidRPr="00EE1FA1">
        <w:rPr>
          <w:rStyle w:val="Keyword"/>
        </w:rPr>
        <w:t>const</w:t>
      </w:r>
      <w:r>
        <w:t xml:space="preserve"> </w:t>
      </w:r>
      <w:r w:rsidRPr="00EE1FA1">
        <w:rPr>
          <w:rStyle w:val="Keyword"/>
        </w:rPr>
        <w:t>int</w:t>
      </w:r>
      <w:r>
        <w:t xml:space="preserve"> x = 0;</w:t>
      </w:r>
    </w:p>
    <w:p w14:paraId="49523BA3" w14:textId="77777777" w:rsidR="00EE1FA1" w:rsidRDefault="00EE1FA1" w:rsidP="7DB39673">
      <w:pPr>
        <w:pStyle w:val="Code"/>
      </w:pPr>
      <w:r w:rsidRPr="00EE1FA1">
        <w:rPr>
          <w:rStyle w:val="Type"/>
        </w:rPr>
        <w:t>Console</w:t>
      </w:r>
      <w:r>
        <w:t>.WriteLine(x);</w:t>
      </w:r>
    </w:p>
    <w:p w14:paraId="49523BA4" w14:textId="665FDADB" w:rsidR="0053249A" w:rsidRPr="00770EAB" w:rsidRDefault="0090422B" w:rsidP="7DB39673">
      <w:r>
        <w:t>The analysis to determine whether a variable can be made constant is actually fairly involved, r</w:t>
      </w:r>
      <w:r w:rsidR="00B32ACD">
        <w:t>equiring</w:t>
      </w:r>
      <w:r>
        <w:t xml:space="preserve"> syntactic analysis, constant analysis of the initializer expression and dataflow analysis to ensure that the variable is never written to. However, performing this analysis with the Roslyn</w:t>
      </w:r>
      <w:r w:rsidR="000204A8">
        <w:t xml:space="preserve"> Compiler</w:t>
      </w:r>
      <w:r>
        <w:t xml:space="preserve"> APIs and exposing it </w:t>
      </w:r>
      <w:r w:rsidR="000204A8">
        <w:t>as</w:t>
      </w:r>
      <w:r>
        <w:t xml:space="preserve"> a Code Issue is pretty easy. </w:t>
      </w:r>
    </w:p>
    <w:p w14:paraId="49523BA5" w14:textId="77777777" w:rsidR="006604FA" w:rsidRDefault="00422616" w:rsidP="7DB39673">
      <w:pPr>
        <w:pStyle w:val="ListParagraph"/>
        <w:numPr>
          <w:ilvl w:val="0"/>
          <w:numId w:val="8"/>
        </w:numPr>
      </w:pPr>
      <w:r>
        <w:lastRenderedPageBreak/>
        <w:t>First you’ll create a new C# Code Issue project.</w:t>
      </w:r>
    </w:p>
    <w:p w14:paraId="49523BA6" w14:textId="77777777" w:rsidR="006604FA" w:rsidRDefault="00422616" w:rsidP="7DB39673">
      <w:pPr>
        <w:pStyle w:val="ListParagraph"/>
        <w:numPr>
          <w:ilvl w:val="1"/>
          <w:numId w:val="8"/>
        </w:numPr>
      </w:pPr>
      <w:r>
        <w:t>In Visual Studio, choose File -&gt; New -&gt; Project… to display the New Project dialog.</w:t>
      </w:r>
    </w:p>
    <w:p w14:paraId="49523BA7" w14:textId="33B1139F" w:rsidR="006604FA" w:rsidRDefault="00422616" w:rsidP="7DB39673">
      <w:pPr>
        <w:pStyle w:val="ListParagraph"/>
        <w:numPr>
          <w:ilvl w:val="1"/>
          <w:numId w:val="8"/>
        </w:numPr>
      </w:pPr>
      <w:r>
        <w:t xml:space="preserve">Under Visual C# -&gt; Roslyn, </w:t>
      </w:r>
      <w:r w:rsidR="00026247">
        <w:t>choose “Code Issue</w:t>
      </w:r>
      <w:r w:rsidR="009D6480">
        <w:t>.</w:t>
      </w:r>
      <w:r w:rsidR="00026247">
        <w:t>”</w:t>
      </w:r>
    </w:p>
    <w:p w14:paraId="49523BA8" w14:textId="7FDAECB5" w:rsidR="00C67F6E" w:rsidRPr="00C67F6E" w:rsidRDefault="006604FA" w:rsidP="7DB39673">
      <w:pPr>
        <w:pStyle w:val="ListParagraph"/>
        <w:numPr>
          <w:ilvl w:val="1"/>
          <w:numId w:val="8"/>
        </w:numPr>
      </w:pPr>
      <w:r>
        <w:t>N</w:t>
      </w:r>
      <w:r w:rsidR="00026247">
        <w:t>ame your projec</w:t>
      </w:r>
      <w:r w:rsidR="00762BA9">
        <w:t>t “</w:t>
      </w:r>
      <w:proofErr w:type="spellStart"/>
      <w:r w:rsidR="00762BA9">
        <w:t>FirstQuickFix</w:t>
      </w:r>
      <w:proofErr w:type="spellEnd"/>
      <w:r w:rsidR="00762BA9">
        <w:t>” and click OK.</w:t>
      </w:r>
    </w:p>
    <w:p w14:paraId="49523BA9" w14:textId="4B456A45" w:rsidR="00F07445" w:rsidRDefault="00E45892" w:rsidP="7DB39673">
      <w:r>
        <w:rPr>
          <w:noProof/>
        </w:rPr>
        <w:drawing>
          <wp:inline distT="0" distB="0" distL="0" distR="0" wp14:anchorId="410AC411" wp14:editId="5510995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14:paraId="49523BAA" w14:textId="38A13E43" w:rsidR="007B45AE" w:rsidRDefault="00D8392D" w:rsidP="7DB39673">
      <w:pPr>
        <w:pStyle w:val="ListParagraph"/>
        <w:numPr>
          <w:ilvl w:val="0"/>
          <w:numId w:val="8"/>
        </w:numPr>
      </w:pPr>
      <w:r>
        <w:t>P</w:t>
      </w:r>
      <w:r w:rsidR="007B45AE">
        <w:t xml:space="preserve">ress F5 to run the </w:t>
      </w:r>
      <w:r w:rsidR="006604FA">
        <w:t>newly created Code Issue project</w:t>
      </w:r>
      <w:r w:rsidR="009F7019">
        <w:t xml:space="preserve"> in a new instance of Visual</w:t>
      </w:r>
      <w:r w:rsidR="00303C77">
        <w:t xml:space="preserve"> Studio with the Roslyn Language Service loaded.</w:t>
      </w:r>
      <w:r w:rsidR="00B73BBE">
        <w:t xml:space="preserve"> This new instance of Visual Studio is called the </w:t>
      </w:r>
      <w:proofErr w:type="spellStart"/>
      <w:r w:rsidR="00B73BBE">
        <w:t>debuggee</w:t>
      </w:r>
      <w:proofErr w:type="spellEnd"/>
      <w:r w:rsidR="00B73BBE">
        <w:t>.</w:t>
      </w:r>
    </w:p>
    <w:p w14:paraId="49523BAB" w14:textId="608CEC43" w:rsidR="007B45AE" w:rsidRDefault="009F7019" w:rsidP="7DB39673">
      <w:pPr>
        <w:pStyle w:val="ListParagraph"/>
        <w:numPr>
          <w:ilvl w:val="1"/>
          <w:numId w:val="8"/>
        </w:numPr>
      </w:pPr>
      <w:r>
        <w:t xml:space="preserve">In the </w:t>
      </w:r>
      <w:proofErr w:type="spellStart"/>
      <w:r>
        <w:t>debuggee</w:t>
      </w:r>
      <w:proofErr w:type="spellEnd"/>
      <w:r>
        <w:t xml:space="preserve"> Visual Studio instance</w:t>
      </w:r>
      <w:r w:rsidR="00B258FC">
        <w:t>,</w:t>
      </w:r>
      <w:r>
        <w:t xml:space="preserve"> create a new</w:t>
      </w:r>
      <w:r w:rsidR="00C80F09">
        <w:t xml:space="preserve"> C#</w:t>
      </w:r>
      <w:r>
        <w:t xml:space="preserve"> Console Application project</w:t>
      </w:r>
      <w:r w:rsidR="00B720E4">
        <w:t xml:space="preserve">. </w:t>
      </w:r>
      <w:r w:rsidR="006E1752">
        <w:t>Hover over one of the tokens</w:t>
      </w:r>
      <w:r w:rsidR="00B720E4">
        <w:t xml:space="preserve"> in</w:t>
      </w:r>
      <w:r w:rsidR="006E1752">
        <w:t xml:space="preserve"> the code with a wavy underline and</w:t>
      </w:r>
      <w:r w:rsidR="00B720E4">
        <w:t xml:space="preserve"> the warning text </w:t>
      </w:r>
      <w:r w:rsidR="00A15F75">
        <w:t xml:space="preserve">provided by a code issue </w:t>
      </w:r>
      <w:r w:rsidR="00B720E4">
        <w:t xml:space="preserve">appears. These code issues are provided by the </w:t>
      </w:r>
      <w:proofErr w:type="spellStart"/>
      <w:r w:rsidR="00B720E4" w:rsidRPr="00C85C9A">
        <w:rPr>
          <w:rStyle w:val="InlineCode"/>
        </w:rPr>
        <w:t>GetIssues</w:t>
      </w:r>
      <w:proofErr w:type="spellEnd"/>
      <w:r w:rsidR="00B720E4">
        <w:t xml:space="preserve"> method in the debugger project.</w:t>
      </w:r>
      <w:r w:rsidR="00C80F09">
        <w:t xml:space="preserve"> </w:t>
      </w:r>
      <w:r w:rsidR="00B720E4">
        <w:t xml:space="preserve">So </w:t>
      </w:r>
      <w:r w:rsidR="00C80F09">
        <w:t xml:space="preserve">initially, </w:t>
      </w:r>
      <w:r w:rsidR="007B45AE">
        <w:t>the</w:t>
      </w:r>
      <w:r w:rsidR="00042D45">
        <w:t xml:space="preserve"> debugger</w:t>
      </w:r>
      <w:r w:rsidR="007B45AE">
        <w:t xml:space="preserve"> project contains enough code to create a Code</w:t>
      </w:r>
      <w:r w:rsidR="00097A89">
        <w:t xml:space="preserve"> </w:t>
      </w:r>
      <w:r w:rsidR="007B45AE">
        <w:t xml:space="preserve">Issue for </w:t>
      </w:r>
      <w:r>
        <w:t>every token in a C# file that contains the letter ‘a’.</w:t>
      </w:r>
      <w:r w:rsidR="004479EE">
        <w:br/>
      </w:r>
      <w:r w:rsidR="00193F59">
        <w:br/>
      </w:r>
      <w:r w:rsidR="00271C38">
        <w:rPr>
          <w:noProof/>
        </w:rPr>
        <w:drawing>
          <wp:inline distT="0" distB="0" distL="0" distR="0" wp14:anchorId="49523CDB" wp14:editId="49523CDC">
            <wp:extent cx="2833562" cy="121632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7801" cy="1218144"/>
                    </a:xfrm>
                    <a:prstGeom prst="rect">
                      <a:avLst/>
                    </a:prstGeom>
                  </pic:spPr>
                </pic:pic>
              </a:graphicData>
            </a:graphic>
          </wp:inline>
        </w:drawing>
      </w:r>
      <w:r w:rsidR="00193F59">
        <w:br/>
      </w:r>
    </w:p>
    <w:p w14:paraId="49523BAC" w14:textId="10F3AEFA" w:rsidR="004873A5" w:rsidRDefault="00097A89" w:rsidP="7DB39673">
      <w:pPr>
        <w:pStyle w:val="ListParagraph"/>
        <w:numPr>
          <w:ilvl w:val="1"/>
          <w:numId w:val="8"/>
        </w:numPr>
      </w:pPr>
      <w:r>
        <w:t>Now that you’</w:t>
      </w:r>
      <w:r w:rsidR="00863BF6">
        <w:t>v</w:t>
      </w:r>
      <w:r>
        <w:t xml:space="preserve">e seen the initial Code Issue in action, close the </w:t>
      </w:r>
      <w:proofErr w:type="spellStart"/>
      <w:r>
        <w:t>debuggee</w:t>
      </w:r>
      <w:proofErr w:type="spellEnd"/>
      <w:r>
        <w:t xml:space="preserve"> Visual Studio instance and return to </w:t>
      </w:r>
      <w:r w:rsidR="00AD2253">
        <w:t>your</w:t>
      </w:r>
      <w:r>
        <w:t xml:space="preserve"> Code Issue project.</w:t>
      </w:r>
    </w:p>
    <w:p w14:paraId="49523BAD" w14:textId="7309F155" w:rsidR="00C10F2D" w:rsidRDefault="00720E22" w:rsidP="7DB39673">
      <w:pPr>
        <w:pStyle w:val="ListParagraph"/>
        <w:numPr>
          <w:ilvl w:val="0"/>
          <w:numId w:val="8"/>
        </w:numPr>
      </w:pPr>
      <w:r>
        <w:t xml:space="preserve">Take a moment to familiarize yourself with the </w:t>
      </w:r>
      <w:r w:rsidR="00F82D04">
        <w:t>Code Issue Provider</w:t>
      </w:r>
      <w:r w:rsidR="00AA3A8A">
        <w:t xml:space="preserve"> the </w:t>
      </w:r>
      <w:proofErr w:type="spellStart"/>
      <w:r w:rsidR="00AA3A8A">
        <w:t>CodeIssueProvider.cs</w:t>
      </w:r>
      <w:proofErr w:type="spellEnd"/>
      <w:r w:rsidR="00AA3A8A">
        <w:t xml:space="preserve"> file</w:t>
      </w:r>
      <w:r>
        <w:t xml:space="preserve"> </w:t>
      </w:r>
      <w:r w:rsidR="00AA3A8A">
        <w:t xml:space="preserve">of </w:t>
      </w:r>
      <w:r>
        <w:t>your project.</w:t>
      </w:r>
      <w:r w:rsidR="00EC044D">
        <w:t xml:space="preserve"> There are two important as</w:t>
      </w:r>
      <w:r w:rsidR="003B7692">
        <w:t>pects to draw your attention to:</w:t>
      </w:r>
    </w:p>
    <w:p w14:paraId="49523BAE" w14:textId="5A1C9815" w:rsidR="00803A2D" w:rsidRDefault="00652319" w:rsidP="7DB39673">
      <w:pPr>
        <w:pStyle w:val="ListParagraph"/>
        <w:numPr>
          <w:ilvl w:val="1"/>
          <w:numId w:val="8"/>
        </w:numPr>
      </w:pPr>
      <w:r>
        <w:lastRenderedPageBreak/>
        <w:t xml:space="preserve">Every </w:t>
      </w:r>
      <w:proofErr w:type="spellStart"/>
      <w:r w:rsidRPr="00F82D04">
        <w:rPr>
          <w:rStyle w:val="InlineCode"/>
        </w:rPr>
        <w:t>ICodeIssueProvider</w:t>
      </w:r>
      <w:proofErr w:type="spellEnd"/>
      <w:r>
        <w:t xml:space="preserve"> </w:t>
      </w:r>
      <w:r w:rsidR="00BC3369">
        <w:t>implementer</w:t>
      </w:r>
      <w:r>
        <w:t xml:space="preserve"> must provide at least one Export attribute that describes important details about the provider.</w:t>
      </w:r>
      <w:r w:rsidR="005438B5">
        <w:t xml:space="preserve"> There are three possible attributes that can be used, depending on what your </w:t>
      </w:r>
      <w:r w:rsidR="00F82D04">
        <w:t>Code Issue Provider</w:t>
      </w:r>
      <w:r w:rsidR="005438B5">
        <w:t xml:space="preserve"> operates on: </w:t>
      </w:r>
      <w:proofErr w:type="spellStart"/>
      <w:r w:rsidR="005438B5" w:rsidRPr="00F82D04">
        <w:rPr>
          <w:rStyle w:val="InlineCode"/>
        </w:rPr>
        <w:t>ExportSyntax</w:t>
      </w:r>
      <w:r w:rsidR="005438B5" w:rsidRPr="00680EA3">
        <w:rPr>
          <w:rStyle w:val="InlineCode"/>
          <w:b/>
        </w:rPr>
        <w:t>Node</w:t>
      </w:r>
      <w:r w:rsidR="005438B5" w:rsidRPr="00F82D04">
        <w:rPr>
          <w:rStyle w:val="InlineCode"/>
        </w:rPr>
        <w:t>CodeIssueProvider</w:t>
      </w:r>
      <w:proofErr w:type="spellEnd"/>
      <w:r w:rsidR="005438B5">
        <w:t xml:space="preserve">, </w:t>
      </w:r>
      <w:proofErr w:type="spellStart"/>
      <w:r w:rsidR="005438B5" w:rsidRPr="00F82D04">
        <w:rPr>
          <w:rStyle w:val="InlineCode"/>
        </w:rPr>
        <w:t>ExportSyntax</w:t>
      </w:r>
      <w:r w:rsidR="005438B5" w:rsidRPr="00680EA3">
        <w:rPr>
          <w:rStyle w:val="InlineCode"/>
          <w:b/>
        </w:rPr>
        <w:t>Token</w:t>
      </w:r>
      <w:r w:rsidR="005438B5" w:rsidRPr="00F82D04">
        <w:rPr>
          <w:rStyle w:val="InlineCode"/>
        </w:rPr>
        <w:t>CodeIssueProvider</w:t>
      </w:r>
      <w:proofErr w:type="spellEnd"/>
      <w:r w:rsidR="005438B5">
        <w:t xml:space="preserve"> and </w:t>
      </w:r>
      <w:proofErr w:type="spellStart"/>
      <w:r w:rsidR="005438B5" w:rsidRPr="00F82D04">
        <w:rPr>
          <w:rStyle w:val="InlineCode"/>
        </w:rPr>
        <w:t>ExportSyntaxT</w:t>
      </w:r>
      <w:r w:rsidR="005438B5" w:rsidRPr="00680EA3">
        <w:rPr>
          <w:rStyle w:val="InlineCode"/>
          <w:b/>
        </w:rPr>
        <w:t>rivia</w:t>
      </w:r>
      <w:r w:rsidR="005438B5" w:rsidRPr="00F82D04">
        <w:rPr>
          <w:rStyle w:val="InlineCode"/>
        </w:rPr>
        <w:t>CodeIssueProvider</w:t>
      </w:r>
      <w:proofErr w:type="spellEnd"/>
      <w:r w:rsidR="005438B5">
        <w:t>.</w:t>
      </w:r>
      <w:r w:rsidR="00682B30">
        <w:t xml:space="preserve"> In this case, the</w:t>
      </w:r>
      <w:r w:rsidR="00F82D04">
        <w:t xml:space="preserve"> Code Issue Provider</w:t>
      </w:r>
      <w:r w:rsidR="00682B30">
        <w:t xml:space="preserve"> operates on </w:t>
      </w:r>
      <w:r w:rsidR="00557233">
        <w:t>nodes</w:t>
      </w:r>
      <w:r w:rsidR="00682B30">
        <w:t xml:space="preserve"> so it provides an </w:t>
      </w:r>
      <w:proofErr w:type="spellStart"/>
      <w:r w:rsidR="00682B30" w:rsidRPr="00F82D04">
        <w:rPr>
          <w:rStyle w:val="InlineCode"/>
        </w:rPr>
        <w:t>ExportSyntax</w:t>
      </w:r>
      <w:r w:rsidR="00557233" w:rsidRPr="00680EA3">
        <w:rPr>
          <w:rStyle w:val="InlineCode"/>
          <w:b/>
        </w:rPr>
        <w:t>Node</w:t>
      </w:r>
      <w:r w:rsidR="00682B30" w:rsidRPr="00F82D04">
        <w:rPr>
          <w:rStyle w:val="InlineCode"/>
        </w:rPr>
        <w:t>CodeIssueProvider</w:t>
      </w:r>
      <w:proofErr w:type="spellEnd"/>
      <w:r w:rsidR="00682B30">
        <w:t xml:space="preserve"> attribute.</w:t>
      </w:r>
    </w:p>
    <w:p w14:paraId="49523BAF" w14:textId="0D8822B1" w:rsidR="000666FC" w:rsidRDefault="000666FC" w:rsidP="7DB39673">
      <w:pPr>
        <w:pStyle w:val="ListParagraph"/>
        <w:numPr>
          <w:ilvl w:val="1"/>
          <w:numId w:val="8"/>
        </w:numPr>
      </w:pPr>
      <w:r>
        <w:t xml:space="preserve">Every </w:t>
      </w:r>
      <w:r w:rsidR="00764DB8">
        <w:t>Code Issue Provider</w:t>
      </w:r>
      <w:r>
        <w:t xml:space="preserve"> must implement the </w:t>
      </w:r>
      <w:proofErr w:type="spellStart"/>
      <w:r w:rsidRPr="008F5257">
        <w:rPr>
          <w:rStyle w:val="InlineCode"/>
        </w:rPr>
        <w:t>ICodeIssueProvider</w:t>
      </w:r>
      <w:proofErr w:type="spellEnd"/>
      <w:r>
        <w:t xml:space="preserve"> interface. This interface contains three</w:t>
      </w:r>
      <w:r w:rsidR="00256E7F">
        <w:t xml:space="preserve"> overloaded </w:t>
      </w:r>
      <w:r>
        <w:t>methods</w:t>
      </w:r>
      <w:r w:rsidR="00256E7F">
        <w:t xml:space="preserve"> called </w:t>
      </w:r>
      <w:proofErr w:type="spellStart"/>
      <w:r w:rsidR="00256E7F" w:rsidRPr="00256E7F">
        <w:rPr>
          <w:rStyle w:val="InlineCode"/>
        </w:rPr>
        <w:t>GetIssues</w:t>
      </w:r>
      <w:proofErr w:type="spellEnd"/>
      <w:r>
        <w:t>: one each for operating on syntax nodes, tokens or trivia. The Export attribute(s) determine which of these methods are called.</w:t>
      </w:r>
      <w:r w:rsidR="001E351A">
        <w:t xml:space="preserve"> Because </w:t>
      </w:r>
      <w:r w:rsidR="00764DB8">
        <w:t xml:space="preserve">this Code Issue Provider </w:t>
      </w:r>
      <w:r w:rsidR="001E351A">
        <w:t xml:space="preserve">provides an </w:t>
      </w:r>
      <w:proofErr w:type="spellStart"/>
      <w:r w:rsidR="001E351A" w:rsidRPr="008F5257">
        <w:rPr>
          <w:rStyle w:val="InlineCode"/>
        </w:rPr>
        <w:t>ExportSyntax</w:t>
      </w:r>
      <w:r w:rsidR="00C54359">
        <w:rPr>
          <w:rStyle w:val="InlineCode"/>
        </w:rPr>
        <w:t>Node</w:t>
      </w:r>
      <w:r w:rsidR="001E351A" w:rsidRPr="008F5257">
        <w:rPr>
          <w:rStyle w:val="InlineCode"/>
        </w:rPr>
        <w:t>CodeIssueProvider</w:t>
      </w:r>
      <w:proofErr w:type="spellEnd"/>
      <w:r w:rsidR="001E351A">
        <w:t xml:space="preserve"> attribute, only the method operating on </w:t>
      </w:r>
      <w:r w:rsidR="00C54359">
        <w:t>nodes</w:t>
      </w:r>
      <w:r w:rsidR="001E351A">
        <w:t xml:space="preserve"> is implemented. The others throw a </w:t>
      </w:r>
      <w:proofErr w:type="spellStart"/>
      <w:r w:rsidR="001E351A" w:rsidRPr="008F5257">
        <w:rPr>
          <w:rStyle w:val="InlineCode"/>
        </w:rPr>
        <w:t>NotImplementedException</w:t>
      </w:r>
      <w:proofErr w:type="spellEnd"/>
      <w:r w:rsidR="001E351A">
        <w:t>.</w:t>
      </w:r>
    </w:p>
    <w:p w14:paraId="115AD9EC" w14:textId="20485C22" w:rsidR="00B93A8B" w:rsidRDefault="00B93A8B" w:rsidP="00B93A8B">
      <w:pPr>
        <w:pStyle w:val="ListParagraph"/>
        <w:ind w:left="1440"/>
      </w:pPr>
      <w:r w:rsidRPr="00B93A8B">
        <w:rPr>
          <w:b/>
        </w:rPr>
        <w:t>Note</w:t>
      </w:r>
      <w:r>
        <w:t xml:space="preserve">: For a full treatment of syntax nodes, tokens and trivia please refer to the </w:t>
      </w:r>
      <w:hyperlink r:id="rId14" w:history="1">
        <w:r w:rsidRPr="00162B1D">
          <w:rPr>
            <w:rStyle w:val="Hyperlink"/>
          </w:rPr>
          <w:t>Roslyn Project Overview</w:t>
        </w:r>
      </w:hyperlink>
      <w:r>
        <w:t>.</w:t>
      </w:r>
    </w:p>
    <w:p w14:paraId="49523BB0" w14:textId="0038F256" w:rsidR="00340702" w:rsidRDefault="00A35593" w:rsidP="7DB39673">
      <w:pPr>
        <w:pStyle w:val="ListParagraph"/>
        <w:numPr>
          <w:ilvl w:val="0"/>
          <w:numId w:val="8"/>
        </w:numPr>
      </w:pPr>
      <w:r>
        <w:t>T</w:t>
      </w:r>
      <w:r w:rsidR="006A2705">
        <w:t xml:space="preserve">o </w:t>
      </w:r>
      <w:r w:rsidR="00041C1C">
        <w:t>restrict the</w:t>
      </w:r>
      <w:r w:rsidR="006A2705">
        <w:t xml:space="preserve"> </w:t>
      </w:r>
      <w:r w:rsidR="008F5257">
        <w:t xml:space="preserve">Code Issue Provider </w:t>
      </w:r>
      <w:r w:rsidR="00041C1C">
        <w:t>to only operate</w:t>
      </w:r>
      <w:r w:rsidR="006A2705">
        <w:t xml:space="preserve"> </w:t>
      </w:r>
      <w:r w:rsidR="00041C1C">
        <w:t xml:space="preserve">on </w:t>
      </w:r>
      <w:r w:rsidR="009A2FAA">
        <w:t xml:space="preserve">local </w:t>
      </w:r>
      <w:r w:rsidR="00041C1C">
        <w:t xml:space="preserve">variables, </w:t>
      </w:r>
      <w:r w:rsidR="006A2705">
        <w:t xml:space="preserve">update the existing </w:t>
      </w:r>
      <w:r w:rsidR="00DA0F3D">
        <w:t>Code Issue Provider</w:t>
      </w:r>
      <w:r w:rsidR="006A2705">
        <w:t xml:space="preserve"> to operate on </w:t>
      </w:r>
      <w:proofErr w:type="spellStart"/>
      <w:r w:rsidR="002612EF">
        <w:t>Local</w:t>
      </w:r>
      <w:r w:rsidR="002E7773">
        <w:t>Declaration</w:t>
      </w:r>
      <w:r w:rsidR="002612EF">
        <w:t>Statement</w:t>
      </w:r>
      <w:r w:rsidR="002E7773">
        <w:t>Syntax</w:t>
      </w:r>
      <w:proofErr w:type="spellEnd"/>
      <w:r w:rsidR="002E7773">
        <w:t xml:space="preserve"> nodes:</w:t>
      </w:r>
    </w:p>
    <w:p w14:paraId="49523BB1" w14:textId="1240FCBC" w:rsidR="00116FAE" w:rsidRDefault="00E623F0" w:rsidP="7DB39673">
      <w:pPr>
        <w:pStyle w:val="ListParagraph"/>
        <w:numPr>
          <w:ilvl w:val="1"/>
          <w:numId w:val="8"/>
        </w:numPr>
      </w:pPr>
      <w:r>
        <w:t>A</w:t>
      </w:r>
      <w:r w:rsidR="007925FE">
        <w:t xml:space="preserve">dd an </w:t>
      </w:r>
      <w:r w:rsidR="00863BF6">
        <w:t xml:space="preserve">argument, </w:t>
      </w:r>
      <w:proofErr w:type="gramStart"/>
      <w:r w:rsidR="00863BF6">
        <w:t>’</w:t>
      </w:r>
      <w:proofErr w:type="spellStart"/>
      <w:r w:rsidR="007925FE" w:rsidRPr="001F0B03">
        <w:rPr>
          <w:rStyle w:val="InlineCode"/>
        </w:rPr>
        <w:t>typeof</w:t>
      </w:r>
      <w:proofErr w:type="spellEnd"/>
      <w:r w:rsidR="007925FE" w:rsidRPr="001F0B03">
        <w:rPr>
          <w:rStyle w:val="InlineCode"/>
        </w:rPr>
        <w:t>(</w:t>
      </w:r>
      <w:proofErr w:type="spellStart"/>
      <w:proofErr w:type="gramEnd"/>
      <w:r w:rsidR="002612EF">
        <w:rPr>
          <w:rStyle w:val="InlineCode"/>
        </w:rPr>
        <w:t>Local</w:t>
      </w:r>
      <w:r w:rsidR="007925FE" w:rsidRPr="001F0B03">
        <w:rPr>
          <w:rStyle w:val="InlineCode"/>
        </w:rPr>
        <w:t>Declaration</w:t>
      </w:r>
      <w:r w:rsidR="002612EF">
        <w:rPr>
          <w:rStyle w:val="InlineCode"/>
        </w:rPr>
        <w:t>Statement</w:t>
      </w:r>
      <w:r w:rsidR="007925FE" w:rsidRPr="001F0B03">
        <w:rPr>
          <w:rStyle w:val="InlineCode"/>
        </w:rPr>
        <w:t>Syntax</w:t>
      </w:r>
      <w:proofErr w:type="spellEnd"/>
      <w:r w:rsidR="007925FE" w:rsidRPr="001F0B03">
        <w:rPr>
          <w:rStyle w:val="InlineCode"/>
        </w:rPr>
        <w:t>)</w:t>
      </w:r>
      <w:r w:rsidR="00863BF6">
        <w:t xml:space="preserve">‘ </w:t>
      </w:r>
      <w:r w:rsidR="007925FE">
        <w:t xml:space="preserve">to the end of </w:t>
      </w:r>
      <w:r>
        <w:t xml:space="preserve">the </w:t>
      </w:r>
      <w:proofErr w:type="spellStart"/>
      <w:r w:rsidRPr="001F0B03">
        <w:rPr>
          <w:rStyle w:val="InlineCode"/>
        </w:rPr>
        <w:t>ExportSyntaxNodeCodeIssueProvider</w:t>
      </w:r>
      <w:proofErr w:type="spellEnd"/>
      <w:r w:rsidR="007925FE">
        <w:t xml:space="preserve"> </w:t>
      </w:r>
      <w:r>
        <w:t xml:space="preserve">attribute’s </w:t>
      </w:r>
      <w:r w:rsidR="007925FE">
        <w:t>argument list.</w:t>
      </w:r>
      <w:r w:rsidR="001F0B03">
        <w:t xml:space="preserve"> </w:t>
      </w:r>
    </w:p>
    <w:p w14:paraId="49523BB4" w14:textId="622C7357" w:rsidR="00617CD7" w:rsidRDefault="00617CD7" w:rsidP="00E623F0">
      <w:pPr>
        <w:pStyle w:val="ListParagraph"/>
        <w:numPr>
          <w:ilvl w:val="1"/>
          <w:numId w:val="8"/>
        </w:numPr>
      </w:pPr>
      <w:r>
        <w:t>Remove the source code from</w:t>
      </w:r>
      <w:r w:rsidR="002612EF">
        <w:t xml:space="preserve"> inside</w:t>
      </w:r>
      <w:r>
        <w:t xml:space="preserve"> the </w:t>
      </w:r>
      <w:proofErr w:type="spellStart"/>
      <w:r w:rsidRPr="00617CD7">
        <w:rPr>
          <w:rStyle w:val="InlineCode"/>
        </w:rPr>
        <w:t>GetIssues</w:t>
      </w:r>
      <w:proofErr w:type="spellEnd"/>
      <w:r>
        <w:t xml:space="preserve"> method </w:t>
      </w:r>
      <w:r w:rsidR="00E623F0">
        <w:t>that operates on syntax nodes.</w:t>
      </w:r>
    </w:p>
    <w:p w14:paraId="49523BB5" w14:textId="69A96A88" w:rsidR="007925FE" w:rsidRDefault="001F0B03" w:rsidP="7DB39673">
      <w:pPr>
        <w:pStyle w:val="ListParagraph"/>
        <w:numPr>
          <w:ilvl w:val="1"/>
          <w:numId w:val="8"/>
        </w:numPr>
      </w:pPr>
      <w:r>
        <w:t xml:space="preserve">When you’re </w:t>
      </w:r>
      <w:r w:rsidR="003D466D">
        <w:t xml:space="preserve">finished, the code in </w:t>
      </w:r>
      <w:proofErr w:type="spellStart"/>
      <w:r w:rsidR="003D466D">
        <w:t>CodeIssueProvider.cs</w:t>
      </w:r>
      <w:proofErr w:type="spellEnd"/>
      <w:r w:rsidR="00C55081">
        <w:t xml:space="preserve"> should look like the following code.</w:t>
      </w:r>
    </w:p>
    <w:p w14:paraId="49523BB6" w14:textId="77777777" w:rsidR="00116FAE" w:rsidRPr="00116FAE" w:rsidRDefault="00116FAE" w:rsidP="7DB39673">
      <w:pPr>
        <w:pStyle w:val="Code"/>
      </w:pPr>
      <w:r w:rsidRPr="00F94CE3">
        <w:rPr>
          <w:rStyle w:val="Keyword"/>
        </w:rPr>
        <w:lastRenderedPageBreak/>
        <w:t>using</w:t>
      </w:r>
      <w:r w:rsidRPr="00116FAE">
        <w:t xml:space="preserve"> System;</w:t>
      </w:r>
    </w:p>
    <w:p w14:paraId="49523BB7" w14:textId="77777777" w:rsidR="00116FAE" w:rsidRDefault="00116FAE" w:rsidP="7DB39673">
      <w:pPr>
        <w:pStyle w:val="Code"/>
      </w:pPr>
      <w:r w:rsidRPr="00F94CE3">
        <w:rPr>
          <w:rStyle w:val="Keyword"/>
        </w:rPr>
        <w:t>using</w:t>
      </w:r>
      <w:r w:rsidRPr="00116FAE">
        <w:t xml:space="preserve"> System.Collections.Generic;</w:t>
      </w:r>
    </w:p>
    <w:p w14:paraId="234E8E27" w14:textId="557042DF" w:rsidR="00713839" w:rsidRPr="00116FAE" w:rsidRDefault="00713839" w:rsidP="7DB39673">
      <w:pPr>
        <w:pStyle w:val="Code"/>
      </w:pPr>
      <w:r w:rsidRPr="00713839">
        <w:rPr>
          <w:rStyle w:val="Keyword"/>
        </w:rPr>
        <w:t>using</w:t>
      </w:r>
      <w:r w:rsidRPr="00713839">
        <w:t xml:space="preserve"> System.ComponentModel.Composition;</w:t>
      </w:r>
    </w:p>
    <w:p w14:paraId="49523BB8" w14:textId="77777777" w:rsidR="00116FAE" w:rsidRPr="00116FAE" w:rsidRDefault="00116FAE" w:rsidP="7DB39673">
      <w:pPr>
        <w:pStyle w:val="Code"/>
      </w:pPr>
      <w:r w:rsidRPr="00F94CE3">
        <w:rPr>
          <w:rStyle w:val="Keyword"/>
        </w:rPr>
        <w:t>using</w:t>
      </w:r>
      <w:r w:rsidRPr="00116FAE">
        <w:t xml:space="preserve"> System.Linq;</w:t>
      </w:r>
    </w:p>
    <w:p w14:paraId="49523BB9" w14:textId="77777777" w:rsidR="00116FAE" w:rsidRPr="00116FAE" w:rsidRDefault="00116FAE" w:rsidP="7DB39673">
      <w:pPr>
        <w:pStyle w:val="Code"/>
      </w:pPr>
      <w:r w:rsidRPr="00B0035C">
        <w:rPr>
          <w:rStyle w:val="Keyword"/>
        </w:rPr>
        <w:t>using</w:t>
      </w:r>
      <w:r w:rsidRPr="00116FAE">
        <w:t xml:space="preserve"> System.Threading;</w:t>
      </w:r>
    </w:p>
    <w:p w14:paraId="49523BBA" w14:textId="77777777" w:rsidR="00116FAE" w:rsidRDefault="00116FAE" w:rsidP="7DB39673">
      <w:pPr>
        <w:pStyle w:val="Code"/>
      </w:pPr>
      <w:r w:rsidRPr="00B0035C">
        <w:rPr>
          <w:rStyle w:val="Keyword"/>
        </w:rPr>
        <w:t>using</w:t>
      </w:r>
      <w:r w:rsidRPr="00116FAE">
        <w:t xml:space="preserve"> Roslyn.Compilers;</w:t>
      </w:r>
    </w:p>
    <w:p w14:paraId="18AC6DED" w14:textId="4E50E9EA" w:rsidR="00F012EF" w:rsidRPr="00116FAE" w:rsidRDefault="00F012EF" w:rsidP="00F012EF">
      <w:pPr>
        <w:pStyle w:val="Code"/>
      </w:pPr>
      <w:r w:rsidRPr="00B0035C">
        <w:rPr>
          <w:rStyle w:val="Keyword"/>
        </w:rPr>
        <w:t>using</w:t>
      </w:r>
      <w:r w:rsidRPr="00116FAE">
        <w:t xml:space="preserve"> Roslyn.Compilers</w:t>
      </w:r>
      <w:r>
        <w:t>.Common</w:t>
      </w:r>
      <w:r w:rsidRPr="00116FAE">
        <w:t>;</w:t>
      </w:r>
    </w:p>
    <w:p w14:paraId="49523BBB" w14:textId="77777777" w:rsidR="00116FAE" w:rsidRPr="00116FAE" w:rsidRDefault="00116FAE" w:rsidP="7DB39673">
      <w:pPr>
        <w:pStyle w:val="Code"/>
      </w:pPr>
      <w:r w:rsidRPr="00B0035C">
        <w:rPr>
          <w:rStyle w:val="Keyword"/>
        </w:rPr>
        <w:t>using</w:t>
      </w:r>
      <w:r w:rsidRPr="00116FAE">
        <w:t xml:space="preserve"> Roslyn.Compilers.CSharp;</w:t>
      </w:r>
    </w:p>
    <w:p w14:paraId="49523BBC" w14:textId="77777777" w:rsidR="00116FAE" w:rsidRPr="00116FAE" w:rsidRDefault="00116FAE" w:rsidP="7DB39673">
      <w:pPr>
        <w:pStyle w:val="Code"/>
      </w:pPr>
      <w:r w:rsidRPr="00B0035C">
        <w:rPr>
          <w:rStyle w:val="Keyword"/>
        </w:rPr>
        <w:t>using</w:t>
      </w:r>
      <w:r w:rsidRPr="00116FAE">
        <w:t xml:space="preserve"> Roslyn.Services;</w:t>
      </w:r>
    </w:p>
    <w:p w14:paraId="49523BBD" w14:textId="2FD58890" w:rsidR="00116FAE" w:rsidRPr="00116FAE" w:rsidRDefault="00116FAE" w:rsidP="7DB39673">
      <w:pPr>
        <w:pStyle w:val="Code"/>
      </w:pPr>
      <w:r w:rsidRPr="00B0035C">
        <w:rPr>
          <w:rStyle w:val="Keyword"/>
        </w:rPr>
        <w:t>using</w:t>
      </w:r>
      <w:r w:rsidRPr="00116FAE">
        <w:t xml:space="preserve"> Roslyn.Services.</w:t>
      </w:r>
      <w:r w:rsidR="00A54B43">
        <w:t>Editor</w:t>
      </w:r>
      <w:r w:rsidRPr="00116FAE">
        <w:t>;</w:t>
      </w:r>
    </w:p>
    <w:p w14:paraId="49523BBF" w14:textId="77777777" w:rsidR="00116FAE" w:rsidRPr="00116FAE" w:rsidRDefault="00116FAE" w:rsidP="7DB39673">
      <w:pPr>
        <w:pStyle w:val="Code"/>
      </w:pPr>
    </w:p>
    <w:p w14:paraId="49523BC0" w14:textId="77777777" w:rsidR="00116FAE" w:rsidRPr="00116FAE" w:rsidRDefault="00116FAE" w:rsidP="7DB39673">
      <w:pPr>
        <w:pStyle w:val="Code"/>
      </w:pPr>
      <w:r w:rsidRPr="00AD0195">
        <w:rPr>
          <w:rStyle w:val="Keyword"/>
        </w:rPr>
        <w:t>namespace</w:t>
      </w:r>
      <w:r w:rsidRPr="00116FAE">
        <w:t xml:space="preserve"> FirstQuickFix</w:t>
      </w:r>
    </w:p>
    <w:p w14:paraId="49523BC1" w14:textId="77777777" w:rsidR="00116FAE" w:rsidRPr="00116FAE" w:rsidRDefault="00116FAE" w:rsidP="7DB39673">
      <w:pPr>
        <w:pStyle w:val="Code"/>
      </w:pPr>
      <w:r w:rsidRPr="00116FAE">
        <w:t>{</w:t>
      </w:r>
    </w:p>
    <w:p w14:paraId="49523BC2" w14:textId="77777777" w:rsidR="003F092A" w:rsidRDefault="00116FAE" w:rsidP="7DB39673">
      <w:pPr>
        <w:pStyle w:val="Code"/>
      </w:pPr>
      <w:r w:rsidRPr="00116FAE">
        <w:t xml:space="preserve">    [</w:t>
      </w:r>
      <w:r w:rsidRPr="00AD0195">
        <w:rPr>
          <w:rStyle w:val="Type"/>
        </w:rPr>
        <w:t>ExportSyntaxNodeCodeIssueProvider</w:t>
      </w:r>
      <w:r w:rsidRPr="00116FAE">
        <w:t>(</w:t>
      </w:r>
      <w:r w:rsidRPr="00AD0195">
        <w:rPr>
          <w:rStyle w:val="String"/>
        </w:rPr>
        <w:t>"FirstQ</w:t>
      </w:r>
      <w:r w:rsidR="003F092A" w:rsidRPr="00AD0195">
        <w:rPr>
          <w:rStyle w:val="String"/>
        </w:rPr>
        <w:t>uickFix"</w:t>
      </w:r>
      <w:r w:rsidR="003F092A">
        <w:t xml:space="preserve">, </w:t>
      </w:r>
      <w:r w:rsidR="003F092A" w:rsidRPr="00AD0195">
        <w:rPr>
          <w:rStyle w:val="Type"/>
        </w:rPr>
        <w:t>LanguageNames</w:t>
      </w:r>
      <w:r w:rsidR="003F092A">
        <w:t>.CSharp,</w:t>
      </w:r>
    </w:p>
    <w:p w14:paraId="49523BC3" w14:textId="1599CE45" w:rsidR="00116FAE" w:rsidRPr="00116FAE" w:rsidRDefault="003F092A" w:rsidP="7DB39673">
      <w:pPr>
        <w:pStyle w:val="Code"/>
      </w:pPr>
      <w:r>
        <w:t xml:space="preserve">        </w:t>
      </w:r>
      <w:r w:rsidR="00116FAE" w:rsidRPr="00AD0195">
        <w:rPr>
          <w:rStyle w:val="Keyword"/>
        </w:rPr>
        <w:t>typeof</w:t>
      </w:r>
      <w:r w:rsidR="00116FAE" w:rsidRPr="00116FAE">
        <w:t>(</w:t>
      </w:r>
      <w:r w:rsidR="002612EF">
        <w:rPr>
          <w:rStyle w:val="Type"/>
        </w:rPr>
        <w:t>Local</w:t>
      </w:r>
      <w:r w:rsidR="00116FAE" w:rsidRPr="00AD0195">
        <w:rPr>
          <w:rStyle w:val="Type"/>
        </w:rPr>
        <w:t>Declaration</w:t>
      </w:r>
      <w:r w:rsidR="002612EF">
        <w:rPr>
          <w:rStyle w:val="Type"/>
        </w:rPr>
        <w:t>Statement</w:t>
      </w:r>
      <w:r w:rsidR="00116FAE" w:rsidRPr="00AD0195">
        <w:rPr>
          <w:rStyle w:val="Type"/>
        </w:rPr>
        <w:t>Syntax</w:t>
      </w:r>
      <w:r w:rsidR="00116FAE" w:rsidRPr="00116FAE">
        <w:t>))]</w:t>
      </w:r>
    </w:p>
    <w:p w14:paraId="49523BC4" w14:textId="77777777" w:rsidR="00116FAE" w:rsidRPr="00116FAE" w:rsidRDefault="00116FAE" w:rsidP="7DB39673">
      <w:pPr>
        <w:pStyle w:val="Code"/>
      </w:pPr>
      <w:r w:rsidRPr="00116FAE">
        <w:t xml:space="preserve">    </w:t>
      </w:r>
      <w:r w:rsidRPr="00AD0195">
        <w:rPr>
          <w:rStyle w:val="Keyword"/>
        </w:rPr>
        <w:t>public</w:t>
      </w:r>
      <w:r w:rsidRPr="00116FAE">
        <w:t xml:space="preserve"> </w:t>
      </w:r>
      <w:r w:rsidRPr="00AD0195">
        <w:rPr>
          <w:rStyle w:val="Keyword"/>
        </w:rPr>
        <w:t>class</w:t>
      </w:r>
      <w:r w:rsidRPr="00116FAE">
        <w:t xml:space="preserve"> </w:t>
      </w:r>
      <w:r w:rsidRPr="00AD0195">
        <w:rPr>
          <w:rStyle w:val="Type"/>
        </w:rPr>
        <w:t>CodeIssueProvider</w:t>
      </w:r>
      <w:r w:rsidRPr="00116FAE">
        <w:t xml:space="preserve"> : </w:t>
      </w:r>
      <w:r w:rsidRPr="00AD0195">
        <w:rPr>
          <w:rStyle w:val="Type"/>
        </w:rPr>
        <w:t>ICodeIssueProvider</w:t>
      </w:r>
    </w:p>
    <w:p w14:paraId="49523BC5" w14:textId="77777777" w:rsidR="00116FAE" w:rsidRDefault="00116FAE" w:rsidP="7DB39673">
      <w:pPr>
        <w:pStyle w:val="Code"/>
      </w:pPr>
      <w:r w:rsidRPr="00116FAE">
        <w:t xml:space="preserve">    {</w:t>
      </w:r>
    </w:p>
    <w:p w14:paraId="49523BC6" w14:textId="081237D6" w:rsidR="003F092A" w:rsidRDefault="00FD2B62" w:rsidP="7DB39673">
      <w:pPr>
        <w:pStyle w:val="Code"/>
      </w:pPr>
      <w:r>
        <w:rPr>
          <w:rStyle w:val="Keyword"/>
        </w:rPr>
        <w:t xml:space="preserve">        </w:t>
      </w:r>
      <w:r w:rsidR="00116FAE" w:rsidRPr="00AD0195">
        <w:rPr>
          <w:rStyle w:val="Keyword"/>
        </w:rPr>
        <w:t>public</w:t>
      </w:r>
      <w:r w:rsidR="00116FAE" w:rsidRPr="00116FAE">
        <w:t xml:space="preserve"> </w:t>
      </w:r>
      <w:r w:rsidR="00116FAE" w:rsidRPr="00AD0195">
        <w:rPr>
          <w:rStyle w:val="Type"/>
        </w:rPr>
        <w:t>IEnumerable</w:t>
      </w:r>
      <w:r w:rsidR="00116FAE" w:rsidRPr="00116FAE">
        <w:t>&lt;</w:t>
      </w:r>
      <w:r w:rsidR="00116FAE" w:rsidRPr="00AD0195">
        <w:rPr>
          <w:rStyle w:val="Type"/>
        </w:rPr>
        <w:t>CodeIssue</w:t>
      </w:r>
      <w:r w:rsidR="00116FAE" w:rsidRPr="00116FAE">
        <w:t>&gt; GetIssues(</w:t>
      </w:r>
      <w:r w:rsidR="00116FAE" w:rsidRPr="00AD0195">
        <w:rPr>
          <w:rStyle w:val="Type"/>
        </w:rPr>
        <w:t>IDocument</w:t>
      </w:r>
      <w:r w:rsidR="00116FAE" w:rsidRPr="00116FAE">
        <w:t xml:space="preserve"> document, </w:t>
      </w:r>
    </w:p>
    <w:p w14:paraId="49523BC7" w14:textId="25CF5F04" w:rsidR="00116FAE" w:rsidRPr="00116FAE" w:rsidRDefault="003F092A" w:rsidP="7DB39673">
      <w:pPr>
        <w:pStyle w:val="Code"/>
      </w:pPr>
      <w:r>
        <w:t xml:space="preserve">            </w:t>
      </w:r>
      <w:r w:rsidR="00116FAE" w:rsidRPr="00AD0195">
        <w:rPr>
          <w:rStyle w:val="Type"/>
        </w:rPr>
        <w:t>CommonSyntaxNode</w:t>
      </w:r>
      <w:r w:rsidR="7DB39673" w:rsidRPr="00116FAE">
        <w:t xml:space="preserve"> </w:t>
      </w:r>
      <w:r w:rsidR="00EB60C8">
        <w:t>node</w:t>
      </w:r>
      <w:r w:rsidR="7DB39673" w:rsidRPr="00116FAE">
        <w:t xml:space="preserve">, </w:t>
      </w:r>
      <w:r w:rsidR="00116FAE" w:rsidRPr="00FC787C">
        <w:rPr>
          <w:rStyle w:val="Type"/>
        </w:rPr>
        <w:t>CancellationToken</w:t>
      </w:r>
      <w:r w:rsidR="00116FAE" w:rsidRPr="00116FAE">
        <w:t xml:space="preserve"> cancellationToken)</w:t>
      </w:r>
    </w:p>
    <w:p w14:paraId="49523BC8" w14:textId="77777777" w:rsidR="00116FAE" w:rsidRPr="00116FAE" w:rsidRDefault="00116FAE" w:rsidP="7DB39673">
      <w:pPr>
        <w:pStyle w:val="Code"/>
      </w:pPr>
      <w:r w:rsidRPr="00116FAE">
        <w:t xml:space="preserve">        {</w:t>
      </w:r>
    </w:p>
    <w:p w14:paraId="49523BC9" w14:textId="77777777" w:rsidR="00116FAE" w:rsidRPr="00116FAE" w:rsidRDefault="00116FAE" w:rsidP="7DB39673">
      <w:pPr>
        <w:pStyle w:val="Code"/>
      </w:pPr>
      <w:r w:rsidRPr="00116FAE">
        <w:t xml:space="preserve">            </w:t>
      </w:r>
    </w:p>
    <w:p w14:paraId="49523BCA" w14:textId="77777777" w:rsidR="00116FAE" w:rsidRPr="00116FAE" w:rsidRDefault="00116FAE" w:rsidP="7DB39673">
      <w:pPr>
        <w:pStyle w:val="Code"/>
      </w:pPr>
      <w:r w:rsidRPr="00116FAE">
        <w:t xml:space="preserve">        }</w:t>
      </w:r>
    </w:p>
    <w:p w14:paraId="49523BCB" w14:textId="77777777" w:rsidR="00116FAE" w:rsidRPr="00116FAE" w:rsidRDefault="00116FAE" w:rsidP="7DB39673">
      <w:pPr>
        <w:pStyle w:val="Code"/>
      </w:pPr>
    </w:p>
    <w:p w14:paraId="49523BCC" w14:textId="0A7D7A16" w:rsidR="00116FAE" w:rsidRPr="00116FAE" w:rsidRDefault="00116FAE" w:rsidP="7DB39673">
      <w:pPr>
        <w:pStyle w:val="Code"/>
      </w:pPr>
      <w:r w:rsidRPr="00116FAE">
        <w:t xml:space="preserve">        </w:t>
      </w:r>
      <w:r w:rsidRPr="00FC787C">
        <w:rPr>
          <w:rStyle w:val="Keyword"/>
        </w:rPr>
        <w:t>#region</w:t>
      </w:r>
      <w:r w:rsidRPr="00116FAE">
        <w:t xml:space="preserve"> Unimplemented</w:t>
      </w:r>
      <w:r w:rsidR="00BB25C4">
        <w:t xml:space="preserve"> ICodeIssueProvider</w:t>
      </w:r>
      <w:r w:rsidRPr="00116FAE">
        <w:t xml:space="preserve"> members</w:t>
      </w:r>
    </w:p>
    <w:p w14:paraId="49523BCD" w14:textId="77777777" w:rsidR="00116FAE" w:rsidRPr="00116FAE" w:rsidRDefault="00116FAE" w:rsidP="7DB39673">
      <w:pPr>
        <w:pStyle w:val="Code"/>
      </w:pPr>
    </w:p>
    <w:p w14:paraId="49523BCE" w14:textId="77777777" w:rsidR="003F092A" w:rsidRDefault="00116FAE" w:rsidP="7DB39673">
      <w:pPr>
        <w:pStyle w:val="Code"/>
      </w:pPr>
      <w:r w:rsidRPr="00116FAE">
        <w:t xml:space="preserve">        </w:t>
      </w:r>
      <w:r w:rsidRPr="00FC787C">
        <w:rPr>
          <w:rStyle w:val="Keyword"/>
        </w:rPr>
        <w:t>public</w:t>
      </w:r>
      <w:r w:rsidRPr="00116FAE">
        <w:t xml:space="preserve"> </w:t>
      </w:r>
      <w:r w:rsidRPr="00FC787C">
        <w:rPr>
          <w:rStyle w:val="Type"/>
        </w:rPr>
        <w:t>IEnumerable</w:t>
      </w:r>
      <w:r w:rsidRPr="00116FAE">
        <w:t>&lt;</w:t>
      </w:r>
      <w:r w:rsidRPr="00FC787C">
        <w:rPr>
          <w:rStyle w:val="Type"/>
        </w:rPr>
        <w:t>CodeIssue</w:t>
      </w:r>
      <w:r w:rsidRPr="00116FAE">
        <w:t>&gt; GetIssues(</w:t>
      </w:r>
      <w:r w:rsidRPr="00FC787C">
        <w:rPr>
          <w:rStyle w:val="Type"/>
        </w:rPr>
        <w:t>IDocument</w:t>
      </w:r>
      <w:r w:rsidRPr="00116FAE">
        <w:t xml:space="preserve"> document, </w:t>
      </w:r>
    </w:p>
    <w:p w14:paraId="49523BCF" w14:textId="722EED5A" w:rsidR="00116FAE" w:rsidRPr="00116FAE" w:rsidRDefault="003F092A" w:rsidP="7DB39673">
      <w:pPr>
        <w:pStyle w:val="Code"/>
      </w:pPr>
      <w:r>
        <w:t xml:space="preserve">            </w:t>
      </w:r>
      <w:r w:rsidR="00116FAE" w:rsidRPr="00FC787C">
        <w:rPr>
          <w:rStyle w:val="Type"/>
        </w:rPr>
        <w:t>CommonSyntaxToken</w:t>
      </w:r>
      <w:r w:rsidR="7DB39673" w:rsidRPr="00116FAE">
        <w:t xml:space="preserve"> </w:t>
      </w:r>
      <w:r w:rsidR="00EB60C8">
        <w:t>token</w:t>
      </w:r>
      <w:r w:rsidR="7DB39673" w:rsidRPr="00116FAE">
        <w:t xml:space="preserve">, </w:t>
      </w:r>
      <w:r w:rsidR="00116FAE" w:rsidRPr="00FC787C">
        <w:rPr>
          <w:rStyle w:val="Type"/>
        </w:rPr>
        <w:t>CancellationToken</w:t>
      </w:r>
      <w:r w:rsidR="00116FAE" w:rsidRPr="00116FAE">
        <w:t xml:space="preserve"> cancellationToken)</w:t>
      </w:r>
    </w:p>
    <w:p w14:paraId="49523BD0" w14:textId="77777777" w:rsidR="00116FAE" w:rsidRPr="00116FAE" w:rsidRDefault="00116FAE" w:rsidP="7DB39673">
      <w:pPr>
        <w:pStyle w:val="Code"/>
      </w:pPr>
      <w:r w:rsidRPr="00116FAE">
        <w:t xml:space="preserve">        {</w:t>
      </w:r>
    </w:p>
    <w:p w14:paraId="49523BD1" w14:textId="77777777" w:rsidR="00116FAE" w:rsidRPr="00116FAE" w:rsidRDefault="00116FAE" w:rsidP="7DB39673">
      <w:pPr>
        <w:pStyle w:val="Code"/>
      </w:pPr>
      <w:r w:rsidRPr="00116FAE">
        <w:t xml:space="preserve">            </w:t>
      </w:r>
      <w:r w:rsidRPr="00FC787C">
        <w:rPr>
          <w:rStyle w:val="Keyword"/>
        </w:rPr>
        <w:t>throw</w:t>
      </w:r>
      <w:r w:rsidRPr="00116FAE">
        <w:t xml:space="preserve"> </w:t>
      </w:r>
      <w:r w:rsidRPr="00FC787C">
        <w:rPr>
          <w:rStyle w:val="Keyword"/>
        </w:rPr>
        <w:t>new</w:t>
      </w:r>
      <w:r w:rsidRPr="00116FAE">
        <w:t xml:space="preserve"> </w:t>
      </w:r>
      <w:r w:rsidRPr="00FC787C">
        <w:rPr>
          <w:rStyle w:val="Type"/>
        </w:rPr>
        <w:t>NotImplementedException</w:t>
      </w:r>
      <w:r w:rsidRPr="00116FAE">
        <w:t>();</w:t>
      </w:r>
    </w:p>
    <w:p w14:paraId="49523BD2" w14:textId="77777777" w:rsidR="00116FAE" w:rsidRPr="00116FAE" w:rsidRDefault="00116FAE" w:rsidP="7DB39673">
      <w:pPr>
        <w:pStyle w:val="Code"/>
      </w:pPr>
      <w:r w:rsidRPr="00116FAE">
        <w:t xml:space="preserve">        }</w:t>
      </w:r>
    </w:p>
    <w:p w14:paraId="49523BD3" w14:textId="77777777" w:rsidR="00116FAE" w:rsidRPr="00116FAE" w:rsidRDefault="00116FAE" w:rsidP="7DB39673">
      <w:pPr>
        <w:pStyle w:val="Code"/>
      </w:pPr>
    </w:p>
    <w:p w14:paraId="49523BD4" w14:textId="77777777" w:rsidR="003F092A" w:rsidRDefault="00116FAE" w:rsidP="7DB39673">
      <w:pPr>
        <w:pStyle w:val="Code"/>
      </w:pPr>
      <w:r w:rsidRPr="00116FAE">
        <w:t xml:space="preserve">        </w:t>
      </w:r>
      <w:r w:rsidRPr="00FC787C">
        <w:rPr>
          <w:rStyle w:val="Keyword"/>
        </w:rPr>
        <w:t>public</w:t>
      </w:r>
      <w:r w:rsidRPr="00116FAE">
        <w:t xml:space="preserve"> </w:t>
      </w:r>
      <w:r w:rsidRPr="00FC787C">
        <w:rPr>
          <w:rStyle w:val="Type"/>
        </w:rPr>
        <w:t>IEnumerable</w:t>
      </w:r>
      <w:r w:rsidRPr="00116FAE">
        <w:t>&lt;</w:t>
      </w:r>
      <w:r w:rsidRPr="00FC787C">
        <w:rPr>
          <w:rStyle w:val="Type"/>
        </w:rPr>
        <w:t>CodeIssue</w:t>
      </w:r>
      <w:r w:rsidRPr="00116FAE">
        <w:t>&gt; GetIssues(</w:t>
      </w:r>
      <w:r w:rsidRPr="00FC787C">
        <w:rPr>
          <w:rStyle w:val="Type"/>
        </w:rPr>
        <w:t>IDocument</w:t>
      </w:r>
      <w:r w:rsidRPr="00116FAE">
        <w:t xml:space="preserve"> document, </w:t>
      </w:r>
    </w:p>
    <w:p w14:paraId="49523BD5" w14:textId="363DB4A9" w:rsidR="00116FAE" w:rsidRPr="00116FAE" w:rsidRDefault="003F092A" w:rsidP="7DB39673">
      <w:pPr>
        <w:pStyle w:val="Code"/>
      </w:pPr>
      <w:r>
        <w:t xml:space="preserve">            </w:t>
      </w:r>
      <w:r w:rsidR="00116FAE" w:rsidRPr="00FC787C">
        <w:rPr>
          <w:rStyle w:val="Type"/>
        </w:rPr>
        <w:t>CommonSyntaxTrivia</w:t>
      </w:r>
      <w:r w:rsidR="7DB39673" w:rsidRPr="00116FAE">
        <w:t xml:space="preserve"> </w:t>
      </w:r>
      <w:r w:rsidR="00EB60C8">
        <w:t>trivia</w:t>
      </w:r>
      <w:r w:rsidR="7DB39673" w:rsidRPr="00116FAE">
        <w:t xml:space="preserve">, </w:t>
      </w:r>
      <w:r w:rsidR="00116FAE" w:rsidRPr="00FC787C">
        <w:rPr>
          <w:rStyle w:val="Type"/>
        </w:rPr>
        <w:t>CancellationToken</w:t>
      </w:r>
      <w:r w:rsidR="00116FAE" w:rsidRPr="00116FAE">
        <w:t xml:space="preserve"> cancellationToken)</w:t>
      </w:r>
    </w:p>
    <w:p w14:paraId="49523BD6" w14:textId="77777777" w:rsidR="00116FAE" w:rsidRPr="00116FAE" w:rsidRDefault="00116FAE" w:rsidP="7DB39673">
      <w:pPr>
        <w:pStyle w:val="Code"/>
      </w:pPr>
      <w:r w:rsidRPr="00116FAE">
        <w:t xml:space="preserve">        {</w:t>
      </w:r>
    </w:p>
    <w:p w14:paraId="49523BD7" w14:textId="77777777" w:rsidR="00116FAE" w:rsidRPr="00116FAE" w:rsidRDefault="00116FAE" w:rsidP="7DB39673">
      <w:pPr>
        <w:pStyle w:val="Code"/>
      </w:pPr>
      <w:r w:rsidRPr="00116FAE">
        <w:t xml:space="preserve">            </w:t>
      </w:r>
      <w:r w:rsidRPr="00FC787C">
        <w:rPr>
          <w:rStyle w:val="Keyword"/>
        </w:rPr>
        <w:t>throw</w:t>
      </w:r>
      <w:r w:rsidRPr="00116FAE">
        <w:t xml:space="preserve"> </w:t>
      </w:r>
      <w:r w:rsidRPr="00FC787C">
        <w:rPr>
          <w:rStyle w:val="Keyword"/>
        </w:rPr>
        <w:t>new</w:t>
      </w:r>
      <w:r w:rsidRPr="00116FAE">
        <w:t xml:space="preserve"> </w:t>
      </w:r>
      <w:r w:rsidRPr="00FC787C">
        <w:rPr>
          <w:rStyle w:val="Type"/>
        </w:rPr>
        <w:t>NotImplementedException</w:t>
      </w:r>
      <w:r w:rsidRPr="00116FAE">
        <w:t>();</w:t>
      </w:r>
    </w:p>
    <w:p w14:paraId="49523BD8" w14:textId="77777777" w:rsidR="00116FAE" w:rsidRPr="00116FAE" w:rsidRDefault="00116FAE" w:rsidP="7DB39673">
      <w:pPr>
        <w:pStyle w:val="Code"/>
      </w:pPr>
      <w:r w:rsidRPr="00116FAE">
        <w:t xml:space="preserve">        }</w:t>
      </w:r>
    </w:p>
    <w:p w14:paraId="49523BD9" w14:textId="77777777" w:rsidR="00116FAE" w:rsidRPr="00116FAE" w:rsidRDefault="00116FAE" w:rsidP="7DB39673">
      <w:pPr>
        <w:pStyle w:val="Code"/>
      </w:pPr>
    </w:p>
    <w:p w14:paraId="49523BDA" w14:textId="77777777" w:rsidR="00116FAE" w:rsidRPr="00FC787C" w:rsidRDefault="00116FAE" w:rsidP="7DB39673">
      <w:pPr>
        <w:pStyle w:val="Code"/>
        <w:rPr>
          <w:rStyle w:val="Keyword"/>
        </w:rPr>
      </w:pPr>
      <w:r w:rsidRPr="00116FAE">
        <w:t xml:space="preserve">        </w:t>
      </w:r>
      <w:r w:rsidRPr="00FC787C">
        <w:rPr>
          <w:rStyle w:val="Keyword"/>
        </w:rPr>
        <w:t>#endregion</w:t>
      </w:r>
    </w:p>
    <w:p w14:paraId="49523BDB" w14:textId="77777777" w:rsidR="00116FAE" w:rsidRPr="00116FAE" w:rsidRDefault="00116FAE" w:rsidP="7DB39673">
      <w:pPr>
        <w:pStyle w:val="Code"/>
      </w:pPr>
      <w:r w:rsidRPr="00116FAE">
        <w:t xml:space="preserve">    }</w:t>
      </w:r>
    </w:p>
    <w:p w14:paraId="49523BDC" w14:textId="77777777" w:rsidR="004C473B" w:rsidRDefault="00116FAE" w:rsidP="7DB39673">
      <w:pPr>
        <w:pStyle w:val="Code"/>
      </w:pPr>
      <w:r w:rsidRPr="00116FAE">
        <w:t>}</w:t>
      </w:r>
    </w:p>
    <w:p w14:paraId="49523BDD" w14:textId="77777777" w:rsidR="00935BB8" w:rsidRDefault="00935BB8" w:rsidP="7DB39673">
      <w:pPr>
        <w:pStyle w:val="ListParagraph"/>
        <w:numPr>
          <w:ilvl w:val="1"/>
          <w:numId w:val="8"/>
        </w:numPr>
      </w:pPr>
      <w:r>
        <w:t xml:space="preserve">Now you’re ready to write the logic to determine whether </w:t>
      </w:r>
      <w:r w:rsidR="0048269E">
        <w:t xml:space="preserve">a local variable can be declared as a </w:t>
      </w:r>
      <w:proofErr w:type="spellStart"/>
      <w:r w:rsidR="009A2FAA" w:rsidRPr="00833439">
        <w:rPr>
          <w:rStyle w:val="InlineCode"/>
        </w:rPr>
        <w:t>const</w:t>
      </w:r>
      <w:proofErr w:type="spellEnd"/>
      <w:r w:rsidR="00B148BF">
        <w:t xml:space="preserve"> in the </w:t>
      </w:r>
      <w:proofErr w:type="spellStart"/>
      <w:r w:rsidR="00B148BF" w:rsidRPr="00374C85">
        <w:rPr>
          <w:rStyle w:val="InlineCode"/>
        </w:rPr>
        <w:t>GetIssues</w:t>
      </w:r>
      <w:proofErr w:type="spellEnd"/>
      <w:r w:rsidR="00B148BF">
        <w:t xml:space="preserve"> method</w:t>
      </w:r>
      <w:r w:rsidR="0048269E">
        <w:t>.</w:t>
      </w:r>
    </w:p>
    <w:p w14:paraId="49523BDE" w14:textId="77777777" w:rsidR="0048480C" w:rsidRDefault="0048480C" w:rsidP="7DB39673">
      <w:pPr>
        <w:pStyle w:val="ListParagraph"/>
        <w:numPr>
          <w:ilvl w:val="0"/>
          <w:numId w:val="8"/>
        </w:numPr>
      </w:pPr>
      <w:r>
        <w:t xml:space="preserve">First, </w:t>
      </w:r>
      <w:r w:rsidR="00955F1F">
        <w:t xml:space="preserve">you’ll need to </w:t>
      </w:r>
      <w:r w:rsidR="00E665E3">
        <w:t xml:space="preserve">perform </w:t>
      </w:r>
      <w:r w:rsidR="004219CA">
        <w:t>the</w:t>
      </w:r>
      <w:r w:rsidR="00E665E3">
        <w:t xml:space="preserve"> </w:t>
      </w:r>
      <w:r w:rsidR="00892CB4">
        <w:t xml:space="preserve">necessary </w:t>
      </w:r>
      <w:r w:rsidR="00E665E3">
        <w:t>syntactic analysis.</w:t>
      </w:r>
    </w:p>
    <w:p w14:paraId="49523BDF" w14:textId="12E69F12" w:rsidR="00440488" w:rsidRDefault="003860BE" w:rsidP="7DB39673">
      <w:pPr>
        <w:pStyle w:val="ListParagraph"/>
        <w:numPr>
          <w:ilvl w:val="1"/>
          <w:numId w:val="8"/>
        </w:numPr>
      </w:pPr>
      <w:r>
        <w:t xml:space="preserve">In the </w:t>
      </w:r>
      <w:proofErr w:type="spellStart"/>
      <w:r w:rsidRPr="004F77B2">
        <w:rPr>
          <w:rStyle w:val="InlineCode"/>
        </w:rPr>
        <w:t>GetIssues</w:t>
      </w:r>
      <w:proofErr w:type="spellEnd"/>
      <w:r>
        <w:t xml:space="preserve"> method that operates on syntax nodes, cast </w:t>
      </w:r>
      <w:r w:rsidR="00880722">
        <w:t xml:space="preserve">the node passed in to a </w:t>
      </w:r>
      <w:proofErr w:type="spellStart"/>
      <w:r w:rsidR="00E17511">
        <w:rPr>
          <w:rStyle w:val="InlineCode"/>
        </w:rPr>
        <w:t>Local</w:t>
      </w:r>
      <w:r w:rsidR="00880722" w:rsidRPr="00C81902">
        <w:rPr>
          <w:rStyle w:val="InlineCode"/>
        </w:rPr>
        <w:t>Declaration</w:t>
      </w:r>
      <w:r w:rsidR="00E17511">
        <w:rPr>
          <w:rStyle w:val="InlineCode"/>
        </w:rPr>
        <w:t>Statement</w:t>
      </w:r>
      <w:r w:rsidR="00880722" w:rsidRPr="00C81902">
        <w:rPr>
          <w:rStyle w:val="InlineCode"/>
        </w:rPr>
        <w:t>Syntax</w:t>
      </w:r>
      <w:proofErr w:type="spellEnd"/>
      <w:r w:rsidR="00B279C2">
        <w:t xml:space="preserve"> type.</w:t>
      </w:r>
      <w:r w:rsidR="00880722">
        <w:t xml:space="preserve"> </w:t>
      </w:r>
      <w:r w:rsidR="00D52BA0">
        <w:t>You can safely assume this cast will succeed because</w:t>
      </w:r>
      <w:r w:rsidR="00880722">
        <w:t xml:space="preserve"> your </w:t>
      </w:r>
      <w:proofErr w:type="spellStart"/>
      <w:r w:rsidR="00880722" w:rsidRPr="00417199">
        <w:rPr>
          <w:rStyle w:val="InlineCode"/>
        </w:rPr>
        <w:t>ExportSyntaxNodeCodeIssueProvider</w:t>
      </w:r>
      <w:proofErr w:type="spellEnd"/>
      <w:r w:rsidR="00880722">
        <w:t xml:space="preserve"> declares that this is the syntax node type that your Code Issue Provider operates on.</w:t>
      </w:r>
    </w:p>
    <w:p w14:paraId="49523BE0" w14:textId="155BAAFF" w:rsidR="001D07B8" w:rsidRDefault="001D07B8" w:rsidP="7DB39673">
      <w:pPr>
        <w:pStyle w:val="Code"/>
      </w:pPr>
      <w:r w:rsidRPr="00E96EF1">
        <w:rPr>
          <w:rStyle w:val="Keyword"/>
        </w:rPr>
        <w:t>var</w:t>
      </w:r>
      <w:r w:rsidR="005A69D4">
        <w:t xml:space="preserve"> localD</w:t>
      </w:r>
      <w:r>
        <w:t>eclaration = (</w:t>
      </w:r>
      <w:r w:rsidR="00E17511">
        <w:rPr>
          <w:rStyle w:val="Type"/>
        </w:rPr>
        <w:t>Local</w:t>
      </w:r>
      <w:r w:rsidRPr="00E96EF1">
        <w:rPr>
          <w:rStyle w:val="Type"/>
        </w:rPr>
        <w:t>Declaration</w:t>
      </w:r>
      <w:r w:rsidR="00E17511">
        <w:rPr>
          <w:rStyle w:val="Type"/>
        </w:rPr>
        <w:t>Statement</w:t>
      </w:r>
      <w:r w:rsidRPr="00E96EF1">
        <w:rPr>
          <w:rStyle w:val="Type"/>
        </w:rPr>
        <w:t>Syntax</w:t>
      </w:r>
      <w:r w:rsidR="7DB39673">
        <w:t>)</w:t>
      </w:r>
      <w:r w:rsidR="001270A4">
        <w:t>node</w:t>
      </w:r>
      <w:r w:rsidR="7DB39673">
        <w:t>;</w:t>
      </w:r>
    </w:p>
    <w:p w14:paraId="49523BE1" w14:textId="4B5764E0" w:rsidR="001D07B8" w:rsidRDefault="0002014F" w:rsidP="7DB39673">
      <w:pPr>
        <w:pStyle w:val="ListParagraph"/>
        <w:numPr>
          <w:ilvl w:val="1"/>
          <w:numId w:val="8"/>
        </w:numPr>
      </w:pPr>
      <w:r>
        <w:t xml:space="preserve">Ensure that the </w:t>
      </w:r>
      <w:r w:rsidR="00C67C43">
        <w:t>local variable</w:t>
      </w:r>
      <w:r w:rsidR="00E17511">
        <w:t xml:space="preserve"> declaration </w:t>
      </w:r>
      <w:r w:rsidR="00C67C43">
        <w:t>doesn’t a</w:t>
      </w:r>
      <w:r w:rsidR="004B00BF">
        <w:t xml:space="preserve">lready have the </w:t>
      </w:r>
      <w:proofErr w:type="spellStart"/>
      <w:r w:rsidR="004B00BF" w:rsidRPr="00207F39">
        <w:rPr>
          <w:rStyle w:val="InlineCode"/>
        </w:rPr>
        <w:t>const</w:t>
      </w:r>
      <w:proofErr w:type="spellEnd"/>
      <w:r w:rsidR="004B00BF">
        <w:t xml:space="preserve"> modifier.</w:t>
      </w:r>
    </w:p>
    <w:p w14:paraId="49523BE2" w14:textId="77777777" w:rsidR="001D07B8" w:rsidRPr="00E96EF1" w:rsidRDefault="001D07B8" w:rsidP="7DB39673">
      <w:pPr>
        <w:pStyle w:val="Code"/>
        <w:rPr>
          <w:rStyle w:val="Comment"/>
        </w:rPr>
      </w:pPr>
      <w:r w:rsidRPr="00E96EF1">
        <w:rPr>
          <w:rStyle w:val="Comment"/>
        </w:rPr>
        <w:lastRenderedPageBreak/>
        <w:t>// Only consider local variable declarations that aren't already const</w:t>
      </w:r>
      <w:r w:rsidR="004F544D">
        <w:rPr>
          <w:rStyle w:val="Comment"/>
        </w:rPr>
        <w:t>.</w:t>
      </w:r>
    </w:p>
    <w:p w14:paraId="49523BE5" w14:textId="22670F8E" w:rsidR="001D07B8" w:rsidRDefault="001D07B8" w:rsidP="7DB39673">
      <w:pPr>
        <w:pStyle w:val="Code"/>
      </w:pPr>
      <w:r w:rsidRPr="00E665E3">
        <w:rPr>
          <w:rStyle w:val="Keyword"/>
        </w:rPr>
        <w:t>if</w:t>
      </w:r>
      <w:r>
        <w:t xml:space="preserve"> (</w:t>
      </w:r>
      <w:r w:rsidR="005A69D4">
        <w:t>localDeclaration</w:t>
      </w:r>
      <w:r>
        <w:t>.Modifiers.Any(</w:t>
      </w:r>
      <w:r w:rsidRPr="00E665E3">
        <w:rPr>
          <w:rStyle w:val="Type"/>
        </w:rPr>
        <w:t>SyntaxKind</w:t>
      </w:r>
      <w:r>
        <w:t>.ConstKeyword))</w:t>
      </w:r>
    </w:p>
    <w:p w14:paraId="49523BE6" w14:textId="77777777" w:rsidR="001D07B8" w:rsidRDefault="001D07B8" w:rsidP="7DB39673">
      <w:pPr>
        <w:pStyle w:val="Code"/>
      </w:pPr>
      <w:r>
        <w:t>{</w:t>
      </w:r>
    </w:p>
    <w:p w14:paraId="49523BE7" w14:textId="77777777" w:rsidR="001D07B8" w:rsidRDefault="001D07B8" w:rsidP="7DB39673">
      <w:pPr>
        <w:pStyle w:val="Code"/>
      </w:pPr>
      <w:r>
        <w:t xml:space="preserve">    </w:t>
      </w:r>
      <w:r w:rsidRPr="00E665E3">
        <w:rPr>
          <w:rStyle w:val="Keyword"/>
        </w:rPr>
        <w:t>return</w:t>
      </w:r>
      <w:r>
        <w:t xml:space="preserve"> </w:t>
      </w:r>
      <w:r w:rsidRPr="00E665E3">
        <w:rPr>
          <w:rStyle w:val="Keyword"/>
        </w:rPr>
        <w:t>null</w:t>
      </w:r>
      <w:r>
        <w:t>;</w:t>
      </w:r>
    </w:p>
    <w:p w14:paraId="49523BE8" w14:textId="77777777" w:rsidR="001D07B8" w:rsidRDefault="001D07B8" w:rsidP="7DB39673">
      <w:pPr>
        <w:pStyle w:val="Code"/>
      </w:pPr>
      <w:r>
        <w:t>}</w:t>
      </w:r>
    </w:p>
    <w:p w14:paraId="30374376" w14:textId="5E84B1EE" w:rsidR="00CF44BA" w:rsidRDefault="00CF44BA" w:rsidP="00CF44BA">
      <w:pPr>
        <w:pStyle w:val="ListParagraph"/>
        <w:numPr>
          <w:ilvl w:val="0"/>
          <w:numId w:val="8"/>
        </w:numPr>
      </w:pPr>
      <w:r>
        <w:t>Next, you’ll perform some semantic analysis to determine whether the local variable declaration can be made const.</w:t>
      </w:r>
    </w:p>
    <w:p w14:paraId="44A3829B" w14:textId="01D9A736" w:rsidR="00B01A81" w:rsidRDefault="00B01A81" w:rsidP="00B01A81">
      <w:pPr>
        <w:pStyle w:val="ListParagraph"/>
        <w:numPr>
          <w:ilvl w:val="1"/>
          <w:numId w:val="8"/>
        </w:numPr>
      </w:pPr>
      <w:r>
        <w:t>Retrieve a</w:t>
      </w:r>
      <w:r w:rsidR="004D34DA">
        <w:t>n</w:t>
      </w:r>
      <w:r>
        <w:t xml:space="preserve"> </w:t>
      </w:r>
      <w:proofErr w:type="spellStart"/>
      <w:r w:rsidR="004D34DA" w:rsidRPr="00500E9C">
        <w:rPr>
          <w:rStyle w:val="InlineCode"/>
        </w:rPr>
        <w:t>I</w:t>
      </w:r>
      <w:r w:rsidRPr="009F13C9">
        <w:rPr>
          <w:rStyle w:val="InlineCode"/>
        </w:rPr>
        <w:t>SemanticModel</w:t>
      </w:r>
      <w:proofErr w:type="spellEnd"/>
      <w:r>
        <w:t xml:space="preserve"> for the </w:t>
      </w:r>
      <w:proofErr w:type="spellStart"/>
      <w:r w:rsidRPr="009F13C9">
        <w:rPr>
          <w:rStyle w:val="InlineCode"/>
        </w:rPr>
        <w:t>IDocument</w:t>
      </w:r>
      <w:proofErr w:type="spellEnd"/>
      <w:r>
        <w:t xml:space="preserve"> that the Code Issue Provider is operating on.</w:t>
      </w:r>
    </w:p>
    <w:p w14:paraId="4FD64814" w14:textId="14B40BDF" w:rsidR="00B01A81" w:rsidRDefault="00B01A81" w:rsidP="00B01A81">
      <w:pPr>
        <w:pStyle w:val="ListParagraph"/>
        <w:ind w:left="1440"/>
      </w:pPr>
      <w:r w:rsidRPr="00FD6D17">
        <w:rPr>
          <w:b/>
        </w:rPr>
        <w:t>Note</w:t>
      </w:r>
      <w:r>
        <w:t xml:space="preserve">: An </w:t>
      </w:r>
      <w:proofErr w:type="spellStart"/>
      <w:r w:rsidRPr="00500E9C">
        <w:rPr>
          <w:rStyle w:val="InlineCode"/>
        </w:rPr>
        <w:t>IDocument</w:t>
      </w:r>
      <w:proofErr w:type="spellEnd"/>
      <w:r>
        <w:t xml:space="preserve"> is analogous to a file in Visual Studio, and a</w:t>
      </w:r>
      <w:r w:rsidR="00B60D61">
        <w:t>n</w:t>
      </w:r>
      <w:r>
        <w:t xml:space="preserve"> </w:t>
      </w:r>
      <w:proofErr w:type="spellStart"/>
      <w:r w:rsidR="004D34DA" w:rsidRPr="00145FAD">
        <w:rPr>
          <w:rStyle w:val="InlineCode"/>
        </w:rPr>
        <w:t>I</w:t>
      </w:r>
      <w:r w:rsidRPr="00145FAD">
        <w:rPr>
          <w:rStyle w:val="InlineCode"/>
        </w:rPr>
        <w:t>SemanticModel</w:t>
      </w:r>
      <w:proofErr w:type="spellEnd"/>
      <w:r>
        <w:t xml:space="preserve"> is a representation of all semantic information in a single source file. Please see the </w:t>
      </w:r>
      <w:hyperlink r:id="rId15" w:history="1">
        <w:r w:rsidRPr="00480E38">
          <w:rPr>
            <w:rStyle w:val="Hyperlink"/>
          </w:rPr>
          <w:t>Roslyn Project Overview</w:t>
        </w:r>
      </w:hyperlink>
      <w:r>
        <w:t xml:space="preserve"> for a more detailed treatment of these concepts.</w:t>
      </w:r>
    </w:p>
    <w:p w14:paraId="6A9803F3" w14:textId="66938741" w:rsidR="00B01A81" w:rsidRDefault="00B01A81" w:rsidP="00B01A81">
      <w:pPr>
        <w:pStyle w:val="Code"/>
      </w:pPr>
      <w:r w:rsidRPr="00D87733">
        <w:rPr>
          <w:rStyle w:val="Keyword"/>
        </w:rPr>
        <w:t>var</w:t>
      </w:r>
      <w:r>
        <w:t xml:space="preserve"> semanticModel = document.GetSemanticModel(</w:t>
      </w:r>
      <w:r w:rsidR="009C65A5">
        <w:t>cancellationToken</w:t>
      </w:r>
      <w:r>
        <w:t>);</w:t>
      </w:r>
    </w:p>
    <w:p w14:paraId="49523BF0" w14:textId="712CCF59" w:rsidR="00FE0054" w:rsidRDefault="00724E38" w:rsidP="7DB39673">
      <w:pPr>
        <w:pStyle w:val="ListParagraph"/>
        <w:numPr>
          <w:ilvl w:val="1"/>
          <w:numId w:val="8"/>
        </w:numPr>
      </w:pPr>
      <w:r>
        <w:t>Next, e</w:t>
      </w:r>
      <w:r w:rsidR="008E4739">
        <w:t xml:space="preserve">nsure that every variable in the declaration has an initializer. This is necessary to match the C# specification which states that all </w:t>
      </w:r>
      <w:proofErr w:type="spellStart"/>
      <w:r w:rsidR="008E4739">
        <w:t>const</w:t>
      </w:r>
      <w:proofErr w:type="spellEnd"/>
      <w:r w:rsidR="008E4739">
        <w:t xml:space="preserve"> variables must be initialized. For example, </w:t>
      </w:r>
      <w:proofErr w:type="spellStart"/>
      <w:r w:rsidR="008E4739" w:rsidRPr="005009D6">
        <w:rPr>
          <w:rStyle w:val="InlineCode"/>
        </w:rPr>
        <w:t>int</w:t>
      </w:r>
      <w:proofErr w:type="spellEnd"/>
      <w:r w:rsidR="008E4739" w:rsidRPr="005009D6">
        <w:rPr>
          <w:rStyle w:val="InlineCode"/>
        </w:rPr>
        <w:t xml:space="preserve"> x = 0, y = 1;</w:t>
      </w:r>
      <w:r w:rsidR="008E4739">
        <w:t xml:space="preserve"> can be made </w:t>
      </w:r>
      <w:proofErr w:type="spellStart"/>
      <w:r w:rsidR="008E4739">
        <w:t>const</w:t>
      </w:r>
      <w:proofErr w:type="spellEnd"/>
      <w:r w:rsidR="008E4739">
        <w:t xml:space="preserve">, but </w:t>
      </w:r>
      <w:proofErr w:type="spellStart"/>
      <w:r w:rsidR="008E4739" w:rsidRPr="005009D6">
        <w:rPr>
          <w:rStyle w:val="InlineCode"/>
        </w:rPr>
        <w:t>int</w:t>
      </w:r>
      <w:proofErr w:type="spellEnd"/>
      <w:r w:rsidR="008E4739" w:rsidRPr="005009D6">
        <w:rPr>
          <w:rStyle w:val="InlineCode"/>
        </w:rPr>
        <w:t xml:space="preserve"> x, y = 1;</w:t>
      </w:r>
      <w:r w:rsidR="008E4739">
        <w:t xml:space="preserve"> cannot.</w:t>
      </w:r>
      <w:r w:rsidR="00850F4E">
        <w:t xml:space="preserve"> </w:t>
      </w:r>
      <w:r w:rsidR="00ED524D">
        <w:t xml:space="preserve">Additionally, use the </w:t>
      </w:r>
      <w:proofErr w:type="spellStart"/>
      <w:r w:rsidR="00ED524D" w:rsidRPr="00ED524D">
        <w:rPr>
          <w:rStyle w:val="InlineCode"/>
        </w:rPr>
        <w:t>ISemanticModel</w:t>
      </w:r>
      <w:proofErr w:type="spellEnd"/>
      <w:r w:rsidR="00ED524D">
        <w:t xml:space="preserve"> to ensure that each variable’s initializer is a compile-time constant.</w:t>
      </w:r>
      <w:r w:rsidR="0088432D">
        <w:t xml:space="preserve"> You’ll do this b</w:t>
      </w:r>
      <w:r w:rsidR="003D7CE2">
        <w:t>y</w:t>
      </w:r>
      <w:r w:rsidR="0088432D">
        <w:t xml:space="preserve"> calling </w:t>
      </w:r>
      <w:proofErr w:type="spellStart"/>
      <w:proofErr w:type="gramStart"/>
      <w:r w:rsidR="0088432D" w:rsidRPr="0088432D">
        <w:rPr>
          <w:rStyle w:val="InlineCode"/>
        </w:rPr>
        <w:t>ISemanticModel.GetConstantValue</w:t>
      </w:r>
      <w:proofErr w:type="spellEnd"/>
      <w:r w:rsidR="0088432D" w:rsidRPr="0088432D">
        <w:rPr>
          <w:rStyle w:val="InlineCode"/>
        </w:rPr>
        <w:t>(</w:t>
      </w:r>
      <w:proofErr w:type="gramEnd"/>
      <w:r w:rsidR="0088432D" w:rsidRPr="0088432D">
        <w:rPr>
          <w:rStyle w:val="InlineCode"/>
        </w:rPr>
        <w:t>)</w:t>
      </w:r>
      <w:r w:rsidR="0088432D">
        <w:t xml:space="preserve"> for each variable’s initializer and checking that the returned </w:t>
      </w:r>
      <w:r w:rsidR="0088432D" w:rsidRPr="0088432D">
        <w:rPr>
          <w:rStyle w:val="InlineCode"/>
        </w:rPr>
        <w:t>Optional&lt;object&gt;</w:t>
      </w:r>
      <w:r w:rsidR="0088432D">
        <w:t xml:space="preserve"> contains a value.</w:t>
      </w:r>
    </w:p>
    <w:p w14:paraId="4208201E" w14:textId="77777777" w:rsidR="00614426" w:rsidRPr="00FD042E" w:rsidRDefault="00614426" w:rsidP="00614426">
      <w:pPr>
        <w:pStyle w:val="Code"/>
        <w:rPr>
          <w:rStyle w:val="Comment"/>
        </w:rPr>
      </w:pPr>
      <w:r w:rsidRPr="00FD042E">
        <w:rPr>
          <w:rStyle w:val="Comment"/>
        </w:rPr>
        <w:t>// Ensure that all variables in the local declaration have initializers that</w:t>
      </w:r>
    </w:p>
    <w:p w14:paraId="4CC503FA" w14:textId="77777777" w:rsidR="00614426" w:rsidRDefault="00614426" w:rsidP="00614426">
      <w:pPr>
        <w:pStyle w:val="Code"/>
      </w:pPr>
      <w:r w:rsidRPr="00FD042E">
        <w:rPr>
          <w:rStyle w:val="Comment"/>
        </w:rPr>
        <w:t>// are assigned with constant values.</w:t>
      </w:r>
    </w:p>
    <w:p w14:paraId="3D3668EF" w14:textId="77777777" w:rsidR="00614426" w:rsidRDefault="00614426" w:rsidP="00614426">
      <w:pPr>
        <w:pStyle w:val="Code"/>
      </w:pPr>
      <w:r w:rsidRPr="00FD042E">
        <w:rPr>
          <w:rStyle w:val="Keyword"/>
        </w:rPr>
        <w:t>foreach</w:t>
      </w:r>
      <w:r>
        <w:t xml:space="preserve"> (</w:t>
      </w:r>
      <w:r w:rsidRPr="00FD042E">
        <w:rPr>
          <w:rStyle w:val="Keyword"/>
        </w:rPr>
        <w:t>var</w:t>
      </w:r>
      <w:r>
        <w:t xml:space="preserve"> variable </w:t>
      </w:r>
      <w:r w:rsidRPr="00FD042E">
        <w:rPr>
          <w:rStyle w:val="Keyword"/>
        </w:rPr>
        <w:t>in</w:t>
      </w:r>
      <w:r>
        <w:t xml:space="preserve"> localDeclaration.Declaration.Variables)</w:t>
      </w:r>
    </w:p>
    <w:p w14:paraId="6B646DDE" w14:textId="77777777" w:rsidR="00614426" w:rsidRDefault="00614426" w:rsidP="00614426">
      <w:pPr>
        <w:pStyle w:val="Code"/>
      </w:pPr>
      <w:r>
        <w:t>{</w:t>
      </w:r>
    </w:p>
    <w:p w14:paraId="2759E699" w14:textId="77777777" w:rsidR="00D0021F" w:rsidRDefault="00614426" w:rsidP="00D0021F">
      <w:pPr>
        <w:pStyle w:val="Code"/>
      </w:pPr>
      <w:r>
        <w:t xml:space="preserve">    </w:t>
      </w:r>
      <w:r w:rsidR="00D0021F" w:rsidRPr="00846A56">
        <w:rPr>
          <w:rStyle w:val="Keyword"/>
        </w:rPr>
        <w:t>var</w:t>
      </w:r>
      <w:r w:rsidR="00D0021F">
        <w:t xml:space="preserve"> initializer = variable.Initializer;</w:t>
      </w:r>
    </w:p>
    <w:p w14:paraId="3EF04DEE" w14:textId="67511BD7" w:rsidR="00D0021F" w:rsidRDefault="00D0021F" w:rsidP="00D0021F">
      <w:pPr>
        <w:pStyle w:val="Code"/>
      </w:pPr>
      <w:r>
        <w:t xml:space="preserve">    </w:t>
      </w:r>
      <w:r w:rsidRPr="00C91235">
        <w:rPr>
          <w:rStyle w:val="Keyword"/>
        </w:rPr>
        <w:t>if</w:t>
      </w:r>
      <w:r>
        <w:t xml:space="preserve"> (initializer == </w:t>
      </w:r>
      <w:r w:rsidRPr="00C91235">
        <w:rPr>
          <w:rStyle w:val="Keyword"/>
        </w:rPr>
        <w:t>null</w:t>
      </w:r>
      <w:r>
        <w:t>)</w:t>
      </w:r>
    </w:p>
    <w:p w14:paraId="23EA6ED7" w14:textId="05566E02" w:rsidR="00D0021F" w:rsidRDefault="00D0021F" w:rsidP="00D0021F">
      <w:pPr>
        <w:pStyle w:val="Code"/>
      </w:pPr>
      <w:r>
        <w:t xml:space="preserve">    {</w:t>
      </w:r>
    </w:p>
    <w:p w14:paraId="73AAFD9A" w14:textId="7A4061CE" w:rsidR="00D0021F" w:rsidRDefault="00D0021F" w:rsidP="00D0021F">
      <w:pPr>
        <w:pStyle w:val="Code"/>
      </w:pPr>
      <w:r>
        <w:t xml:space="preserve">        </w:t>
      </w:r>
      <w:r w:rsidRPr="00C91235">
        <w:rPr>
          <w:rStyle w:val="Keyword"/>
        </w:rPr>
        <w:t>return</w:t>
      </w:r>
      <w:r>
        <w:t xml:space="preserve"> </w:t>
      </w:r>
      <w:r w:rsidRPr="00C91235">
        <w:rPr>
          <w:rStyle w:val="Keyword"/>
        </w:rPr>
        <w:t>null</w:t>
      </w:r>
      <w:r>
        <w:t>;</w:t>
      </w:r>
    </w:p>
    <w:p w14:paraId="01CFF270" w14:textId="5965180E" w:rsidR="00D0021F" w:rsidRDefault="00D0021F" w:rsidP="00D0021F">
      <w:pPr>
        <w:pStyle w:val="Code"/>
      </w:pPr>
      <w:r>
        <w:t xml:space="preserve">    }</w:t>
      </w:r>
    </w:p>
    <w:p w14:paraId="21945EF9" w14:textId="77777777" w:rsidR="00D0021F" w:rsidRDefault="00D0021F" w:rsidP="00D0021F">
      <w:pPr>
        <w:pStyle w:val="Code"/>
      </w:pPr>
    </w:p>
    <w:p w14:paraId="540C3759" w14:textId="7D782123" w:rsidR="00D0021F" w:rsidRDefault="00D0021F" w:rsidP="00D0021F">
      <w:pPr>
        <w:pStyle w:val="Code"/>
      </w:pPr>
      <w:r>
        <w:t xml:space="preserve">    </w:t>
      </w:r>
      <w:r w:rsidRPr="007D6EEC">
        <w:rPr>
          <w:rStyle w:val="Keyword"/>
        </w:rPr>
        <w:t>var</w:t>
      </w:r>
      <w:r>
        <w:t xml:space="preserve"> constantValue = semanticModel.GetConstantValue(initializer.Value);</w:t>
      </w:r>
    </w:p>
    <w:p w14:paraId="73B42759" w14:textId="1D3B8FC3" w:rsidR="00D0021F" w:rsidRDefault="00D0021F" w:rsidP="00D0021F">
      <w:pPr>
        <w:pStyle w:val="Code"/>
      </w:pPr>
      <w:r>
        <w:t xml:space="preserve">    </w:t>
      </w:r>
      <w:r w:rsidRPr="00FD042E">
        <w:rPr>
          <w:rStyle w:val="Keyword"/>
        </w:rPr>
        <w:t>if</w:t>
      </w:r>
      <w:r>
        <w:t xml:space="preserve"> (!constantValue.HasValue)</w:t>
      </w:r>
    </w:p>
    <w:p w14:paraId="61566F40" w14:textId="16252232" w:rsidR="00D0021F" w:rsidRDefault="00D0021F" w:rsidP="00D0021F">
      <w:pPr>
        <w:pStyle w:val="Code"/>
      </w:pPr>
      <w:r>
        <w:t xml:space="preserve">    {</w:t>
      </w:r>
    </w:p>
    <w:p w14:paraId="4BF6D612" w14:textId="3D4BD850" w:rsidR="00D0021F" w:rsidRDefault="00D0021F" w:rsidP="00D0021F">
      <w:pPr>
        <w:pStyle w:val="Code"/>
      </w:pPr>
      <w:r>
        <w:t xml:space="preserve">        </w:t>
      </w:r>
      <w:r w:rsidRPr="00FD042E">
        <w:rPr>
          <w:rStyle w:val="Keyword"/>
        </w:rPr>
        <w:t>return</w:t>
      </w:r>
      <w:r>
        <w:t xml:space="preserve"> </w:t>
      </w:r>
      <w:r w:rsidRPr="00FD042E">
        <w:rPr>
          <w:rStyle w:val="Keyword"/>
        </w:rPr>
        <w:t>null</w:t>
      </w:r>
      <w:r>
        <w:t>;</w:t>
      </w:r>
    </w:p>
    <w:p w14:paraId="28397D1B" w14:textId="58D937A5" w:rsidR="00614426" w:rsidRDefault="00D0021F" w:rsidP="00D0021F">
      <w:pPr>
        <w:pStyle w:val="Code"/>
      </w:pPr>
      <w:r>
        <w:t xml:space="preserve">    }</w:t>
      </w:r>
    </w:p>
    <w:p w14:paraId="377D48DA" w14:textId="40813BC4" w:rsidR="00614426" w:rsidRDefault="00614426" w:rsidP="00614426">
      <w:pPr>
        <w:pStyle w:val="Code"/>
      </w:pPr>
      <w:r>
        <w:t>}</w:t>
      </w:r>
    </w:p>
    <w:p w14:paraId="49523C02" w14:textId="3442F159" w:rsidR="00032795" w:rsidRDefault="00832C08" w:rsidP="7DB39673">
      <w:pPr>
        <w:pStyle w:val="ListParagraph"/>
        <w:numPr>
          <w:ilvl w:val="1"/>
          <w:numId w:val="8"/>
        </w:numPr>
      </w:pPr>
      <w:r>
        <w:t xml:space="preserve">Use the </w:t>
      </w:r>
      <w:proofErr w:type="spellStart"/>
      <w:r w:rsidR="00500E9C" w:rsidRPr="00500E9C">
        <w:rPr>
          <w:rStyle w:val="InlineCode"/>
        </w:rPr>
        <w:t>I</w:t>
      </w:r>
      <w:r w:rsidRPr="00832C08">
        <w:rPr>
          <w:rStyle w:val="InlineCode"/>
        </w:rPr>
        <w:t>SemanticModel</w:t>
      </w:r>
      <w:proofErr w:type="spellEnd"/>
      <w:r>
        <w:t xml:space="preserve"> to p</w:t>
      </w:r>
      <w:r w:rsidR="00BE4431">
        <w:t xml:space="preserve">erform data flow analysis </w:t>
      </w:r>
      <w:r w:rsidR="00F86F52">
        <w:t>on the local declaration statement</w:t>
      </w:r>
      <w:r w:rsidR="00BE4431">
        <w:t>.</w:t>
      </w:r>
      <w:r w:rsidR="00E757DC">
        <w:t xml:space="preserve"> </w:t>
      </w:r>
      <w:r w:rsidR="00C84F55">
        <w:t>Then</w:t>
      </w:r>
      <w:r w:rsidR="00E757DC">
        <w:t>,</w:t>
      </w:r>
      <w:r w:rsidR="00520035">
        <w:t xml:space="preserve"> use the results of this data flow analysis to ensure that none of the local variables are written with a new value </w:t>
      </w:r>
      <w:r w:rsidR="00CD4D2D">
        <w:t>anywhere else</w:t>
      </w:r>
      <w:r w:rsidR="00520035">
        <w:t>.</w:t>
      </w:r>
      <w:r w:rsidR="00E757DC">
        <w:t xml:space="preserve"> You’ll do this by calling </w:t>
      </w:r>
      <w:proofErr w:type="spellStart"/>
      <w:r w:rsidR="00E757DC" w:rsidRPr="00E757DC">
        <w:rPr>
          <w:rStyle w:val="InlineCode"/>
        </w:rPr>
        <w:t>ISemanticModel.GetDeclaredSymbol</w:t>
      </w:r>
      <w:proofErr w:type="spellEnd"/>
      <w:r w:rsidR="00E757DC">
        <w:t xml:space="preserve"> to retrieve the </w:t>
      </w:r>
      <w:proofErr w:type="spellStart"/>
      <w:r w:rsidR="00E757DC" w:rsidRPr="00E757DC">
        <w:rPr>
          <w:rStyle w:val="InlineCode"/>
        </w:rPr>
        <w:t>ILocalSymbol</w:t>
      </w:r>
      <w:proofErr w:type="spellEnd"/>
      <w:r w:rsidR="00E757DC">
        <w:t xml:space="preserve"> for each variable and checking that </w:t>
      </w:r>
      <w:r w:rsidR="00726FED">
        <w:t xml:space="preserve">it isn’t contained with the </w:t>
      </w:r>
      <w:proofErr w:type="spellStart"/>
      <w:r w:rsidR="00726FED" w:rsidRPr="00726FED">
        <w:rPr>
          <w:rStyle w:val="InlineCode"/>
        </w:rPr>
        <w:t>Written</w:t>
      </w:r>
      <w:r w:rsidR="00CD4D2D">
        <w:rPr>
          <w:rStyle w:val="InlineCode"/>
        </w:rPr>
        <w:t>Outside</w:t>
      </w:r>
      <w:proofErr w:type="spellEnd"/>
      <w:r w:rsidR="00726FED">
        <w:t xml:space="preserve"> collection of the data flow analysis.</w:t>
      </w:r>
    </w:p>
    <w:p w14:paraId="511C38A2" w14:textId="680854C6" w:rsidR="00040EEB" w:rsidRPr="00040EEB" w:rsidRDefault="00040EEB" w:rsidP="00A0223A">
      <w:pPr>
        <w:pStyle w:val="Code"/>
      </w:pPr>
      <w:r w:rsidRPr="00040EEB">
        <w:rPr>
          <w:rStyle w:val="Comment"/>
        </w:rPr>
        <w:lastRenderedPageBreak/>
        <w:t xml:space="preserve">// Perform data flow analysis </w:t>
      </w:r>
      <w:r w:rsidR="00A0223A">
        <w:rPr>
          <w:rStyle w:val="Comment"/>
        </w:rPr>
        <w:t>on the local declaration.</w:t>
      </w:r>
    </w:p>
    <w:p w14:paraId="4C902265" w14:textId="63121899" w:rsidR="00040EEB" w:rsidRPr="00040EEB" w:rsidRDefault="00040EEB" w:rsidP="00040EEB">
      <w:pPr>
        <w:pStyle w:val="Code"/>
      </w:pPr>
      <w:r w:rsidRPr="00040EEB">
        <w:rPr>
          <w:rStyle w:val="Keyword"/>
        </w:rPr>
        <w:t>var</w:t>
      </w:r>
      <w:r w:rsidRPr="00040EEB">
        <w:t xml:space="preserve"> dataFlowAnalysis =</w:t>
      </w:r>
      <w:r w:rsidR="00EB5B53">
        <w:t xml:space="preserve"> semanticModel.AnalyzeStatement</w:t>
      </w:r>
      <w:r w:rsidRPr="00040EEB">
        <w:t>DataFlow(</w:t>
      </w:r>
      <w:r w:rsidR="00EB5B53">
        <w:t>localDeclaration);</w:t>
      </w:r>
    </w:p>
    <w:p w14:paraId="61FFD581" w14:textId="77777777" w:rsidR="00726FED" w:rsidRDefault="00726FED" w:rsidP="001926F3">
      <w:pPr>
        <w:pStyle w:val="Code"/>
      </w:pPr>
    </w:p>
    <w:p w14:paraId="4B510C22" w14:textId="1E2CE28A" w:rsidR="001926F3" w:rsidRPr="001926F3" w:rsidRDefault="001926F3" w:rsidP="001926F3">
      <w:pPr>
        <w:pStyle w:val="Code"/>
        <w:rPr>
          <w:rStyle w:val="Comment"/>
        </w:rPr>
      </w:pPr>
      <w:r w:rsidRPr="001926F3">
        <w:rPr>
          <w:rStyle w:val="Comment"/>
        </w:rPr>
        <w:t>// Retrieve the local symbol for each variable in the local declaration</w:t>
      </w:r>
    </w:p>
    <w:p w14:paraId="7F4B5528" w14:textId="1AC24EFB" w:rsidR="001926F3" w:rsidRPr="001926F3" w:rsidRDefault="001926F3" w:rsidP="001926F3">
      <w:pPr>
        <w:pStyle w:val="Code"/>
        <w:rPr>
          <w:rStyle w:val="Comment"/>
        </w:rPr>
      </w:pPr>
      <w:r w:rsidRPr="001926F3">
        <w:rPr>
          <w:rStyle w:val="Comment"/>
        </w:rPr>
        <w:t xml:space="preserve">// and ensure that it is not written </w:t>
      </w:r>
      <w:r w:rsidR="00EB5B53">
        <w:rPr>
          <w:rStyle w:val="Comment"/>
        </w:rPr>
        <w:t>outside of</w:t>
      </w:r>
      <w:r w:rsidRPr="001926F3">
        <w:rPr>
          <w:rStyle w:val="Comment"/>
        </w:rPr>
        <w:t xml:space="preserve"> the data flow analyis region.</w:t>
      </w:r>
    </w:p>
    <w:p w14:paraId="080ED373" w14:textId="05305EE1" w:rsidR="001926F3" w:rsidRDefault="001926F3" w:rsidP="001926F3">
      <w:pPr>
        <w:pStyle w:val="Code"/>
      </w:pPr>
      <w:r w:rsidRPr="001926F3">
        <w:rPr>
          <w:rStyle w:val="Keyword"/>
        </w:rPr>
        <w:t>foreach</w:t>
      </w:r>
      <w:r>
        <w:t xml:space="preserve"> (</w:t>
      </w:r>
      <w:r w:rsidRPr="001926F3">
        <w:rPr>
          <w:rStyle w:val="Keyword"/>
        </w:rPr>
        <w:t>var</w:t>
      </w:r>
      <w:r>
        <w:t xml:space="preserve"> variable </w:t>
      </w:r>
      <w:r w:rsidRPr="001926F3">
        <w:rPr>
          <w:rStyle w:val="Keyword"/>
        </w:rPr>
        <w:t>in</w:t>
      </w:r>
      <w:r>
        <w:t xml:space="preserve"> localDeclaration.Declaration.Variables)</w:t>
      </w:r>
    </w:p>
    <w:p w14:paraId="3BD29641" w14:textId="1724D35B" w:rsidR="001926F3" w:rsidRDefault="001926F3" w:rsidP="001926F3">
      <w:pPr>
        <w:pStyle w:val="Code"/>
      </w:pPr>
      <w:r>
        <w:t>{</w:t>
      </w:r>
    </w:p>
    <w:p w14:paraId="18DB0D4A" w14:textId="2BCF7566" w:rsidR="001926F3" w:rsidRDefault="001926F3" w:rsidP="001926F3">
      <w:pPr>
        <w:pStyle w:val="Code"/>
      </w:pPr>
      <w:r>
        <w:t xml:space="preserve">    </w:t>
      </w:r>
      <w:r w:rsidRPr="001926F3">
        <w:rPr>
          <w:rStyle w:val="Keyword"/>
        </w:rPr>
        <w:t>var</w:t>
      </w:r>
      <w:r>
        <w:t xml:space="preserve"> variableSymbol = semanticModel.GetDeclaredSymbol(variable);</w:t>
      </w:r>
    </w:p>
    <w:p w14:paraId="269982E9" w14:textId="7EADE441" w:rsidR="001926F3" w:rsidRDefault="001926F3" w:rsidP="001926F3">
      <w:pPr>
        <w:pStyle w:val="Code"/>
      </w:pPr>
      <w:r>
        <w:t xml:space="preserve">    </w:t>
      </w:r>
      <w:r w:rsidRPr="001926F3">
        <w:rPr>
          <w:rStyle w:val="Keyword"/>
        </w:rPr>
        <w:t>if</w:t>
      </w:r>
      <w:r>
        <w:t xml:space="preserve"> (dataFlowAnalysis.</w:t>
      </w:r>
      <w:r w:rsidR="00EB5B53">
        <w:t>WrittenOutside</w:t>
      </w:r>
      <w:r>
        <w:t>.Contains(variableSymbol))</w:t>
      </w:r>
    </w:p>
    <w:p w14:paraId="6A3FF2DE" w14:textId="02E152C9" w:rsidR="001926F3" w:rsidRDefault="001926F3" w:rsidP="001926F3">
      <w:pPr>
        <w:pStyle w:val="Code"/>
      </w:pPr>
      <w:r>
        <w:t xml:space="preserve">    {</w:t>
      </w:r>
    </w:p>
    <w:p w14:paraId="325520C4" w14:textId="4EB5577C" w:rsidR="001926F3" w:rsidRDefault="001926F3" w:rsidP="001926F3">
      <w:pPr>
        <w:pStyle w:val="Code"/>
      </w:pPr>
      <w:r>
        <w:t xml:space="preserve">        </w:t>
      </w:r>
      <w:r w:rsidRPr="001926F3">
        <w:rPr>
          <w:rStyle w:val="Keyword"/>
        </w:rPr>
        <w:t>return</w:t>
      </w:r>
      <w:r>
        <w:t xml:space="preserve"> </w:t>
      </w:r>
      <w:r w:rsidRPr="001926F3">
        <w:rPr>
          <w:rStyle w:val="Keyword"/>
        </w:rPr>
        <w:t>null</w:t>
      </w:r>
      <w:r>
        <w:t>;</w:t>
      </w:r>
    </w:p>
    <w:p w14:paraId="06D6CB2F" w14:textId="0B10E568" w:rsidR="001926F3" w:rsidRDefault="001926F3" w:rsidP="001926F3">
      <w:pPr>
        <w:pStyle w:val="Code"/>
      </w:pPr>
      <w:r>
        <w:t xml:space="preserve">    }</w:t>
      </w:r>
    </w:p>
    <w:p w14:paraId="65DFFB72" w14:textId="1622AA07" w:rsidR="001926F3" w:rsidRDefault="001926F3" w:rsidP="00A0223A">
      <w:pPr>
        <w:pStyle w:val="Code"/>
      </w:pPr>
      <w:r>
        <w:t>}</w:t>
      </w:r>
    </w:p>
    <w:p w14:paraId="49523C13" w14:textId="77777777" w:rsidR="000A7FF5" w:rsidRDefault="000A7FF5" w:rsidP="7DB39673">
      <w:pPr>
        <w:pStyle w:val="ListParagraph"/>
        <w:numPr>
          <w:ilvl w:val="0"/>
          <w:numId w:val="8"/>
        </w:numPr>
      </w:pPr>
      <w:r>
        <w:t>With all of the necessary analysis performed,</w:t>
      </w:r>
      <w:r w:rsidR="001062FA">
        <w:t xml:space="preserve"> you can return a new </w:t>
      </w:r>
      <w:proofErr w:type="spellStart"/>
      <w:r w:rsidR="001062FA" w:rsidRPr="001062FA">
        <w:rPr>
          <w:rStyle w:val="InlineCode"/>
        </w:rPr>
        <w:t>CodeIssue</w:t>
      </w:r>
      <w:proofErr w:type="spellEnd"/>
      <w:r w:rsidR="001062FA">
        <w:t xml:space="preserve"> that </w:t>
      </w:r>
      <w:r w:rsidR="00A31445">
        <w:t>reports a warning for the variable declaration.</w:t>
      </w:r>
    </w:p>
    <w:p w14:paraId="49523C14" w14:textId="77777777" w:rsidR="00164C96" w:rsidRDefault="00164C96" w:rsidP="7DB39673">
      <w:pPr>
        <w:pStyle w:val="Code"/>
      </w:pPr>
      <w:r w:rsidRPr="00164C96">
        <w:rPr>
          <w:rStyle w:val="Keyword"/>
        </w:rPr>
        <w:t>return</w:t>
      </w:r>
      <w:r>
        <w:t xml:space="preserve"> </w:t>
      </w:r>
      <w:r w:rsidRPr="00164C96">
        <w:rPr>
          <w:rStyle w:val="Keyword"/>
        </w:rPr>
        <w:t>new</w:t>
      </w:r>
      <w:r>
        <w:t>[]</w:t>
      </w:r>
    </w:p>
    <w:p w14:paraId="49523C15" w14:textId="77777777" w:rsidR="00164C96" w:rsidRDefault="00164C96" w:rsidP="7DB39673">
      <w:pPr>
        <w:pStyle w:val="Code"/>
      </w:pPr>
      <w:r>
        <w:t>{</w:t>
      </w:r>
    </w:p>
    <w:p w14:paraId="49523C16" w14:textId="76B378BE" w:rsidR="00164C96" w:rsidRDefault="00164C96" w:rsidP="7DB39673">
      <w:pPr>
        <w:pStyle w:val="Code"/>
      </w:pPr>
      <w:r>
        <w:t xml:space="preserve">    </w:t>
      </w:r>
      <w:r w:rsidRPr="00164C96">
        <w:rPr>
          <w:rStyle w:val="Keyword"/>
        </w:rPr>
        <w:t>new</w:t>
      </w:r>
      <w:r>
        <w:t xml:space="preserve"> </w:t>
      </w:r>
      <w:r w:rsidRPr="00164C96">
        <w:rPr>
          <w:rStyle w:val="Type"/>
        </w:rPr>
        <w:t>CodeIssue</w:t>
      </w:r>
      <w:r>
        <w:t>(</w:t>
      </w:r>
      <w:r w:rsidRPr="00164C96">
        <w:rPr>
          <w:rStyle w:val="Type"/>
        </w:rPr>
        <w:t>CodeIssue</w:t>
      </w:r>
      <w:r>
        <w:t>.</w:t>
      </w:r>
      <w:r w:rsidRPr="00164C96">
        <w:rPr>
          <w:rStyle w:val="Type"/>
        </w:rPr>
        <w:t>Severity</w:t>
      </w:r>
      <w:r>
        <w:t xml:space="preserve">.Warning, </w:t>
      </w:r>
      <w:r w:rsidR="00243299">
        <w:t>localDeclaration</w:t>
      </w:r>
      <w:r>
        <w:t xml:space="preserve">.Span, </w:t>
      </w:r>
    </w:p>
    <w:p w14:paraId="49523C17" w14:textId="77777777" w:rsidR="00164C96" w:rsidRDefault="00164C96" w:rsidP="7DB39673">
      <w:pPr>
        <w:pStyle w:val="Code"/>
      </w:pPr>
      <w:r>
        <w:t xml:space="preserve">        </w:t>
      </w:r>
      <w:r w:rsidRPr="00164C96">
        <w:rPr>
          <w:rStyle w:val="String"/>
        </w:rPr>
        <w:t>"Can be made constant"</w:t>
      </w:r>
      <w:r>
        <w:t>)</w:t>
      </w:r>
    </w:p>
    <w:p w14:paraId="49523C18" w14:textId="77777777" w:rsidR="00164C96" w:rsidRDefault="00164C96" w:rsidP="7DB39673">
      <w:pPr>
        <w:pStyle w:val="Code"/>
      </w:pPr>
      <w:r>
        <w:t>};</w:t>
      </w:r>
    </w:p>
    <w:p w14:paraId="49523C19" w14:textId="77777777" w:rsidR="00A120E4" w:rsidRDefault="00A120E4" w:rsidP="7DB39673">
      <w:pPr>
        <w:pStyle w:val="ListParagraph"/>
      </w:pPr>
      <w:r>
        <w:t xml:space="preserve">At this point, your </w:t>
      </w:r>
      <w:proofErr w:type="spellStart"/>
      <w:r w:rsidR="00434779" w:rsidRPr="00434779">
        <w:rPr>
          <w:rStyle w:val="InlineCode"/>
        </w:rPr>
        <w:t>GetIssues</w:t>
      </w:r>
      <w:proofErr w:type="spellEnd"/>
      <w:r w:rsidR="00434779">
        <w:t xml:space="preserve"> method</w:t>
      </w:r>
      <w:r>
        <w:t xml:space="preserve"> should look like so:</w:t>
      </w:r>
    </w:p>
    <w:p w14:paraId="49523C1A" w14:textId="77777777" w:rsidR="00A15117" w:rsidRDefault="00A120E4" w:rsidP="7DB39673">
      <w:pPr>
        <w:pStyle w:val="Code"/>
      </w:pPr>
      <w:r w:rsidRPr="00EF4A0F">
        <w:rPr>
          <w:rStyle w:val="Keyword"/>
        </w:rPr>
        <w:lastRenderedPageBreak/>
        <w:t>public</w:t>
      </w:r>
      <w:r>
        <w:t xml:space="preserve"> </w:t>
      </w:r>
      <w:r w:rsidRPr="00EF4A0F">
        <w:rPr>
          <w:rStyle w:val="Type"/>
        </w:rPr>
        <w:t>IEnumerable</w:t>
      </w:r>
      <w:r>
        <w:t>&lt;</w:t>
      </w:r>
      <w:r w:rsidRPr="00EF4A0F">
        <w:rPr>
          <w:rStyle w:val="Type"/>
        </w:rPr>
        <w:t>CodeIssue</w:t>
      </w:r>
      <w:r w:rsidR="00A15117">
        <w:t>&gt; GetIssues(</w:t>
      </w:r>
      <w:r w:rsidR="00A15117" w:rsidRPr="00017C99">
        <w:rPr>
          <w:rStyle w:val="Type"/>
        </w:rPr>
        <w:t>IDocument</w:t>
      </w:r>
      <w:r w:rsidR="00A15117">
        <w:t xml:space="preserve"> document,</w:t>
      </w:r>
    </w:p>
    <w:p w14:paraId="49523C1B" w14:textId="77777777" w:rsidR="00A120E4" w:rsidRDefault="00A15117" w:rsidP="7DB39673">
      <w:pPr>
        <w:pStyle w:val="Code"/>
      </w:pPr>
      <w:r>
        <w:t xml:space="preserve">    </w:t>
      </w:r>
      <w:r w:rsidR="00A120E4" w:rsidRPr="00EF4A0F">
        <w:rPr>
          <w:rStyle w:val="Type"/>
        </w:rPr>
        <w:t>CommonSyntaxNode</w:t>
      </w:r>
      <w:r w:rsidR="00A120E4">
        <w:t xml:space="preserve"> node, </w:t>
      </w:r>
      <w:r w:rsidR="00A120E4" w:rsidRPr="00EF4A0F">
        <w:rPr>
          <w:rStyle w:val="Type"/>
        </w:rPr>
        <w:t>CancellationToken</w:t>
      </w:r>
      <w:r w:rsidR="00A120E4">
        <w:t xml:space="preserve"> cancellationToken)</w:t>
      </w:r>
    </w:p>
    <w:p w14:paraId="49523C1C" w14:textId="77777777" w:rsidR="00A120E4" w:rsidRDefault="00A120E4" w:rsidP="7DB39673">
      <w:pPr>
        <w:pStyle w:val="Code"/>
      </w:pPr>
      <w:r>
        <w:t>{</w:t>
      </w:r>
    </w:p>
    <w:p w14:paraId="49523C1D" w14:textId="75B58854" w:rsidR="00A120E4" w:rsidRDefault="00A120E4" w:rsidP="7DB39673">
      <w:pPr>
        <w:pStyle w:val="Code"/>
      </w:pPr>
      <w:r>
        <w:t xml:space="preserve">    </w:t>
      </w:r>
      <w:r w:rsidRPr="00EF4A0F">
        <w:rPr>
          <w:rStyle w:val="Keyword"/>
        </w:rPr>
        <w:t>var</w:t>
      </w:r>
      <w:r>
        <w:t xml:space="preserve"> </w:t>
      </w:r>
      <w:r w:rsidR="00CA2992">
        <w:t xml:space="preserve">localDeclaration </w:t>
      </w:r>
      <w:r>
        <w:t>= (</w:t>
      </w:r>
      <w:r w:rsidR="00CA2992">
        <w:rPr>
          <w:rStyle w:val="Type"/>
        </w:rPr>
        <w:t>Local</w:t>
      </w:r>
      <w:r w:rsidRPr="00EF4A0F">
        <w:rPr>
          <w:rStyle w:val="Type"/>
        </w:rPr>
        <w:t>Declaration</w:t>
      </w:r>
      <w:r w:rsidR="00CA2992">
        <w:rPr>
          <w:rStyle w:val="Type"/>
        </w:rPr>
        <w:t>Statement</w:t>
      </w:r>
      <w:r w:rsidRPr="00EF4A0F">
        <w:rPr>
          <w:rStyle w:val="Type"/>
        </w:rPr>
        <w:t>Syntax</w:t>
      </w:r>
      <w:r>
        <w:t>)node;</w:t>
      </w:r>
    </w:p>
    <w:p w14:paraId="49523C1E" w14:textId="77777777" w:rsidR="00A120E4" w:rsidRDefault="00A120E4" w:rsidP="7DB39673">
      <w:pPr>
        <w:pStyle w:val="Code"/>
      </w:pPr>
    </w:p>
    <w:p w14:paraId="49523C1F" w14:textId="77777777" w:rsidR="00A120E4" w:rsidRPr="00EF4A0F" w:rsidRDefault="00A120E4" w:rsidP="7DB39673">
      <w:pPr>
        <w:pStyle w:val="Code"/>
        <w:rPr>
          <w:rStyle w:val="Comment"/>
        </w:rPr>
      </w:pPr>
      <w:r>
        <w:t xml:space="preserve">    </w:t>
      </w:r>
      <w:r w:rsidRPr="00EF4A0F">
        <w:rPr>
          <w:rStyle w:val="Comment"/>
        </w:rPr>
        <w:t>// Only consider local variable declarations that aren't already const</w:t>
      </w:r>
      <w:r w:rsidR="00EF4A0F" w:rsidRPr="00EF4A0F">
        <w:rPr>
          <w:rStyle w:val="Comment"/>
        </w:rPr>
        <w:t>.</w:t>
      </w:r>
    </w:p>
    <w:p w14:paraId="49523C22" w14:textId="2488D261" w:rsidR="00A120E4" w:rsidRDefault="00A120E4" w:rsidP="7DB39673">
      <w:pPr>
        <w:pStyle w:val="Code"/>
      </w:pPr>
      <w:r>
        <w:t xml:space="preserve">    </w:t>
      </w:r>
      <w:r w:rsidRPr="00EF4A0F">
        <w:rPr>
          <w:rStyle w:val="Keyword"/>
        </w:rPr>
        <w:t>if</w:t>
      </w:r>
      <w:r>
        <w:t xml:space="preserve"> (</w:t>
      </w:r>
      <w:r w:rsidR="00257B65">
        <w:t>localDeclaration</w:t>
      </w:r>
      <w:r>
        <w:t>.Modifiers.Any(</w:t>
      </w:r>
      <w:r w:rsidRPr="00EF4A0F">
        <w:rPr>
          <w:rStyle w:val="Type"/>
        </w:rPr>
        <w:t>SyntaxKind</w:t>
      </w:r>
      <w:r>
        <w:t>.ConstKeyword))</w:t>
      </w:r>
    </w:p>
    <w:p w14:paraId="49523C23" w14:textId="77777777" w:rsidR="00A120E4" w:rsidRDefault="00A120E4" w:rsidP="7DB39673">
      <w:pPr>
        <w:pStyle w:val="Code"/>
      </w:pPr>
      <w:r>
        <w:t xml:space="preserve">    {</w:t>
      </w:r>
    </w:p>
    <w:p w14:paraId="49523C24" w14:textId="77777777" w:rsidR="00A120E4" w:rsidRDefault="00A120E4" w:rsidP="7DB39673">
      <w:pPr>
        <w:pStyle w:val="Code"/>
      </w:pPr>
      <w:r>
        <w:t xml:space="preserve">        </w:t>
      </w:r>
      <w:r w:rsidRPr="00EF4A0F">
        <w:rPr>
          <w:rStyle w:val="Keyword"/>
        </w:rPr>
        <w:t>return</w:t>
      </w:r>
      <w:r>
        <w:t xml:space="preserve"> </w:t>
      </w:r>
      <w:r w:rsidRPr="00EF4A0F">
        <w:rPr>
          <w:rStyle w:val="Keyword"/>
        </w:rPr>
        <w:t>null</w:t>
      </w:r>
      <w:r>
        <w:t>;</w:t>
      </w:r>
    </w:p>
    <w:p w14:paraId="49523C25" w14:textId="77777777" w:rsidR="00A120E4" w:rsidRDefault="00A120E4" w:rsidP="7DB39673">
      <w:pPr>
        <w:pStyle w:val="Code"/>
      </w:pPr>
      <w:r>
        <w:t xml:space="preserve">    }</w:t>
      </w:r>
    </w:p>
    <w:p w14:paraId="49523C2D" w14:textId="77777777" w:rsidR="00A120E4" w:rsidRDefault="00A120E4" w:rsidP="7DB39673">
      <w:pPr>
        <w:pStyle w:val="Code"/>
      </w:pPr>
    </w:p>
    <w:p w14:paraId="7B429BD8" w14:textId="78930163" w:rsidR="0035704C" w:rsidRDefault="0035704C" w:rsidP="0035704C">
      <w:pPr>
        <w:pStyle w:val="Code"/>
      </w:pPr>
      <w:r>
        <w:t xml:space="preserve">    </w:t>
      </w:r>
      <w:r w:rsidRPr="00C91235">
        <w:rPr>
          <w:rStyle w:val="Keyword"/>
        </w:rPr>
        <w:t>var</w:t>
      </w:r>
      <w:r>
        <w:t xml:space="preserve"> semanticModel = document.GetSemanticModel(</w:t>
      </w:r>
      <w:r w:rsidR="007D07BE">
        <w:t>cancellationToken</w:t>
      </w:r>
      <w:r>
        <w:t>);</w:t>
      </w:r>
    </w:p>
    <w:p w14:paraId="4561B7A3" w14:textId="77777777" w:rsidR="0035704C" w:rsidRDefault="0035704C" w:rsidP="0035704C">
      <w:pPr>
        <w:pStyle w:val="Code"/>
      </w:pPr>
    </w:p>
    <w:p w14:paraId="50CEBFF5" w14:textId="77777777" w:rsidR="0035704C" w:rsidRPr="00C91235" w:rsidRDefault="0035704C" w:rsidP="0035704C">
      <w:pPr>
        <w:pStyle w:val="Code"/>
        <w:rPr>
          <w:rStyle w:val="Comment"/>
        </w:rPr>
      </w:pPr>
      <w:r>
        <w:t xml:space="preserve">    </w:t>
      </w:r>
      <w:r w:rsidRPr="00C91235">
        <w:rPr>
          <w:rStyle w:val="Comment"/>
        </w:rPr>
        <w:t>// Ensure that all variables in the local declaration have initializers that</w:t>
      </w:r>
    </w:p>
    <w:p w14:paraId="26A6E861" w14:textId="77777777" w:rsidR="0035704C" w:rsidRDefault="0035704C" w:rsidP="0035704C">
      <w:pPr>
        <w:pStyle w:val="Code"/>
      </w:pPr>
      <w:r w:rsidRPr="00C91235">
        <w:rPr>
          <w:rStyle w:val="Comment"/>
        </w:rPr>
        <w:t xml:space="preserve">    // are assigned with constant values.</w:t>
      </w:r>
    </w:p>
    <w:p w14:paraId="6C2DAAED" w14:textId="77777777" w:rsidR="0035704C" w:rsidRDefault="0035704C" w:rsidP="0035704C">
      <w:pPr>
        <w:pStyle w:val="Code"/>
      </w:pPr>
      <w:r>
        <w:t xml:space="preserve">    </w:t>
      </w:r>
      <w:r w:rsidRPr="00C91235">
        <w:rPr>
          <w:rStyle w:val="Keyword"/>
        </w:rPr>
        <w:t>foreach</w:t>
      </w:r>
      <w:r>
        <w:t xml:space="preserve"> (</w:t>
      </w:r>
      <w:r w:rsidRPr="00C91235">
        <w:rPr>
          <w:rStyle w:val="Keyword"/>
        </w:rPr>
        <w:t>var</w:t>
      </w:r>
      <w:r>
        <w:t xml:space="preserve"> variable </w:t>
      </w:r>
      <w:r w:rsidRPr="00C91235">
        <w:rPr>
          <w:rStyle w:val="Keyword"/>
        </w:rPr>
        <w:t>in</w:t>
      </w:r>
      <w:r>
        <w:t xml:space="preserve"> localDeclaration.Declaration.Variables)</w:t>
      </w:r>
    </w:p>
    <w:p w14:paraId="2F033033" w14:textId="77777777" w:rsidR="0035704C" w:rsidRDefault="0035704C" w:rsidP="0035704C">
      <w:pPr>
        <w:pStyle w:val="Code"/>
      </w:pPr>
      <w:r>
        <w:t xml:space="preserve">    {</w:t>
      </w:r>
    </w:p>
    <w:p w14:paraId="21EE5AC0" w14:textId="569AB477" w:rsidR="00846A56" w:rsidRDefault="00846A56" w:rsidP="0035704C">
      <w:pPr>
        <w:pStyle w:val="Code"/>
      </w:pPr>
      <w:r>
        <w:t xml:space="preserve">        </w:t>
      </w:r>
      <w:r w:rsidRPr="00846A56">
        <w:rPr>
          <w:rStyle w:val="Keyword"/>
        </w:rPr>
        <w:t>var</w:t>
      </w:r>
      <w:r>
        <w:t xml:space="preserve"> initializer = variable.Initializer;</w:t>
      </w:r>
    </w:p>
    <w:p w14:paraId="285CCFCC" w14:textId="33247A80" w:rsidR="0035704C" w:rsidRDefault="0035704C" w:rsidP="0035704C">
      <w:pPr>
        <w:pStyle w:val="Code"/>
      </w:pPr>
      <w:r>
        <w:t xml:space="preserve">        </w:t>
      </w:r>
      <w:r w:rsidRPr="00C91235">
        <w:rPr>
          <w:rStyle w:val="Keyword"/>
        </w:rPr>
        <w:t>if</w:t>
      </w:r>
      <w:r>
        <w:t xml:space="preserve"> (</w:t>
      </w:r>
      <w:r w:rsidR="00846A56">
        <w:t xml:space="preserve">initializer </w:t>
      </w:r>
      <w:r>
        <w:t xml:space="preserve">== </w:t>
      </w:r>
      <w:r w:rsidRPr="00C91235">
        <w:rPr>
          <w:rStyle w:val="Keyword"/>
        </w:rPr>
        <w:t>null</w:t>
      </w:r>
      <w:r>
        <w:t>)</w:t>
      </w:r>
    </w:p>
    <w:p w14:paraId="0B9C9297" w14:textId="77777777" w:rsidR="0035704C" w:rsidRDefault="0035704C" w:rsidP="0035704C">
      <w:pPr>
        <w:pStyle w:val="Code"/>
      </w:pPr>
      <w:r>
        <w:t xml:space="preserve">        {</w:t>
      </w:r>
    </w:p>
    <w:p w14:paraId="10B0574B" w14:textId="77777777" w:rsidR="0035704C" w:rsidRDefault="0035704C" w:rsidP="0035704C">
      <w:pPr>
        <w:pStyle w:val="Code"/>
      </w:pPr>
      <w:r>
        <w:t xml:space="preserve">            </w:t>
      </w:r>
      <w:r w:rsidRPr="00C91235">
        <w:rPr>
          <w:rStyle w:val="Keyword"/>
        </w:rPr>
        <w:t>return</w:t>
      </w:r>
      <w:r>
        <w:t xml:space="preserve"> </w:t>
      </w:r>
      <w:r w:rsidRPr="00C91235">
        <w:rPr>
          <w:rStyle w:val="Keyword"/>
        </w:rPr>
        <w:t>null</w:t>
      </w:r>
      <w:r>
        <w:t>;</w:t>
      </w:r>
    </w:p>
    <w:p w14:paraId="581180B5" w14:textId="77777777" w:rsidR="0035704C" w:rsidRDefault="0035704C" w:rsidP="0035704C">
      <w:pPr>
        <w:pStyle w:val="Code"/>
      </w:pPr>
      <w:r>
        <w:t xml:space="preserve">        }</w:t>
      </w:r>
    </w:p>
    <w:p w14:paraId="32837CE4" w14:textId="77777777" w:rsidR="0035704C" w:rsidRDefault="0035704C" w:rsidP="0035704C">
      <w:pPr>
        <w:pStyle w:val="Code"/>
      </w:pPr>
    </w:p>
    <w:p w14:paraId="5B616B8D" w14:textId="643BDB15" w:rsidR="00352C59" w:rsidRDefault="0035704C" w:rsidP="000D218B">
      <w:pPr>
        <w:pStyle w:val="Code"/>
      </w:pPr>
      <w:r>
        <w:t xml:space="preserve">        </w:t>
      </w:r>
      <w:r w:rsidR="00352C59" w:rsidRPr="007D6EEC">
        <w:rPr>
          <w:rStyle w:val="Keyword"/>
        </w:rPr>
        <w:t>var</w:t>
      </w:r>
      <w:r w:rsidR="00352C59">
        <w:t xml:space="preserve"> constantValue </w:t>
      </w:r>
      <w:r w:rsidR="00574135">
        <w:t xml:space="preserve">= </w:t>
      </w:r>
      <w:r w:rsidR="00352C59">
        <w:t>semanticModel.GetConstantValue(</w:t>
      </w:r>
      <w:r w:rsidR="00846A56">
        <w:t>initializer.Value</w:t>
      </w:r>
      <w:r w:rsidR="00352C59">
        <w:t>);</w:t>
      </w:r>
    </w:p>
    <w:p w14:paraId="4367EF1E" w14:textId="4F6A1B55" w:rsidR="00352C59" w:rsidRDefault="00352C59" w:rsidP="00352C59">
      <w:pPr>
        <w:pStyle w:val="Code"/>
      </w:pPr>
      <w:r>
        <w:t xml:space="preserve">        </w:t>
      </w:r>
      <w:r w:rsidRPr="00FD042E">
        <w:rPr>
          <w:rStyle w:val="Keyword"/>
        </w:rPr>
        <w:t>if</w:t>
      </w:r>
      <w:r>
        <w:t xml:space="preserve"> (!constantValue.HasValue)</w:t>
      </w:r>
    </w:p>
    <w:p w14:paraId="054D2526" w14:textId="263BAE02" w:rsidR="00352C59" w:rsidRDefault="00352C59" w:rsidP="00352C59">
      <w:pPr>
        <w:pStyle w:val="Code"/>
      </w:pPr>
      <w:r>
        <w:t xml:space="preserve">        {</w:t>
      </w:r>
    </w:p>
    <w:p w14:paraId="7B96CEB6" w14:textId="09FA2030" w:rsidR="00352C59" w:rsidRDefault="00352C59" w:rsidP="00352C59">
      <w:pPr>
        <w:pStyle w:val="Code"/>
      </w:pPr>
      <w:r>
        <w:t xml:space="preserve">            </w:t>
      </w:r>
      <w:r w:rsidRPr="00FD042E">
        <w:rPr>
          <w:rStyle w:val="Keyword"/>
        </w:rPr>
        <w:t>return</w:t>
      </w:r>
      <w:r>
        <w:t xml:space="preserve"> </w:t>
      </w:r>
      <w:r w:rsidRPr="00FD042E">
        <w:rPr>
          <w:rStyle w:val="Keyword"/>
        </w:rPr>
        <w:t>null</w:t>
      </w:r>
      <w:r>
        <w:t>;</w:t>
      </w:r>
    </w:p>
    <w:p w14:paraId="263E9FE6" w14:textId="2340B939" w:rsidR="0035704C" w:rsidRDefault="00352C59" w:rsidP="00352C59">
      <w:pPr>
        <w:pStyle w:val="Code"/>
      </w:pPr>
      <w:r>
        <w:t xml:space="preserve">        }</w:t>
      </w:r>
    </w:p>
    <w:p w14:paraId="4B89107F" w14:textId="77777777" w:rsidR="0035704C" w:rsidRDefault="0035704C" w:rsidP="0035704C">
      <w:pPr>
        <w:pStyle w:val="Code"/>
      </w:pPr>
      <w:r>
        <w:t xml:space="preserve">    }</w:t>
      </w:r>
    </w:p>
    <w:p w14:paraId="644ABF16" w14:textId="77777777" w:rsidR="0035704C" w:rsidRDefault="0035704C" w:rsidP="0035704C">
      <w:pPr>
        <w:pStyle w:val="Code"/>
      </w:pPr>
    </w:p>
    <w:p w14:paraId="24E37750" w14:textId="77777777" w:rsidR="00B9797B" w:rsidRPr="00040EEB" w:rsidRDefault="0035704C" w:rsidP="00B9797B">
      <w:pPr>
        <w:pStyle w:val="Code"/>
      </w:pPr>
      <w:r>
        <w:t xml:space="preserve">    </w:t>
      </w:r>
      <w:r w:rsidR="00B9797B" w:rsidRPr="00040EEB">
        <w:rPr>
          <w:rStyle w:val="Comment"/>
        </w:rPr>
        <w:t xml:space="preserve">// Perform data flow analysis </w:t>
      </w:r>
      <w:r w:rsidR="00B9797B">
        <w:rPr>
          <w:rStyle w:val="Comment"/>
        </w:rPr>
        <w:t>on the local declaration.</w:t>
      </w:r>
    </w:p>
    <w:p w14:paraId="4564F6A1" w14:textId="25D3415E" w:rsidR="00B9797B" w:rsidRPr="00040EEB" w:rsidRDefault="00B9797B" w:rsidP="00B9797B">
      <w:pPr>
        <w:pStyle w:val="Code"/>
      </w:pPr>
      <w:r>
        <w:rPr>
          <w:rStyle w:val="Keyword"/>
        </w:rPr>
        <w:t xml:space="preserve">    </w:t>
      </w:r>
      <w:r w:rsidRPr="00040EEB">
        <w:rPr>
          <w:rStyle w:val="Keyword"/>
        </w:rPr>
        <w:t>var</w:t>
      </w:r>
      <w:r w:rsidRPr="00040EEB">
        <w:t xml:space="preserve"> dataFlowAnalysis =</w:t>
      </w:r>
      <w:r>
        <w:t xml:space="preserve"> semanticModel.AnalyzeStatement</w:t>
      </w:r>
      <w:r w:rsidRPr="00040EEB">
        <w:t>DataFlow(</w:t>
      </w:r>
      <w:r>
        <w:t>localDeclaration);</w:t>
      </w:r>
    </w:p>
    <w:p w14:paraId="4D564BAA" w14:textId="77777777" w:rsidR="00B9797B" w:rsidRDefault="00B9797B" w:rsidP="00B9797B">
      <w:pPr>
        <w:pStyle w:val="Code"/>
      </w:pPr>
    </w:p>
    <w:p w14:paraId="02A1960C" w14:textId="16FA6613" w:rsidR="00B9797B" w:rsidRPr="001926F3" w:rsidRDefault="00B9797B" w:rsidP="00B9797B">
      <w:pPr>
        <w:pStyle w:val="Code"/>
        <w:rPr>
          <w:rStyle w:val="Comment"/>
        </w:rPr>
      </w:pPr>
      <w:r>
        <w:rPr>
          <w:rStyle w:val="Comment"/>
        </w:rPr>
        <w:t xml:space="preserve">    </w:t>
      </w:r>
      <w:r w:rsidRPr="001926F3">
        <w:rPr>
          <w:rStyle w:val="Comment"/>
        </w:rPr>
        <w:t>// Retrieve the local symbol for each variable in the local declaration</w:t>
      </w:r>
    </w:p>
    <w:p w14:paraId="0C06034F" w14:textId="0FB667EC" w:rsidR="00B9797B" w:rsidRPr="001926F3" w:rsidRDefault="00B9797B" w:rsidP="00B9797B">
      <w:pPr>
        <w:pStyle w:val="Code"/>
        <w:rPr>
          <w:rStyle w:val="Comment"/>
        </w:rPr>
      </w:pPr>
      <w:r>
        <w:rPr>
          <w:rStyle w:val="Comment"/>
        </w:rPr>
        <w:t xml:space="preserve">    </w:t>
      </w:r>
      <w:r w:rsidRPr="001926F3">
        <w:rPr>
          <w:rStyle w:val="Comment"/>
        </w:rPr>
        <w:t xml:space="preserve">// and ensure that it is not written </w:t>
      </w:r>
      <w:r>
        <w:rPr>
          <w:rStyle w:val="Comment"/>
        </w:rPr>
        <w:t>outside of</w:t>
      </w:r>
      <w:r w:rsidRPr="001926F3">
        <w:rPr>
          <w:rStyle w:val="Comment"/>
        </w:rPr>
        <w:t xml:space="preserve"> the data flow analyis region.</w:t>
      </w:r>
    </w:p>
    <w:p w14:paraId="5DB9A2F9" w14:textId="07887D4A" w:rsidR="00B9797B" w:rsidRDefault="00B9797B" w:rsidP="00B9797B">
      <w:pPr>
        <w:pStyle w:val="Code"/>
      </w:pPr>
      <w:r>
        <w:rPr>
          <w:rStyle w:val="Keyword"/>
        </w:rPr>
        <w:t xml:space="preserve">    </w:t>
      </w:r>
      <w:r w:rsidRPr="001926F3">
        <w:rPr>
          <w:rStyle w:val="Keyword"/>
        </w:rPr>
        <w:t>foreach</w:t>
      </w:r>
      <w:r>
        <w:t xml:space="preserve"> (</w:t>
      </w:r>
      <w:r w:rsidRPr="001926F3">
        <w:rPr>
          <w:rStyle w:val="Keyword"/>
        </w:rPr>
        <w:t>var</w:t>
      </w:r>
      <w:r>
        <w:t xml:space="preserve"> variable </w:t>
      </w:r>
      <w:r w:rsidRPr="001926F3">
        <w:rPr>
          <w:rStyle w:val="Keyword"/>
        </w:rPr>
        <w:t>in</w:t>
      </w:r>
      <w:r>
        <w:t xml:space="preserve"> localDeclaration.Declaration.Variables)</w:t>
      </w:r>
    </w:p>
    <w:p w14:paraId="35AE20E9" w14:textId="6D40EFCE" w:rsidR="00B9797B" w:rsidRDefault="00B9797B" w:rsidP="00B9797B">
      <w:pPr>
        <w:pStyle w:val="Code"/>
      </w:pPr>
      <w:r>
        <w:t xml:space="preserve">    {</w:t>
      </w:r>
    </w:p>
    <w:p w14:paraId="74315BDD" w14:textId="34923D73" w:rsidR="00B9797B" w:rsidRDefault="00B9797B" w:rsidP="00B9797B">
      <w:pPr>
        <w:pStyle w:val="Code"/>
      </w:pPr>
      <w:r>
        <w:t xml:space="preserve">        </w:t>
      </w:r>
      <w:r w:rsidRPr="001926F3">
        <w:rPr>
          <w:rStyle w:val="Keyword"/>
        </w:rPr>
        <w:t>var</w:t>
      </w:r>
      <w:r>
        <w:t xml:space="preserve"> variableSymbol = semanticModel.GetDeclaredSymbol(variable);</w:t>
      </w:r>
    </w:p>
    <w:p w14:paraId="249E2998" w14:textId="72220D20" w:rsidR="00B9797B" w:rsidRDefault="00B9797B" w:rsidP="00B9797B">
      <w:pPr>
        <w:pStyle w:val="Code"/>
      </w:pPr>
      <w:r>
        <w:t xml:space="preserve">        </w:t>
      </w:r>
      <w:r w:rsidRPr="001926F3">
        <w:rPr>
          <w:rStyle w:val="Keyword"/>
        </w:rPr>
        <w:t>if</w:t>
      </w:r>
      <w:r>
        <w:t xml:space="preserve"> (dataFlowAnalysis.WrittenOutside.Contains(variableSymbol))</w:t>
      </w:r>
    </w:p>
    <w:p w14:paraId="62AE6CE1" w14:textId="39036754" w:rsidR="00B9797B" w:rsidRDefault="00B9797B" w:rsidP="00B9797B">
      <w:pPr>
        <w:pStyle w:val="Code"/>
      </w:pPr>
      <w:r>
        <w:t xml:space="preserve">        {</w:t>
      </w:r>
    </w:p>
    <w:p w14:paraId="5893EA93" w14:textId="3006F169" w:rsidR="00B9797B" w:rsidRDefault="00B9797B" w:rsidP="00B9797B">
      <w:pPr>
        <w:pStyle w:val="Code"/>
      </w:pPr>
      <w:r>
        <w:t xml:space="preserve">            </w:t>
      </w:r>
      <w:r w:rsidRPr="001926F3">
        <w:rPr>
          <w:rStyle w:val="Keyword"/>
        </w:rPr>
        <w:t>return</w:t>
      </w:r>
      <w:r>
        <w:t xml:space="preserve"> </w:t>
      </w:r>
      <w:r w:rsidRPr="001926F3">
        <w:rPr>
          <w:rStyle w:val="Keyword"/>
        </w:rPr>
        <w:t>null</w:t>
      </w:r>
      <w:r>
        <w:t>;</w:t>
      </w:r>
    </w:p>
    <w:p w14:paraId="3D9AE664" w14:textId="37196A19" w:rsidR="00B9797B" w:rsidRDefault="00B9797B" w:rsidP="00B9797B">
      <w:pPr>
        <w:pStyle w:val="Code"/>
      </w:pPr>
      <w:r>
        <w:t xml:space="preserve">        }</w:t>
      </w:r>
    </w:p>
    <w:p w14:paraId="49523C4F" w14:textId="5851194E" w:rsidR="00A120E4" w:rsidRDefault="00B9797B" w:rsidP="00B9797B">
      <w:pPr>
        <w:pStyle w:val="Code"/>
      </w:pPr>
      <w:r>
        <w:t xml:space="preserve">    }</w:t>
      </w:r>
    </w:p>
    <w:p w14:paraId="6D5D2B41" w14:textId="77777777" w:rsidR="00C91235" w:rsidRDefault="00C91235" w:rsidP="0035704C">
      <w:pPr>
        <w:pStyle w:val="Code"/>
      </w:pPr>
    </w:p>
    <w:p w14:paraId="49523C50" w14:textId="77777777" w:rsidR="00A120E4" w:rsidRDefault="00A120E4" w:rsidP="7DB39673">
      <w:pPr>
        <w:pStyle w:val="Code"/>
      </w:pPr>
      <w:r>
        <w:t xml:space="preserve">    </w:t>
      </w:r>
      <w:r w:rsidRPr="00EF4A0F">
        <w:rPr>
          <w:rStyle w:val="Keyword"/>
        </w:rPr>
        <w:t>return</w:t>
      </w:r>
      <w:r>
        <w:t xml:space="preserve"> </w:t>
      </w:r>
      <w:r w:rsidRPr="00EF4A0F">
        <w:rPr>
          <w:rStyle w:val="Keyword"/>
        </w:rPr>
        <w:t>new</w:t>
      </w:r>
      <w:r>
        <w:t>[]</w:t>
      </w:r>
    </w:p>
    <w:p w14:paraId="49523C51" w14:textId="77777777" w:rsidR="00A120E4" w:rsidRDefault="00A120E4" w:rsidP="7DB39673">
      <w:pPr>
        <w:pStyle w:val="Code"/>
      </w:pPr>
      <w:r>
        <w:t xml:space="preserve">    {</w:t>
      </w:r>
    </w:p>
    <w:p w14:paraId="49523C52" w14:textId="3B82B68B" w:rsidR="00617E61" w:rsidRDefault="00A120E4" w:rsidP="7DB39673">
      <w:pPr>
        <w:pStyle w:val="Code"/>
      </w:pPr>
      <w:r>
        <w:t xml:space="preserve">        </w:t>
      </w:r>
      <w:r w:rsidRPr="00EF4A0F">
        <w:rPr>
          <w:rStyle w:val="Keyword"/>
        </w:rPr>
        <w:t>new</w:t>
      </w:r>
      <w:r>
        <w:t xml:space="preserve"> </w:t>
      </w:r>
      <w:r w:rsidRPr="00EF4A0F">
        <w:rPr>
          <w:rStyle w:val="Type"/>
        </w:rPr>
        <w:t>CodeIssue</w:t>
      </w:r>
      <w:r>
        <w:t>(</w:t>
      </w:r>
      <w:r w:rsidRPr="00EF4A0F">
        <w:rPr>
          <w:rStyle w:val="Type"/>
        </w:rPr>
        <w:t>CodeIssue</w:t>
      </w:r>
      <w:r>
        <w:t>.</w:t>
      </w:r>
      <w:r w:rsidRPr="00EF4A0F">
        <w:rPr>
          <w:rStyle w:val="Type"/>
        </w:rPr>
        <w:t>Seve</w:t>
      </w:r>
      <w:r w:rsidR="00617E61" w:rsidRPr="00EF4A0F">
        <w:rPr>
          <w:rStyle w:val="Type"/>
        </w:rPr>
        <w:t>rity</w:t>
      </w:r>
      <w:r w:rsidR="00617E61">
        <w:t xml:space="preserve">.Warning, </w:t>
      </w:r>
      <w:r w:rsidR="00243299">
        <w:t>localDeclaration</w:t>
      </w:r>
      <w:r w:rsidR="00617E61">
        <w:t>.Span,</w:t>
      </w:r>
    </w:p>
    <w:p w14:paraId="49523C53" w14:textId="77777777" w:rsidR="00A120E4" w:rsidRDefault="00617E61" w:rsidP="7DB39673">
      <w:pPr>
        <w:pStyle w:val="Code"/>
      </w:pPr>
      <w:r>
        <w:t xml:space="preserve">            </w:t>
      </w:r>
      <w:r w:rsidR="00A120E4" w:rsidRPr="00EF4A0F">
        <w:rPr>
          <w:rStyle w:val="String"/>
        </w:rPr>
        <w:t>"Can be made constant"</w:t>
      </w:r>
      <w:r w:rsidR="00A120E4">
        <w:t>)</w:t>
      </w:r>
    </w:p>
    <w:p w14:paraId="49523C54" w14:textId="77777777" w:rsidR="00A120E4" w:rsidRDefault="00A120E4" w:rsidP="7DB39673">
      <w:pPr>
        <w:pStyle w:val="Code"/>
      </w:pPr>
      <w:r>
        <w:t xml:space="preserve">    };</w:t>
      </w:r>
    </w:p>
    <w:p w14:paraId="49523C55" w14:textId="77777777" w:rsidR="00A120E4" w:rsidRDefault="00A120E4" w:rsidP="7DB39673">
      <w:pPr>
        <w:pStyle w:val="Code"/>
      </w:pPr>
      <w:r>
        <w:t>}</w:t>
      </w:r>
    </w:p>
    <w:p w14:paraId="49523C56" w14:textId="77777777" w:rsidR="00D8392D" w:rsidRDefault="0017514F" w:rsidP="7DB39673">
      <w:pPr>
        <w:pStyle w:val="ListParagraph"/>
        <w:numPr>
          <w:ilvl w:val="0"/>
          <w:numId w:val="8"/>
        </w:numPr>
      </w:pPr>
      <w:r>
        <w:t>P</w:t>
      </w:r>
      <w:r w:rsidR="00D8392D">
        <w:t>ress F5</w:t>
      </w:r>
      <w:r>
        <w:t xml:space="preserve"> to </w:t>
      </w:r>
      <w:r w:rsidR="0082792A">
        <w:t xml:space="preserve">run the Code Issue project in a new instance of Visual Studio </w:t>
      </w:r>
      <w:r w:rsidR="00303C77">
        <w:t>with the Roslyn Language Service loaded.</w:t>
      </w:r>
    </w:p>
    <w:p w14:paraId="37452FE4" w14:textId="77777777" w:rsidR="00B437ED" w:rsidRDefault="00C110E1" w:rsidP="7DB39673">
      <w:pPr>
        <w:pStyle w:val="ListParagraph"/>
        <w:numPr>
          <w:ilvl w:val="1"/>
          <w:numId w:val="8"/>
        </w:numPr>
      </w:pPr>
      <w:r>
        <w:lastRenderedPageBreak/>
        <w:t xml:space="preserve">In the </w:t>
      </w:r>
      <w:proofErr w:type="spellStart"/>
      <w:r>
        <w:t>debuggee</w:t>
      </w:r>
      <w:proofErr w:type="spellEnd"/>
      <w:r>
        <w:t xml:space="preserve"> Visual Studio instance create a new C# Console Application project and add a few local variable declarations </w:t>
      </w:r>
      <w:r w:rsidR="00AB0869">
        <w:t xml:space="preserve">assigned to constant values in the </w:t>
      </w:r>
      <w:r w:rsidRPr="00C110E1">
        <w:rPr>
          <w:rStyle w:val="InlineCode"/>
        </w:rPr>
        <w:t>Main</w:t>
      </w:r>
      <w:r w:rsidR="00AB0869">
        <w:t xml:space="preserve"> method. </w:t>
      </w:r>
    </w:p>
    <w:p w14:paraId="49523C57" w14:textId="744AFEB7" w:rsidR="00C110E1" w:rsidRDefault="00AB0869" w:rsidP="00B437ED">
      <w:pPr>
        <w:pStyle w:val="ListParagraph"/>
        <w:ind w:left="1440"/>
      </w:pPr>
      <w:r>
        <w:t>You’ll see that they are reported as warnings as below.</w:t>
      </w:r>
      <w:r w:rsidR="009B1D4A">
        <w:br/>
      </w:r>
    </w:p>
    <w:p w14:paraId="49523C58" w14:textId="77777777" w:rsidR="009B1D4A" w:rsidRDefault="009B1D4A" w:rsidP="7DB39673">
      <w:pPr>
        <w:pStyle w:val="ListParagraph"/>
        <w:ind w:left="1440"/>
      </w:pPr>
      <w:r>
        <w:rPr>
          <w:noProof/>
        </w:rPr>
        <w:drawing>
          <wp:inline distT="0" distB="0" distL="0" distR="0" wp14:anchorId="49523CDD" wp14:editId="49523CDE">
            <wp:extent cx="2711529" cy="15958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2724" cy="1596590"/>
                    </a:xfrm>
                    <a:prstGeom prst="rect">
                      <a:avLst/>
                    </a:prstGeom>
                  </pic:spPr>
                </pic:pic>
              </a:graphicData>
            </a:graphic>
          </wp:inline>
        </w:drawing>
      </w:r>
    </w:p>
    <w:p w14:paraId="49523C59" w14:textId="77777777" w:rsidR="00AB0869" w:rsidRDefault="00AB0869" w:rsidP="7DB39673">
      <w:pPr>
        <w:pStyle w:val="ListParagraph"/>
        <w:ind w:left="1440"/>
      </w:pPr>
    </w:p>
    <w:p w14:paraId="49523C5A" w14:textId="77777777" w:rsidR="00AB0869" w:rsidRDefault="007B343D" w:rsidP="7DB39673">
      <w:pPr>
        <w:pStyle w:val="ListParagraph"/>
        <w:numPr>
          <w:ilvl w:val="1"/>
          <w:numId w:val="8"/>
        </w:numPr>
      </w:pPr>
      <w:r>
        <w:t xml:space="preserve">Notice that if you type </w:t>
      </w:r>
      <w:proofErr w:type="spellStart"/>
      <w:r w:rsidRPr="007B343D">
        <w:rPr>
          <w:rStyle w:val="InlineCode"/>
        </w:rPr>
        <w:t>const</w:t>
      </w:r>
      <w:proofErr w:type="spellEnd"/>
      <w:r>
        <w:t xml:space="preserve"> before each variable, the warnings are automatically removed. Additionally, changing a variable to </w:t>
      </w:r>
      <w:proofErr w:type="spellStart"/>
      <w:r w:rsidRPr="007B343D">
        <w:rPr>
          <w:rStyle w:val="InlineCode"/>
        </w:rPr>
        <w:t>const</w:t>
      </w:r>
      <w:proofErr w:type="spellEnd"/>
      <w:r>
        <w:t xml:space="preserve"> can affect the reporting of</w:t>
      </w:r>
      <w:r w:rsidR="009251C7">
        <w:t xml:space="preserve"> other</w:t>
      </w:r>
      <w:r>
        <w:t xml:space="preserve"> variables.</w:t>
      </w:r>
      <w:r>
        <w:br/>
      </w:r>
      <w:r>
        <w:br/>
      </w:r>
      <w:r>
        <w:rPr>
          <w:noProof/>
        </w:rPr>
        <w:drawing>
          <wp:inline distT="0" distB="0" distL="0" distR="0" wp14:anchorId="49523CDF" wp14:editId="49523CE0">
            <wp:extent cx="2734574" cy="15688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37611" cy="1570640"/>
                    </a:xfrm>
                    <a:prstGeom prst="rect">
                      <a:avLst/>
                    </a:prstGeom>
                  </pic:spPr>
                </pic:pic>
              </a:graphicData>
            </a:graphic>
          </wp:inline>
        </w:drawing>
      </w:r>
    </w:p>
    <w:p w14:paraId="49523C5B" w14:textId="77777777" w:rsidR="00164C96" w:rsidRDefault="00233D7B" w:rsidP="7DB39673">
      <w:pPr>
        <w:pStyle w:val="ListParagraph"/>
        <w:numPr>
          <w:ilvl w:val="0"/>
          <w:numId w:val="8"/>
        </w:numPr>
      </w:pPr>
      <w:r>
        <w:t xml:space="preserve">Congratulations! You’ve created your first code issue </w:t>
      </w:r>
      <w:r w:rsidR="000156F6">
        <w:t>using</w:t>
      </w:r>
      <w:r>
        <w:t xml:space="preserve"> the Roslyn APIs to perform non-trivial syntactic and semantic analysis.</w:t>
      </w:r>
    </w:p>
    <w:p w14:paraId="49523C5C" w14:textId="77777777" w:rsidR="00C64573" w:rsidRDefault="00C64573" w:rsidP="7DB39673">
      <w:pPr>
        <w:pStyle w:val="Heading1"/>
      </w:pPr>
      <w:r>
        <w:t>Writing the Code Action</w:t>
      </w:r>
    </w:p>
    <w:p w14:paraId="49523C5D" w14:textId="75F4F83D" w:rsidR="009E3AEC" w:rsidRDefault="00404B08" w:rsidP="7DB39673">
      <w:r>
        <w:t xml:space="preserve">Any Code Issue can provide </w:t>
      </w:r>
      <w:r w:rsidR="00E2126E">
        <w:t>one</w:t>
      </w:r>
      <w:r>
        <w:t xml:space="preserve"> or more Code Actions which define an edit that can be performed </w:t>
      </w:r>
      <w:r w:rsidR="001D0DD8">
        <w:t xml:space="preserve">to the source code </w:t>
      </w:r>
      <w:r>
        <w:t>to address the reported issue.</w:t>
      </w:r>
      <w:r w:rsidR="00B7480E">
        <w:t xml:space="preserve"> </w:t>
      </w:r>
      <w:r w:rsidR="00DA200D">
        <w:t xml:space="preserve">For the Code Issue that you just created, </w:t>
      </w:r>
      <w:r w:rsidR="008343FC">
        <w:t xml:space="preserve">you can provide a Code Action that inserts the </w:t>
      </w:r>
      <w:proofErr w:type="spellStart"/>
      <w:r w:rsidR="008343FC" w:rsidRPr="008343FC">
        <w:rPr>
          <w:rStyle w:val="InlineCode"/>
        </w:rPr>
        <w:t>const</w:t>
      </w:r>
      <w:proofErr w:type="spellEnd"/>
      <w:r w:rsidR="008343FC">
        <w:t xml:space="preserve"> keyword when the user chooses it from a smart tag in the editor.</w:t>
      </w:r>
      <w:r w:rsidR="009179FD">
        <w:t xml:space="preserve"> To do so, follow the steps below.</w:t>
      </w:r>
    </w:p>
    <w:p w14:paraId="49523C5E" w14:textId="77777777" w:rsidR="00771637" w:rsidRDefault="00771637" w:rsidP="7DB39673">
      <w:pPr>
        <w:pStyle w:val="ListParagraph"/>
        <w:numPr>
          <w:ilvl w:val="0"/>
          <w:numId w:val="12"/>
        </w:numPr>
      </w:pPr>
      <w:r>
        <w:t xml:space="preserve">First, add a new Class implementing </w:t>
      </w:r>
      <w:proofErr w:type="spellStart"/>
      <w:r w:rsidRPr="007B5BF1">
        <w:rPr>
          <w:rStyle w:val="InlineCode"/>
        </w:rPr>
        <w:t>ICodeAction</w:t>
      </w:r>
      <w:proofErr w:type="spellEnd"/>
      <w:r>
        <w:t xml:space="preserve"> to your Code Issue project.</w:t>
      </w:r>
    </w:p>
    <w:p w14:paraId="49523C5F" w14:textId="5978FE59" w:rsidR="00FB0ABD" w:rsidRDefault="00FB0ABD" w:rsidP="7DB39673">
      <w:pPr>
        <w:pStyle w:val="ListParagraph"/>
        <w:numPr>
          <w:ilvl w:val="1"/>
          <w:numId w:val="12"/>
        </w:numPr>
      </w:pPr>
      <w:r>
        <w:t xml:space="preserve">In the Solution Explorer, right-click on your Code Issue project and choose Add -&gt; </w:t>
      </w:r>
      <w:r w:rsidR="00CF376E">
        <w:t>Class</w:t>
      </w:r>
      <w:r>
        <w:t>… from the c</w:t>
      </w:r>
      <w:r w:rsidR="00576179">
        <w:t>ontext menu to display the Add New Item dialog.</w:t>
      </w:r>
    </w:p>
    <w:p w14:paraId="49523C61" w14:textId="7B50CC39" w:rsidR="00576179" w:rsidRDefault="00576179" w:rsidP="7DB39673">
      <w:pPr>
        <w:pStyle w:val="ListParagraph"/>
        <w:numPr>
          <w:ilvl w:val="1"/>
          <w:numId w:val="12"/>
        </w:numPr>
      </w:pPr>
      <w:r>
        <w:t xml:space="preserve">Name the new file </w:t>
      </w:r>
      <w:r w:rsidR="00F25CB0">
        <w:t>“</w:t>
      </w:r>
      <w:proofErr w:type="spellStart"/>
      <w:r>
        <w:t>CodeAction</w:t>
      </w:r>
      <w:proofErr w:type="spellEnd"/>
      <w:r w:rsidR="00F25CB0">
        <w:t>”</w:t>
      </w:r>
      <w:r>
        <w:t xml:space="preserve"> and click Add.</w:t>
      </w:r>
    </w:p>
    <w:p w14:paraId="49523C62" w14:textId="77777777" w:rsidR="00A17812" w:rsidRDefault="00A17812" w:rsidP="7DB39673">
      <w:r>
        <w:rPr>
          <w:noProof/>
        </w:rPr>
        <w:lastRenderedPageBreak/>
        <w:drawing>
          <wp:inline distT="0" distB="0" distL="0" distR="0" wp14:anchorId="49523CE1" wp14:editId="49523CE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3275"/>
                    </a:xfrm>
                    <a:prstGeom prst="rect">
                      <a:avLst/>
                    </a:prstGeom>
                  </pic:spPr>
                </pic:pic>
              </a:graphicData>
            </a:graphic>
          </wp:inline>
        </w:drawing>
      </w:r>
    </w:p>
    <w:p w14:paraId="2B376F0A" w14:textId="143E72D0" w:rsidR="0014272F" w:rsidRDefault="0014272F" w:rsidP="009E0AD3">
      <w:pPr>
        <w:pStyle w:val="ListParagraph"/>
        <w:numPr>
          <w:ilvl w:val="0"/>
          <w:numId w:val="12"/>
        </w:numPr>
      </w:pPr>
      <w:r>
        <w:t xml:space="preserve">At the top of the file, add </w:t>
      </w:r>
      <w:r w:rsidR="00AE7432">
        <w:t xml:space="preserve">the following using directives after “using </w:t>
      </w:r>
      <w:proofErr w:type="spellStart"/>
      <w:r w:rsidR="00AE7432">
        <w:t>System.Text</w:t>
      </w:r>
      <w:proofErr w:type="spellEnd"/>
      <w:r w:rsidR="00AE7432">
        <w:t>;</w:t>
      </w:r>
      <w:proofErr w:type="gramStart"/>
      <w:r w:rsidR="00AE7432">
        <w:t>”.</w:t>
      </w:r>
      <w:proofErr w:type="gramEnd"/>
    </w:p>
    <w:p w14:paraId="419E0C60" w14:textId="0AEC2455" w:rsidR="000A576D" w:rsidRDefault="000A576D" w:rsidP="000A576D">
      <w:pPr>
        <w:pStyle w:val="Code"/>
      </w:pPr>
      <w:r w:rsidRPr="000A576D">
        <w:rPr>
          <w:rStyle w:val="Keyword"/>
        </w:rPr>
        <w:t>using</w:t>
      </w:r>
      <w:r>
        <w:t xml:space="preserve"> System.Threading;</w:t>
      </w:r>
    </w:p>
    <w:p w14:paraId="2A01321C" w14:textId="7F7E8E07" w:rsidR="000A576D" w:rsidRDefault="000A576D" w:rsidP="000A576D">
      <w:pPr>
        <w:pStyle w:val="Code"/>
      </w:pPr>
      <w:r w:rsidRPr="000A576D">
        <w:rPr>
          <w:rStyle w:val="Keyword"/>
        </w:rPr>
        <w:t>using</w:t>
      </w:r>
      <w:r>
        <w:t xml:space="preserve"> System.Windows.Media;</w:t>
      </w:r>
    </w:p>
    <w:p w14:paraId="203A8149" w14:textId="1B993B88" w:rsidR="000A576D" w:rsidRDefault="000A576D" w:rsidP="000A576D">
      <w:pPr>
        <w:pStyle w:val="Code"/>
      </w:pPr>
      <w:r w:rsidRPr="000A576D">
        <w:rPr>
          <w:rStyle w:val="Keyword"/>
        </w:rPr>
        <w:t>using</w:t>
      </w:r>
      <w:r w:rsidR="004C33E8">
        <w:t xml:space="preserve"> Roslyn.Compilers</w:t>
      </w:r>
      <w:r>
        <w:t>;</w:t>
      </w:r>
    </w:p>
    <w:p w14:paraId="4FE56FCE" w14:textId="662AC09F" w:rsidR="004C33E8" w:rsidRPr="004C33E8" w:rsidRDefault="004C33E8" w:rsidP="004C33E8">
      <w:pPr>
        <w:pStyle w:val="Code"/>
        <w:rPr>
          <w:rStyle w:val="Keyword"/>
          <w:color w:val="auto"/>
        </w:rPr>
      </w:pPr>
      <w:r w:rsidRPr="000A576D">
        <w:rPr>
          <w:rStyle w:val="Keyword"/>
        </w:rPr>
        <w:t>using</w:t>
      </w:r>
      <w:r>
        <w:t xml:space="preserve"> Roslyn.Compilers.CSharp;</w:t>
      </w:r>
    </w:p>
    <w:p w14:paraId="02811111" w14:textId="25349A17" w:rsidR="000A576D" w:rsidRDefault="000A576D" w:rsidP="000A576D">
      <w:pPr>
        <w:pStyle w:val="Code"/>
      </w:pPr>
      <w:r w:rsidRPr="000A576D">
        <w:rPr>
          <w:rStyle w:val="Keyword"/>
        </w:rPr>
        <w:t>using</w:t>
      </w:r>
      <w:r>
        <w:t xml:space="preserve"> Roslyn.Services;</w:t>
      </w:r>
    </w:p>
    <w:p w14:paraId="2C787BDD" w14:textId="6E0835CD" w:rsidR="000A576D" w:rsidRDefault="000A576D" w:rsidP="000A576D">
      <w:pPr>
        <w:pStyle w:val="Code"/>
      </w:pPr>
      <w:r w:rsidRPr="000A576D">
        <w:rPr>
          <w:rStyle w:val="Keyword"/>
        </w:rPr>
        <w:t>using</w:t>
      </w:r>
      <w:r>
        <w:t xml:space="preserve"> Roslyn.Services.Editor;</w:t>
      </w:r>
    </w:p>
    <w:p w14:paraId="49523C64" w14:textId="7C52F39C" w:rsidR="00816D51" w:rsidRDefault="00C92904" w:rsidP="009E0AD3">
      <w:pPr>
        <w:pStyle w:val="ListParagraph"/>
        <w:numPr>
          <w:ilvl w:val="0"/>
          <w:numId w:val="12"/>
        </w:numPr>
      </w:pPr>
      <w:r>
        <w:t xml:space="preserve">Implement the </w:t>
      </w:r>
      <w:proofErr w:type="spellStart"/>
      <w:r w:rsidRPr="00C92904">
        <w:rPr>
          <w:rStyle w:val="InlineCode"/>
        </w:rPr>
        <w:t>ICodeAction</w:t>
      </w:r>
      <w:proofErr w:type="spellEnd"/>
      <w:r>
        <w:t xml:space="preserve"> interface on your newly created class. After typing “</w:t>
      </w:r>
      <w:proofErr w:type="spellStart"/>
      <w:r>
        <w:t>ICodeAction</w:t>
      </w:r>
      <w:proofErr w:type="spellEnd"/>
      <w:r>
        <w:t xml:space="preserve">” press CTRL+. </w:t>
      </w:r>
      <w:proofErr w:type="gramStart"/>
      <w:r w:rsidR="00816D51">
        <w:t>to</w:t>
      </w:r>
      <w:proofErr w:type="gramEnd"/>
      <w:r w:rsidR="00816D51">
        <w:t xml:space="preserve"> display the smart tag beneath. Press </w:t>
      </w:r>
      <w:r w:rsidR="00D6783B">
        <w:t xml:space="preserve">ENTER to generate a default implementation of </w:t>
      </w:r>
      <w:proofErr w:type="spellStart"/>
      <w:r w:rsidR="00D6783B">
        <w:t>ICodeAction</w:t>
      </w:r>
      <w:proofErr w:type="spellEnd"/>
      <w:r w:rsidR="00D6783B">
        <w:t>.</w:t>
      </w:r>
      <w:r w:rsidR="00D6783B">
        <w:br/>
      </w:r>
      <w:r w:rsidR="00D6783B">
        <w:br/>
      </w:r>
      <w:r w:rsidR="007B688F">
        <w:rPr>
          <w:noProof/>
        </w:rPr>
        <w:lastRenderedPageBreak/>
        <w:drawing>
          <wp:inline distT="0" distB="0" distL="0" distR="0" wp14:anchorId="7E262A9D" wp14:editId="6BE32DB5">
            <wp:extent cx="4494362" cy="2982797"/>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01651" cy="2987635"/>
                    </a:xfrm>
                    <a:prstGeom prst="rect">
                      <a:avLst/>
                    </a:prstGeom>
                  </pic:spPr>
                </pic:pic>
              </a:graphicData>
            </a:graphic>
          </wp:inline>
        </w:drawing>
      </w:r>
      <w:r w:rsidR="00B80CEC">
        <w:br/>
      </w:r>
    </w:p>
    <w:p w14:paraId="4EB770E8" w14:textId="78895571" w:rsidR="00C754D4" w:rsidRDefault="00C57B0C" w:rsidP="009E0AD3">
      <w:pPr>
        <w:pStyle w:val="ListParagraph"/>
        <w:numPr>
          <w:ilvl w:val="0"/>
          <w:numId w:val="12"/>
        </w:numPr>
      </w:pPr>
      <w:r>
        <w:t xml:space="preserve">Remove the default value for the </w:t>
      </w:r>
      <w:proofErr w:type="spellStart"/>
      <w:r w:rsidRPr="00C57B0C">
        <w:rPr>
          <w:rStyle w:val="InlineCode"/>
        </w:rPr>
        <w:t>cancellationToken</w:t>
      </w:r>
      <w:proofErr w:type="spellEnd"/>
      <w:r>
        <w:t xml:space="preserve"> argument of</w:t>
      </w:r>
      <w:r w:rsidR="00C754D4">
        <w:t xml:space="preserve"> </w:t>
      </w:r>
      <w:proofErr w:type="spellStart"/>
      <w:r w:rsidR="00C754D4" w:rsidRPr="00C754D4">
        <w:rPr>
          <w:rStyle w:val="InlineCode"/>
        </w:rPr>
        <w:t>GetEdit</w:t>
      </w:r>
      <w:proofErr w:type="spellEnd"/>
      <w:r w:rsidR="00C754D4">
        <w:t>.</w:t>
      </w:r>
    </w:p>
    <w:p w14:paraId="57B52A3F" w14:textId="7534101B" w:rsidR="00A41C45" w:rsidRDefault="00A41C45" w:rsidP="00A41C45">
      <w:pPr>
        <w:pStyle w:val="ListParagraph"/>
        <w:numPr>
          <w:ilvl w:val="0"/>
          <w:numId w:val="12"/>
        </w:numPr>
      </w:pPr>
      <w:r>
        <w:t xml:space="preserve">Change the </w:t>
      </w:r>
      <w:r w:rsidRPr="00985F8D">
        <w:rPr>
          <w:rStyle w:val="InlineCode"/>
        </w:rPr>
        <w:t>Icon</w:t>
      </w:r>
      <w:r>
        <w:t xml:space="preserve"> property to return </w:t>
      </w:r>
      <w:r w:rsidRPr="00985F8D">
        <w:rPr>
          <w:rStyle w:val="InlineCode"/>
        </w:rPr>
        <w:t>null</w:t>
      </w:r>
      <w:r>
        <w:t xml:space="preserve">, and change the </w:t>
      </w:r>
      <w:r w:rsidRPr="00985F8D">
        <w:rPr>
          <w:rStyle w:val="InlineCode"/>
        </w:rPr>
        <w:t>Description</w:t>
      </w:r>
      <w:r>
        <w:t xml:space="preserve"> property to return </w:t>
      </w:r>
      <w:r w:rsidRPr="00985F8D">
        <w:rPr>
          <w:rStyle w:val="InlineCode"/>
        </w:rPr>
        <w:t>"Make Constant"</w:t>
      </w:r>
      <w:r>
        <w:t>.</w:t>
      </w:r>
    </w:p>
    <w:p w14:paraId="49523C65" w14:textId="77777777" w:rsidR="00985F8D" w:rsidRDefault="00985F8D" w:rsidP="009E0AD3">
      <w:pPr>
        <w:pStyle w:val="ListParagraph"/>
        <w:numPr>
          <w:ilvl w:val="0"/>
          <w:numId w:val="12"/>
        </w:numPr>
      </w:pPr>
      <w:r>
        <w:t>At this point, your code should look like so:</w:t>
      </w:r>
    </w:p>
    <w:p w14:paraId="49523C66" w14:textId="77777777" w:rsidR="00985F8D" w:rsidRDefault="00985F8D" w:rsidP="7DB39673">
      <w:pPr>
        <w:pStyle w:val="Code"/>
      </w:pPr>
      <w:r w:rsidRPr="00985F8D">
        <w:rPr>
          <w:rStyle w:val="Keyword"/>
        </w:rPr>
        <w:lastRenderedPageBreak/>
        <w:t>using</w:t>
      </w:r>
      <w:r>
        <w:t xml:space="preserve"> System;</w:t>
      </w:r>
    </w:p>
    <w:p w14:paraId="49523C67" w14:textId="77777777" w:rsidR="00985F8D" w:rsidRDefault="00985F8D" w:rsidP="7DB39673">
      <w:pPr>
        <w:pStyle w:val="Code"/>
      </w:pPr>
      <w:r w:rsidRPr="00985F8D">
        <w:rPr>
          <w:rStyle w:val="Keyword"/>
        </w:rPr>
        <w:t>using</w:t>
      </w:r>
      <w:r>
        <w:t xml:space="preserve"> System.Collections.Generic;</w:t>
      </w:r>
    </w:p>
    <w:p w14:paraId="49523C68" w14:textId="77777777" w:rsidR="00985F8D" w:rsidRDefault="00985F8D" w:rsidP="7DB39673">
      <w:pPr>
        <w:pStyle w:val="Code"/>
      </w:pPr>
      <w:r w:rsidRPr="00985F8D">
        <w:rPr>
          <w:rStyle w:val="Keyword"/>
        </w:rPr>
        <w:t>using</w:t>
      </w:r>
      <w:r>
        <w:t xml:space="preserve"> System.Linq;</w:t>
      </w:r>
    </w:p>
    <w:p w14:paraId="49523C69" w14:textId="77777777" w:rsidR="00985F8D" w:rsidRDefault="00985F8D" w:rsidP="7DB39673">
      <w:pPr>
        <w:pStyle w:val="Code"/>
      </w:pPr>
      <w:r w:rsidRPr="00985F8D">
        <w:rPr>
          <w:rStyle w:val="Keyword"/>
        </w:rPr>
        <w:t>using</w:t>
      </w:r>
      <w:r>
        <w:t xml:space="preserve"> System.Text;</w:t>
      </w:r>
    </w:p>
    <w:p w14:paraId="0F821422" w14:textId="18D21FEB" w:rsidR="006A26F4" w:rsidRDefault="006A26F4" w:rsidP="006A26F4">
      <w:pPr>
        <w:pStyle w:val="Code"/>
      </w:pPr>
      <w:r w:rsidRPr="00985F8D">
        <w:rPr>
          <w:rStyle w:val="Keyword"/>
        </w:rPr>
        <w:t>using</w:t>
      </w:r>
      <w:r>
        <w:t xml:space="preserve"> System.Threading;</w:t>
      </w:r>
    </w:p>
    <w:p w14:paraId="0C4B2423" w14:textId="5992F3F5" w:rsidR="006A26F4" w:rsidRDefault="006A26F4" w:rsidP="006A26F4">
      <w:pPr>
        <w:pStyle w:val="Code"/>
      </w:pPr>
      <w:r w:rsidRPr="00985F8D">
        <w:rPr>
          <w:rStyle w:val="Keyword"/>
        </w:rPr>
        <w:t>using</w:t>
      </w:r>
      <w:r>
        <w:t xml:space="preserve"> System.Windows.Media;</w:t>
      </w:r>
    </w:p>
    <w:p w14:paraId="3F8D8955" w14:textId="77777777" w:rsidR="00D76A6E" w:rsidRDefault="00D76A6E" w:rsidP="00D76A6E">
      <w:pPr>
        <w:pStyle w:val="Code"/>
      </w:pPr>
      <w:r w:rsidRPr="000A576D">
        <w:rPr>
          <w:rStyle w:val="Keyword"/>
        </w:rPr>
        <w:t>using</w:t>
      </w:r>
      <w:r>
        <w:t xml:space="preserve"> Roslyn.Compilers;</w:t>
      </w:r>
    </w:p>
    <w:p w14:paraId="12CE4D8F" w14:textId="1EC281EC" w:rsidR="006A26F4" w:rsidRDefault="006A26F4" w:rsidP="006A26F4">
      <w:pPr>
        <w:pStyle w:val="Code"/>
      </w:pPr>
      <w:r w:rsidRPr="00985F8D">
        <w:rPr>
          <w:rStyle w:val="Keyword"/>
        </w:rPr>
        <w:t>using</w:t>
      </w:r>
      <w:r>
        <w:t xml:space="preserve"> Roslyn.Compilers.CSharp;</w:t>
      </w:r>
    </w:p>
    <w:p w14:paraId="49523C6A" w14:textId="77777777" w:rsidR="00985F8D" w:rsidRDefault="00985F8D" w:rsidP="7DB39673">
      <w:pPr>
        <w:pStyle w:val="Code"/>
      </w:pPr>
      <w:r w:rsidRPr="00985F8D">
        <w:rPr>
          <w:rStyle w:val="Keyword"/>
        </w:rPr>
        <w:t>using</w:t>
      </w:r>
      <w:r>
        <w:t xml:space="preserve"> Roslyn.Services;</w:t>
      </w:r>
    </w:p>
    <w:p w14:paraId="746F8CCC" w14:textId="1448C0D6" w:rsidR="00C754D4" w:rsidRDefault="00C754D4" w:rsidP="00C754D4">
      <w:pPr>
        <w:pStyle w:val="Code"/>
      </w:pPr>
      <w:r w:rsidRPr="00985F8D">
        <w:rPr>
          <w:rStyle w:val="Keyword"/>
        </w:rPr>
        <w:t>using</w:t>
      </w:r>
      <w:r>
        <w:t xml:space="preserve"> Roslyn.Services.</w:t>
      </w:r>
      <w:r w:rsidR="00165032">
        <w:t>Editor</w:t>
      </w:r>
      <w:r>
        <w:t>;</w:t>
      </w:r>
    </w:p>
    <w:p w14:paraId="49523C6B" w14:textId="77777777" w:rsidR="00985F8D" w:rsidRDefault="00985F8D" w:rsidP="7DB39673">
      <w:pPr>
        <w:pStyle w:val="Code"/>
      </w:pPr>
    </w:p>
    <w:p w14:paraId="49523C6C" w14:textId="77777777" w:rsidR="00985F8D" w:rsidRDefault="00985F8D" w:rsidP="7DB39673">
      <w:pPr>
        <w:pStyle w:val="Code"/>
      </w:pPr>
      <w:r w:rsidRPr="00985F8D">
        <w:rPr>
          <w:rStyle w:val="Keyword"/>
        </w:rPr>
        <w:t>namespace</w:t>
      </w:r>
      <w:r>
        <w:t xml:space="preserve"> FirstQuickFix</w:t>
      </w:r>
    </w:p>
    <w:p w14:paraId="49523C6D" w14:textId="77777777" w:rsidR="00985F8D" w:rsidRDefault="00985F8D" w:rsidP="7DB39673">
      <w:pPr>
        <w:pStyle w:val="Code"/>
      </w:pPr>
      <w:r>
        <w:t>{</w:t>
      </w:r>
    </w:p>
    <w:p w14:paraId="49523C6E" w14:textId="77777777" w:rsidR="00985F8D" w:rsidRDefault="00985F8D" w:rsidP="7DB39673">
      <w:pPr>
        <w:pStyle w:val="Code"/>
      </w:pPr>
      <w:r>
        <w:t xml:space="preserve">    </w:t>
      </w:r>
      <w:r w:rsidRPr="00985F8D">
        <w:rPr>
          <w:rStyle w:val="Keyword"/>
        </w:rPr>
        <w:t>class</w:t>
      </w:r>
      <w:r>
        <w:t xml:space="preserve"> </w:t>
      </w:r>
      <w:r w:rsidRPr="00985F8D">
        <w:rPr>
          <w:rStyle w:val="Type"/>
        </w:rPr>
        <w:t>CodeAction</w:t>
      </w:r>
      <w:r>
        <w:t xml:space="preserve"> : </w:t>
      </w:r>
      <w:r w:rsidRPr="00985F8D">
        <w:rPr>
          <w:rStyle w:val="Type"/>
        </w:rPr>
        <w:t>ICodeAction</w:t>
      </w:r>
    </w:p>
    <w:p w14:paraId="49523C6F" w14:textId="77777777" w:rsidR="00985F8D" w:rsidRDefault="00985F8D" w:rsidP="7DB39673">
      <w:pPr>
        <w:pStyle w:val="Code"/>
      </w:pPr>
      <w:r>
        <w:t xml:space="preserve">    {</w:t>
      </w:r>
    </w:p>
    <w:p w14:paraId="49523C70" w14:textId="77777777" w:rsidR="00985F8D" w:rsidRDefault="00985F8D" w:rsidP="7DB39673">
      <w:pPr>
        <w:pStyle w:val="Code"/>
      </w:pPr>
      <w:r>
        <w:t xml:space="preserve">        </w:t>
      </w:r>
      <w:r w:rsidRPr="00985F8D">
        <w:rPr>
          <w:rStyle w:val="Keyword"/>
        </w:rPr>
        <w:t>public</w:t>
      </w:r>
      <w:r>
        <w:t xml:space="preserve"> </w:t>
      </w:r>
      <w:r w:rsidRPr="00985F8D">
        <w:rPr>
          <w:rStyle w:val="Keyword"/>
        </w:rPr>
        <w:t>string</w:t>
      </w:r>
      <w:r>
        <w:t xml:space="preserve"> Description</w:t>
      </w:r>
    </w:p>
    <w:p w14:paraId="49523C71" w14:textId="77777777" w:rsidR="00985F8D" w:rsidRDefault="00985F8D" w:rsidP="7DB39673">
      <w:pPr>
        <w:pStyle w:val="Code"/>
      </w:pPr>
      <w:r>
        <w:t xml:space="preserve">        {</w:t>
      </w:r>
    </w:p>
    <w:p w14:paraId="49523C72" w14:textId="3833FE03" w:rsidR="00985F8D" w:rsidRDefault="00985F8D" w:rsidP="7DB39673">
      <w:pPr>
        <w:pStyle w:val="Code"/>
      </w:pPr>
      <w:r>
        <w:t xml:space="preserve">            </w:t>
      </w:r>
      <w:r w:rsidRPr="00985F8D">
        <w:rPr>
          <w:rStyle w:val="Keyword"/>
        </w:rPr>
        <w:t>get</w:t>
      </w:r>
      <w:r>
        <w:t xml:space="preserve"> { </w:t>
      </w:r>
      <w:r w:rsidR="00A41C45" w:rsidRPr="000A6FD3">
        <w:rPr>
          <w:rStyle w:val="Keyword"/>
        </w:rPr>
        <w:t>return</w:t>
      </w:r>
      <w:r w:rsidR="00A41C45">
        <w:t xml:space="preserve"> </w:t>
      </w:r>
      <w:r w:rsidR="00A41C45" w:rsidRPr="000A6FD3">
        <w:rPr>
          <w:rStyle w:val="String"/>
        </w:rPr>
        <w:t>"Make Constant"</w:t>
      </w:r>
      <w:r w:rsidR="00A41C45">
        <w:t>;</w:t>
      </w:r>
      <w:r>
        <w:t xml:space="preserve"> }</w:t>
      </w:r>
    </w:p>
    <w:p w14:paraId="49523C73" w14:textId="77777777" w:rsidR="00985F8D" w:rsidRDefault="00985F8D" w:rsidP="7DB39673">
      <w:pPr>
        <w:pStyle w:val="Code"/>
      </w:pPr>
      <w:r>
        <w:t xml:space="preserve">        }</w:t>
      </w:r>
    </w:p>
    <w:p w14:paraId="49523C74" w14:textId="77777777" w:rsidR="00985F8D" w:rsidRDefault="00985F8D" w:rsidP="7DB39673">
      <w:pPr>
        <w:pStyle w:val="Code"/>
      </w:pPr>
    </w:p>
    <w:p w14:paraId="49523C76" w14:textId="0C86002D" w:rsidR="00985F8D" w:rsidRDefault="00985F8D" w:rsidP="00FC2309">
      <w:pPr>
        <w:pStyle w:val="Code"/>
      </w:pPr>
      <w:r>
        <w:t xml:space="preserve">        </w:t>
      </w:r>
      <w:r w:rsidRPr="00985F8D">
        <w:rPr>
          <w:rStyle w:val="Keyword"/>
        </w:rPr>
        <w:t>public</w:t>
      </w:r>
      <w:r>
        <w:t xml:space="preserve"> </w:t>
      </w:r>
      <w:r w:rsidRPr="00985F8D">
        <w:rPr>
          <w:rStyle w:val="Type"/>
        </w:rPr>
        <w:t>CodeActionEdit</w:t>
      </w:r>
      <w:r>
        <w:t xml:space="preserve"> GetEdit(</w:t>
      </w:r>
      <w:r w:rsidRPr="00985F8D">
        <w:rPr>
          <w:rStyle w:val="Type"/>
        </w:rPr>
        <w:t>CancellationToken</w:t>
      </w:r>
      <w:r>
        <w:t xml:space="preserve"> cancellationToken)</w:t>
      </w:r>
    </w:p>
    <w:p w14:paraId="49523C77" w14:textId="77777777" w:rsidR="00985F8D" w:rsidRDefault="00985F8D" w:rsidP="7DB39673">
      <w:pPr>
        <w:pStyle w:val="Code"/>
      </w:pPr>
      <w:r>
        <w:t xml:space="preserve">        {</w:t>
      </w:r>
    </w:p>
    <w:p w14:paraId="49523C78" w14:textId="77777777" w:rsidR="00985F8D" w:rsidRDefault="00985F8D" w:rsidP="7DB39673">
      <w:pPr>
        <w:pStyle w:val="Code"/>
      </w:pPr>
      <w:r>
        <w:t xml:space="preserve">            </w:t>
      </w:r>
      <w:r w:rsidRPr="00985F8D">
        <w:rPr>
          <w:rStyle w:val="Keyword"/>
        </w:rPr>
        <w:t>throw</w:t>
      </w:r>
      <w:r>
        <w:t xml:space="preserve"> </w:t>
      </w:r>
      <w:r w:rsidRPr="00985F8D">
        <w:rPr>
          <w:rStyle w:val="Keyword"/>
        </w:rPr>
        <w:t>new</w:t>
      </w:r>
      <w:r>
        <w:t xml:space="preserve"> </w:t>
      </w:r>
      <w:r w:rsidRPr="00985F8D">
        <w:rPr>
          <w:rStyle w:val="Type"/>
        </w:rPr>
        <w:t>NotImplementedException</w:t>
      </w:r>
      <w:r>
        <w:t>();</w:t>
      </w:r>
    </w:p>
    <w:p w14:paraId="49523C79" w14:textId="77777777" w:rsidR="00985F8D" w:rsidRDefault="00985F8D" w:rsidP="7DB39673">
      <w:pPr>
        <w:pStyle w:val="Code"/>
      </w:pPr>
      <w:r>
        <w:t xml:space="preserve">        }</w:t>
      </w:r>
    </w:p>
    <w:p w14:paraId="49523C7A" w14:textId="77777777" w:rsidR="00985F8D" w:rsidRDefault="00985F8D" w:rsidP="7DB39673">
      <w:pPr>
        <w:pStyle w:val="Code"/>
      </w:pPr>
    </w:p>
    <w:p w14:paraId="49523C7B" w14:textId="0FDA048E" w:rsidR="00985F8D" w:rsidRDefault="00985F8D" w:rsidP="7DB39673">
      <w:pPr>
        <w:pStyle w:val="Code"/>
      </w:pPr>
      <w:r>
        <w:t xml:space="preserve">        </w:t>
      </w:r>
      <w:r w:rsidRPr="00985F8D">
        <w:rPr>
          <w:rStyle w:val="Keyword"/>
        </w:rPr>
        <w:t>public</w:t>
      </w:r>
      <w:r>
        <w:t xml:space="preserve"> </w:t>
      </w:r>
      <w:r w:rsidRPr="00985F8D">
        <w:rPr>
          <w:rStyle w:val="Type"/>
        </w:rPr>
        <w:t>ImageSource</w:t>
      </w:r>
      <w:r>
        <w:t xml:space="preserve"> Icon</w:t>
      </w:r>
    </w:p>
    <w:p w14:paraId="49523C7C" w14:textId="77777777" w:rsidR="00985F8D" w:rsidRDefault="00985F8D" w:rsidP="7DB39673">
      <w:pPr>
        <w:pStyle w:val="Code"/>
      </w:pPr>
      <w:r>
        <w:t xml:space="preserve">        {</w:t>
      </w:r>
    </w:p>
    <w:p w14:paraId="49523C7D" w14:textId="5669C2E0" w:rsidR="00985F8D" w:rsidRDefault="00985F8D" w:rsidP="7DB39673">
      <w:pPr>
        <w:pStyle w:val="Code"/>
      </w:pPr>
      <w:r>
        <w:t xml:space="preserve">            </w:t>
      </w:r>
      <w:r w:rsidRPr="00985F8D">
        <w:rPr>
          <w:rStyle w:val="Keyword"/>
        </w:rPr>
        <w:t>get</w:t>
      </w:r>
      <w:r>
        <w:t xml:space="preserve"> { </w:t>
      </w:r>
      <w:r w:rsidR="00A41C45" w:rsidRPr="000A6FD3">
        <w:rPr>
          <w:rStyle w:val="Keyword"/>
        </w:rPr>
        <w:t>return</w:t>
      </w:r>
      <w:r w:rsidR="00A41C45">
        <w:t xml:space="preserve"> </w:t>
      </w:r>
      <w:r w:rsidR="00A41C45" w:rsidRPr="000A6FD3">
        <w:rPr>
          <w:rStyle w:val="Keyword"/>
        </w:rPr>
        <w:t>null</w:t>
      </w:r>
      <w:r w:rsidR="00A41C45">
        <w:t>;</w:t>
      </w:r>
      <w:r>
        <w:t xml:space="preserve"> }</w:t>
      </w:r>
    </w:p>
    <w:p w14:paraId="49523C7E" w14:textId="77777777" w:rsidR="00985F8D" w:rsidRDefault="00985F8D" w:rsidP="7DB39673">
      <w:pPr>
        <w:pStyle w:val="Code"/>
      </w:pPr>
      <w:r>
        <w:t xml:space="preserve">        }</w:t>
      </w:r>
    </w:p>
    <w:p w14:paraId="49523C7F" w14:textId="77777777" w:rsidR="00985F8D" w:rsidRDefault="00985F8D" w:rsidP="7DB39673">
      <w:pPr>
        <w:pStyle w:val="Code"/>
      </w:pPr>
      <w:r>
        <w:t xml:space="preserve">    }</w:t>
      </w:r>
    </w:p>
    <w:p w14:paraId="49523C80" w14:textId="77777777" w:rsidR="00985F8D" w:rsidRDefault="00985F8D" w:rsidP="7DB39673">
      <w:pPr>
        <w:pStyle w:val="Code"/>
      </w:pPr>
      <w:r>
        <w:t>}</w:t>
      </w:r>
    </w:p>
    <w:p w14:paraId="49523C82" w14:textId="6E6CEE62" w:rsidR="00F555B5" w:rsidRDefault="00075E44" w:rsidP="009E0AD3">
      <w:pPr>
        <w:pStyle w:val="ListParagraph"/>
        <w:numPr>
          <w:ilvl w:val="0"/>
          <w:numId w:val="12"/>
        </w:numPr>
      </w:pPr>
      <w:r>
        <w:t>In order</w:t>
      </w:r>
      <w:r w:rsidR="00985F8D">
        <w:t xml:space="preserve"> to implement the </w:t>
      </w:r>
      <w:proofErr w:type="spellStart"/>
      <w:r w:rsidR="000A1D84" w:rsidRPr="000A1D84">
        <w:rPr>
          <w:rStyle w:val="InlineCode"/>
        </w:rPr>
        <w:t>GetEdit</w:t>
      </w:r>
      <w:proofErr w:type="spellEnd"/>
      <w:r w:rsidR="000A1D84">
        <w:t xml:space="preserve"> method, </w:t>
      </w:r>
      <w:r w:rsidR="004368A0">
        <w:t>you’</w:t>
      </w:r>
      <w:r w:rsidR="007E3A96">
        <w:t xml:space="preserve">ll need </w:t>
      </w:r>
      <w:r w:rsidR="00853137">
        <w:t xml:space="preserve">to provide a </w:t>
      </w:r>
      <w:r w:rsidR="00F13237">
        <w:t xml:space="preserve">couple of </w:t>
      </w:r>
      <w:r w:rsidR="00853137">
        <w:t>objects to the Code Action</w:t>
      </w:r>
      <w:r w:rsidR="007E3A96">
        <w:t>.</w:t>
      </w:r>
    </w:p>
    <w:p w14:paraId="49523C8A" w14:textId="774043EC" w:rsidR="0057568D" w:rsidRDefault="00F555B5" w:rsidP="009E0AD3">
      <w:pPr>
        <w:pStyle w:val="ListParagraph"/>
        <w:numPr>
          <w:ilvl w:val="1"/>
          <w:numId w:val="12"/>
        </w:numPr>
      </w:pPr>
      <w:r>
        <w:t>R</w:t>
      </w:r>
      <w:r w:rsidR="00076C6F">
        <w:t xml:space="preserve">eturn to your Code Issue Provider </w:t>
      </w:r>
      <w:r w:rsidR="00CC5908">
        <w:t xml:space="preserve">in </w:t>
      </w:r>
      <w:proofErr w:type="spellStart"/>
      <w:r w:rsidR="00CC5908">
        <w:t>CodeIssueProvider.cs</w:t>
      </w:r>
      <w:proofErr w:type="spellEnd"/>
      <w:r w:rsidR="00CC5908">
        <w:t xml:space="preserve"> </w:t>
      </w:r>
      <w:r w:rsidR="00076C6F">
        <w:t xml:space="preserve">and </w:t>
      </w:r>
      <w:r w:rsidR="00983105">
        <w:t xml:space="preserve">update the code at the bottom of </w:t>
      </w:r>
      <w:proofErr w:type="spellStart"/>
      <w:r w:rsidR="00983105" w:rsidRPr="00983105">
        <w:rPr>
          <w:rStyle w:val="InlineCode"/>
        </w:rPr>
        <w:t>GetIssues</w:t>
      </w:r>
      <w:proofErr w:type="spellEnd"/>
      <w:r w:rsidR="00983105">
        <w:t xml:space="preserve"> that returns a new </w:t>
      </w:r>
      <w:proofErr w:type="spellStart"/>
      <w:r w:rsidR="00983105" w:rsidRPr="00983105">
        <w:rPr>
          <w:rStyle w:val="InlineCode"/>
        </w:rPr>
        <w:t>CodeIssue</w:t>
      </w:r>
      <w:proofErr w:type="spellEnd"/>
      <w:r w:rsidR="00983105">
        <w:t xml:space="preserve"> to also include a new instance of your </w:t>
      </w:r>
      <w:proofErr w:type="spellStart"/>
      <w:r w:rsidR="00983105" w:rsidRPr="00983105">
        <w:rPr>
          <w:rStyle w:val="InlineCode"/>
        </w:rPr>
        <w:t>CodeAction</w:t>
      </w:r>
      <w:proofErr w:type="spellEnd"/>
      <w:r w:rsidR="00983105">
        <w:t xml:space="preserve"> class, passing </w:t>
      </w:r>
      <w:r w:rsidR="00983105" w:rsidRPr="006A0575">
        <w:rPr>
          <w:rStyle w:val="InlineCode"/>
        </w:rPr>
        <w:t>document</w:t>
      </w:r>
      <w:r w:rsidR="00983105">
        <w:t xml:space="preserve"> and </w:t>
      </w:r>
      <w:proofErr w:type="spellStart"/>
      <w:r w:rsidR="000D5904">
        <w:rPr>
          <w:rStyle w:val="InlineCode"/>
        </w:rPr>
        <w:t>localDeclaration</w:t>
      </w:r>
      <w:proofErr w:type="spellEnd"/>
      <w:r w:rsidR="00983105">
        <w:t>.</w:t>
      </w:r>
    </w:p>
    <w:p w14:paraId="49523C8B" w14:textId="77777777" w:rsidR="00983105" w:rsidRDefault="00983105" w:rsidP="7DB39673">
      <w:pPr>
        <w:pStyle w:val="Code"/>
      </w:pPr>
      <w:r w:rsidRPr="00983105">
        <w:rPr>
          <w:rStyle w:val="Keyword"/>
        </w:rPr>
        <w:t>return</w:t>
      </w:r>
      <w:r>
        <w:t xml:space="preserve"> </w:t>
      </w:r>
      <w:r w:rsidRPr="00983105">
        <w:rPr>
          <w:rStyle w:val="Keyword"/>
        </w:rPr>
        <w:t>new</w:t>
      </w:r>
      <w:r>
        <w:t>[]</w:t>
      </w:r>
    </w:p>
    <w:p w14:paraId="49523C8C" w14:textId="77777777" w:rsidR="00983105" w:rsidRDefault="00983105" w:rsidP="7DB39673">
      <w:pPr>
        <w:pStyle w:val="Code"/>
      </w:pPr>
      <w:r>
        <w:t>{</w:t>
      </w:r>
    </w:p>
    <w:p w14:paraId="49523C8D" w14:textId="62666CCC" w:rsidR="00983105" w:rsidRDefault="00983105" w:rsidP="7DB39673">
      <w:pPr>
        <w:pStyle w:val="Code"/>
      </w:pPr>
      <w:r>
        <w:t xml:space="preserve">    </w:t>
      </w:r>
      <w:r w:rsidRPr="00983105">
        <w:rPr>
          <w:rStyle w:val="Keyword"/>
        </w:rPr>
        <w:t>new</w:t>
      </w:r>
      <w:r>
        <w:t xml:space="preserve"> </w:t>
      </w:r>
      <w:r w:rsidRPr="00983105">
        <w:rPr>
          <w:rStyle w:val="Type"/>
        </w:rPr>
        <w:t>CodeIssue</w:t>
      </w:r>
      <w:r>
        <w:t>(</w:t>
      </w:r>
      <w:r w:rsidRPr="00983105">
        <w:rPr>
          <w:rStyle w:val="Type"/>
        </w:rPr>
        <w:t>CodeIssue</w:t>
      </w:r>
      <w:r>
        <w:t>.</w:t>
      </w:r>
      <w:r w:rsidRPr="00983105">
        <w:rPr>
          <w:rStyle w:val="Type"/>
        </w:rPr>
        <w:t>Severity</w:t>
      </w:r>
      <w:r>
        <w:t xml:space="preserve">.Warning, </w:t>
      </w:r>
      <w:r w:rsidR="00A81E09">
        <w:t>localDeclaration</w:t>
      </w:r>
      <w:r>
        <w:t>.Span,</w:t>
      </w:r>
    </w:p>
    <w:p w14:paraId="49523C8E" w14:textId="77777777" w:rsidR="00983105" w:rsidRDefault="00983105" w:rsidP="7DB39673">
      <w:pPr>
        <w:pStyle w:val="Code"/>
      </w:pPr>
      <w:r>
        <w:t xml:space="preserve">        </w:t>
      </w:r>
      <w:r w:rsidRPr="00983105">
        <w:rPr>
          <w:rStyle w:val="String"/>
        </w:rPr>
        <w:t>"Can be made constant"</w:t>
      </w:r>
      <w:r>
        <w:t>,</w:t>
      </w:r>
    </w:p>
    <w:p w14:paraId="49523C8F" w14:textId="1EBD2244" w:rsidR="00983105" w:rsidRDefault="00983105" w:rsidP="7DB39673">
      <w:pPr>
        <w:pStyle w:val="Code"/>
      </w:pPr>
      <w:r>
        <w:t xml:space="preserve">        </w:t>
      </w:r>
      <w:r w:rsidRPr="00983105">
        <w:rPr>
          <w:rStyle w:val="Keyword"/>
        </w:rPr>
        <w:t>new</w:t>
      </w:r>
      <w:r>
        <w:t xml:space="preserve"> </w:t>
      </w:r>
      <w:r w:rsidRPr="00983105">
        <w:rPr>
          <w:rStyle w:val="Type"/>
        </w:rPr>
        <w:t>CodeAction</w:t>
      </w:r>
      <w:r>
        <w:t xml:space="preserve">(document, </w:t>
      </w:r>
      <w:r w:rsidR="00A81E09">
        <w:t>localDeclaration</w:t>
      </w:r>
      <w:r>
        <w:t>))</w:t>
      </w:r>
    </w:p>
    <w:p w14:paraId="49523C90" w14:textId="77777777" w:rsidR="00983105" w:rsidRDefault="00983105" w:rsidP="7DB39673">
      <w:pPr>
        <w:pStyle w:val="Code"/>
      </w:pPr>
      <w:r>
        <w:t>};</w:t>
      </w:r>
    </w:p>
    <w:p w14:paraId="49523C91" w14:textId="0F5FB6E8" w:rsidR="00983105" w:rsidRDefault="00723E96" w:rsidP="009E0AD3">
      <w:pPr>
        <w:pStyle w:val="ListParagraph"/>
        <w:numPr>
          <w:ilvl w:val="1"/>
          <w:numId w:val="12"/>
        </w:numPr>
      </w:pPr>
      <w:r>
        <w:t>Invoke the smart tag using</w:t>
      </w:r>
      <w:r w:rsidR="004175F6">
        <w:t xml:space="preserve"> CTRL+. </w:t>
      </w:r>
      <w:proofErr w:type="gramStart"/>
      <w:r w:rsidR="004175F6">
        <w:t>on</w:t>
      </w:r>
      <w:proofErr w:type="gramEnd"/>
      <w:r w:rsidR="004175F6">
        <w:t xml:space="preserve"> </w:t>
      </w:r>
      <w:proofErr w:type="spellStart"/>
      <w:r>
        <w:t>CodeAction</w:t>
      </w:r>
      <w:proofErr w:type="spellEnd"/>
      <w:r>
        <w:t xml:space="preserve"> to </w:t>
      </w:r>
      <w:r w:rsidR="004175F6">
        <w:t xml:space="preserve">generate a new constructor and fields in the </w:t>
      </w:r>
      <w:proofErr w:type="spellStart"/>
      <w:r w:rsidR="004175F6" w:rsidRPr="004175F6">
        <w:rPr>
          <w:rStyle w:val="InlineCode"/>
        </w:rPr>
        <w:t>CodeAction</w:t>
      </w:r>
      <w:proofErr w:type="spellEnd"/>
      <w:r w:rsidR="004175F6">
        <w:t xml:space="preserve"> class.</w:t>
      </w:r>
      <w:r w:rsidR="004175F6">
        <w:br/>
      </w:r>
      <w:r w:rsidR="004175F6">
        <w:br/>
      </w:r>
      <w:r w:rsidR="00163578">
        <w:rPr>
          <w:noProof/>
        </w:rPr>
        <w:lastRenderedPageBreak/>
        <w:drawing>
          <wp:inline distT="0" distB="0" distL="0" distR="0" wp14:anchorId="65F892E8" wp14:editId="0C28CA11">
            <wp:extent cx="4628572" cy="13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8572" cy="1371429"/>
                    </a:xfrm>
                    <a:prstGeom prst="rect">
                      <a:avLst/>
                    </a:prstGeom>
                  </pic:spPr>
                </pic:pic>
              </a:graphicData>
            </a:graphic>
          </wp:inline>
        </w:drawing>
      </w:r>
      <w:r w:rsidR="00192BFF">
        <w:br/>
      </w:r>
    </w:p>
    <w:p w14:paraId="49523C92" w14:textId="7F43D5C9" w:rsidR="004175F6" w:rsidRDefault="002A5FAA" w:rsidP="009E0AD3">
      <w:pPr>
        <w:pStyle w:val="ListParagraph"/>
        <w:numPr>
          <w:ilvl w:val="0"/>
          <w:numId w:val="12"/>
        </w:numPr>
      </w:pPr>
      <w:r>
        <w:t xml:space="preserve">Now, return to </w:t>
      </w:r>
      <w:r w:rsidR="00151D81">
        <w:t xml:space="preserve">the </w:t>
      </w:r>
      <w:proofErr w:type="spellStart"/>
      <w:r w:rsidR="00151D81">
        <w:t>CodeAction.cs</w:t>
      </w:r>
      <w:proofErr w:type="spellEnd"/>
      <w:r w:rsidR="00151D81">
        <w:t xml:space="preserve"> file</w:t>
      </w:r>
      <w:r>
        <w:t xml:space="preserve"> and implement the </w:t>
      </w:r>
      <w:proofErr w:type="spellStart"/>
      <w:r w:rsidRPr="002A5FAA">
        <w:rPr>
          <w:rStyle w:val="InlineCode"/>
        </w:rPr>
        <w:t>GetEdit</w:t>
      </w:r>
      <w:proofErr w:type="spellEnd"/>
      <w:r>
        <w:t xml:space="preserve"> method.</w:t>
      </w:r>
    </w:p>
    <w:p w14:paraId="49523C93" w14:textId="77777777" w:rsidR="00385A98" w:rsidRDefault="00385A98" w:rsidP="009E0AD3">
      <w:pPr>
        <w:pStyle w:val="ListParagraph"/>
        <w:numPr>
          <w:ilvl w:val="1"/>
          <w:numId w:val="12"/>
        </w:numPr>
      </w:pPr>
      <w:r>
        <w:t xml:space="preserve">First, create a new </w:t>
      </w:r>
      <w:proofErr w:type="spellStart"/>
      <w:r>
        <w:t>const</w:t>
      </w:r>
      <w:proofErr w:type="spellEnd"/>
      <w:r>
        <w:t xml:space="preserve"> keyword token that will be inserted at the front of the declaration statement. Be careful to first remove any leading trivia from the first token of the declaration statement and attach it to the </w:t>
      </w:r>
      <w:proofErr w:type="spellStart"/>
      <w:r>
        <w:t>const</w:t>
      </w:r>
      <w:proofErr w:type="spellEnd"/>
      <w:r>
        <w:t xml:space="preserve"> token.</w:t>
      </w:r>
    </w:p>
    <w:p w14:paraId="49523C94" w14:textId="64872921" w:rsidR="00385A98" w:rsidRPr="00385A98" w:rsidRDefault="00385A98" w:rsidP="7DB39673">
      <w:pPr>
        <w:pStyle w:val="Code"/>
        <w:rPr>
          <w:rStyle w:val="Comment"/>
        </w:rPr>
      </w:pPr>
      <w:r w:rsidRPr="00385A98">
        <w:rPr>
          <w:rStyle w:val="Comment"/>
        </w:rPr>
        <w:t xml:space="preserve">// Remove </w:t>
      </w:r>
      <w:r w:rsidR="000D6D28">
        <w:rPr>
          <w:rStyle w:val="Comment"/>
        </w:rPr>
        <w:t xml:space="preserve">the </w:t>
      </w:r>
      <w:r w:rsidRPr="00385A98">
        <w:rPr>
          <w:rStyle w:val="Comment"/>
        </w:rPr>
        <w:t xml:space="preserve">leading trivia from </w:t>
      </w:r>
      <w:r w:rsidR="000D6D28">
        <w:rPr>
          <w:rStyle w:val="Comment"/>
        </w:rPr>
        <w:t xml:space="preserve">the </w:t>
      </w:r>
      <w:r w:rsidR="009613F7">
        <w:rPr>
          <w:rStyle w:val="Comment"/>
        </w:rPr>
        <w:t xml:space="preserve">local </w:t>
      </w:r>
      <w:r w:rsidRPr="00385A98">
        <w:rPr>
          <w:rStyle w:val="Comment"/>
        </w:rPr>
        <w:t>declaration</w:t>
      </w:r>
      <w:r w:rsidR="000D6D28">
        <w:rPr>
          <w:rStyle w:val="Comment"/>
        </w:rPr>
        <w:t>.</w:t>
      </w:r>
    </w:p>
    <w:p w14:paraId="49523C95" w14:textId="29FDEB97" w:rsidR="00385A98" w:rsidRDefault="00385A98" w:rsidP="7DB39673">
      <w:pPr>
        <w:pStyle w:val="Code"/>
      </w:pPr>
      <w:r w:rsidRPr="00385A98">
        <w:rPr>
          <w:rStyle w:val="Keyword"/>
        </w:rPr>
        <w:t>var</w:t>
      </w:r>
      <w:r>
        <w:t xml:space="preserve"> firstToken = </w:t>
      </w:r>
      <w:r w:rsidR="009613F7">
        <w:t>localDeclaration</w:t>
      </w:r>
      <w:r>
        <w:t>.GetFirstToken();</w:t>
      </w:r>
    </w:p>
    <w:p w14:paraId="49523C96" w14:textId="77777777" w:rsidR="00385A98" w:rsidRDefault="00385A98" w:rsidP="7DB39673">
      <w:pPr>
        <w:pStyle w:val="Code"/>
      </w:pPr>
      <w:r w:rsidRPr="00385A98">
        <w:rPr>
          <w:rStyle w:val="Keyword"/>
        </w:rPr>
        <w:t>var</w:t>
      </w:r>
      <w:r>
        <w:t xml:space="preserve"> leadingTrivia = firstToken.LeadingTrivia;</w:t>
      </w:r>
    </w:p>
    <w:p w14:paraId="49523C97" w14:textId="50C54B5C" w:rsidR="00385A98" w:rsidRDefault="00385A98" w:rsidP="7DB39673">
      <w:pPr>
        <w:pStyle w:val="Code"/>
      </w:pPr>
      <w:r w:rsidRPr="00385A98">
        <w:rPr>
          <w:rStyle w:val="Keyword"/>
        </w:rPr>
        <w:t>var</w:t>
      </w:r>
      <w:r>
        <w:t xml:space="preserve"> </w:t>
      </w:r>
      <w:r w:rsidR="00833625">
        <w:t>trimmedLocal</w:t>
      </w:r>
      <w:r>
        <w:t xml:space="preserve"> = </w:t>
      </w:r>
      <w:r w:rsidR="009613F7">
        <w:t>localDeclaration</w:t>
      </w:r>
      <w:r>
        <w:t>.ReplaceToken(</w:t>
      </w:r>
    </w:p>
    <w:p w14:paraId="49523C98" w14:textId="134DC7C1" w:rsidR="00385A98" w:rsidRDefault="00385A98" w:rsidP="7DB39673">
      <w:pPr>
        <w:pStyle w:val="Code"/>
      </w:pPr>
      <w:r>
        <w:rPr>
          <w:rStyle w:val="Keyword"/>
        </w:rPr>
        <w:t xml:space="preserve">    </w:t>
      </w:r>
      <w:r>
        <w:t>firstToken, firstToken.WithLeadingTrivia(</w:t>
      </w:r>
      <w:r w:rsidRPr="00481859">
        <w:rPr>
          <w:rStyle w:val="Type"/>
        </w:rPr>
        <w:t>Syntax</w:t>
      </w:r>
      <w:r w:rsidR="00DE2B6F">
        <w:rPr>
          <w:rStyle w:val="Type"/>
        </w:rPr>
        <w:t>TriviaList</w:t>
      </w:r>
      <w:r>
        <w:t>.</w:t>
      </w:r>
      <w:r w:rsidR="00DE2B6F">
        <w:t>Empty</w:t>
      </w:r>
      <w:r>
        <w:t>));</w:t>
      </w:r>
    </w:p>
    <w:p w14:paraId="49523C99" w14:textId="77777777" w:rsidR="00385A98" w:rsidRDefault="00385A98" w:rsidP="7DB39673">
      <w:pPr>
        <w:pStyle w:val="Code"/>
      </w:pPr>
    </w:p>
    <w:p w14:paraId="49523C9A" w14:textId="4C6F3E71" w:rsidR="00385A98" w:rsidRPr="00705891" w:rsidRDefault="00385A98" w:rsidP="7DB39673">
      <w:pPr>
        <w:pStyle w:val="Code"/>
        <w:rPr>
          <w:rStyle w:val="Comment"/>
        </w:rPr>
      </w:pPr>
      <w:r w:rsidRPr="00705891">
        <w:rPr>
          <w:rStyle w:val="Comment"/>
        </w:rPr>
        <w:t xml:space="preserve">// Create </w:t>
      </w:r>
      <w:r w:rsidR="000D6D28">
        <w:rPr>
          <w:rStyle w:val="Comment"/>
        </w:rPr>
        <w:t xml:space="preserve">a </w:t>
      </w:r>
      <w:r w:rsidRPr="00705891">
        <w:rPr>
          <w:rStyle w:val="Comment"/>
        </w:rPr>
        <w:t xml:space="preserve">const token with </w:t>
      </w:r>
      <w:r w:rsidR="00B245E1">
        <w:rPr>
          <w:rStyle w:val="Comment"/>
        </w:rPr>
        <w:t xml:space="preserve">the </w:t>
      </w:r>
      <w:r w:rsidR="00A50793">
        <w:rPr>
          <w:rStyle w:val="Comment"/>
        </w:rPr>
        <w:t xml:space="preserve">original </w:t>
      </w:r>
      <w:r w:rsidRPr="00705891">
        <w:rPr>
          <w:rStyle w:val="Comment"/>
        </w:rPr>
        <w:t>leading trivia</w:t>
      </w:r>
      <w:r w:rsidR="000D6D28">
        <w:rPr>
          <w:rStyle w:val="Comment"/>
        </w:rPr>
        <w:t>.</w:t>
      </w:r>
    </w:p>
    <w:p w14:paraId="49523C9B" w14:textId="77777777" w:rsidR="00385A98" w:rsidRDefault="00385A98" w:rsidP="7DB39673">
      <w:pPr>
        <w:pStyle w:val="Code"/>
      </w:pPr>
      <w:r w:rsidRPr="00705891">
        <w:rPr>
          <w:rStyle w:val="Keyword"/>
        </w:rPr>
        <w:t>var</w:t>
      </w:r>
      <w:r>
        <w:t xml:space="preserve"> constToken = </w:t>
      </w:r>
      <w:r w:rsidRPr="00705891">
        <w:rPr>
          <w:rStyle w:val="Type"/>
        </w:rPr>
        <w:t>Syntax</w:t>
      </w:r>
      <w:r>
        <w:t xml:space="preserve">.Token(leadingTrivia, </w:t>
      </w:r>
      <w:r w:rsidRPr="00705891">
        <w:rPr>
          <w:rStyle w:val="Type"/>
        </w:rPr>
        <w:t>SyntaxKind</w:t>
      </w:r>
      <w:r>
        <w:t>.ConstKeyword);</w:t>
      </w:r>
    </w:p>
    <w:p w14:paraId="49523C9C" w14:textId="77777777" w:rsidR="00385A98" w:rsidRDefault="002B102D" w:rsidP="009E0AD3">
      <w:pPr>
        <w:pStyle w:val="ListParagraph"/>
        <w:numPr>
          <w:ilvl w:val="1"/>
          <w:numId w:val="12"/>
        </w:numPr>
      </w:pPr>
      <w:r>
        <w:t xml:space="preserve">Next, </w:t>
      </w:r>
      <w:r w:rsidR="001F081C">
        <w:t xml:space="preserve">create a new </w:t>
      </w:r>
      <w:proofErr w:type="spellStart"/>
      <w:r w:rsidR="001F081C" w:rsidRPr="001F081C">
        <w:rPr>
          <w:rStyle w:val="InlineCode"/>
        </w:rPr>
        <w:t>SyntaxTokenList</w:t>
      </w:r>
      <w:proofErr w:type="spellEnd"/>
      <w:r w:rsidR="001F081C">
        <w:t xml:space="preserve"> containing the </w:t>
      </w:r>
      <w:proofErr w:type="spellStart"/>
      <w:r w:rsidR="001F081C">
        <w:t>const</w:t>
      </w:r>
      <w:proofErr w:type="spellEnd"/>
      <w:r w:rsidR="001F081C">
        <w:t xml:space="preserve"> token and the existing modifiers of the declaration statement.</w:t>
      </w:r>
    </w:p>
    <w:p w14:paraId="49523C9D" w14:textId="70E33747" w:rsidR="001F081C" w:rsidRPr="00390B7E" w:rsidRDefault="001F081C" w:rsidP="7DB39673">
      <w:pPr>
        <w:pStyle w:val="Code"/>
        <w:rPr>
          <w:rStyle w:val="Comment"/>
        </w:rPr>
      </w:pPr>
      <w:r w:rsidRPr="00390B7E">
        <w:rPr>
          <w:rStyle w:val="Comment"/>
        </w:rPr>
        <w:t xml:space="preserve">// </w:t>
      </w:r>
      <w:r w:rsidR="00595975">
        <w:rPr>
          <w:rStyle w:val="Comment"/>
        </w:rPr>
        <w:t>Insert the const token into the modifiers list, creating a new modifiers list.</w:t>
      </w:r>
    </w:p>
    <w:p w14:paraId="49523C9F" w14:textId="1526E449" w:rsidR="001F081C" w:rsidRDefault="001F081C" w:rsidP="00907440">
      <w:pPr>
        <w:pStyle w:val="Code"/>
      </w:pPr>
      <w:r w:rsidRPr="001F081C">
        <w:rPr>
          <w:rStyle w:val="Keyword"/>
        </w:rPr>
        <w:t>var</w:t>
      </w:r>
      <w:r>
        <w:t xml:space="preserve"> </w:t>
      </w:r>
      <w:r w:rsidR="000D4312">
        <w:t>newModifiers</w:t>
      </w:r>
      <w:r>
        <w:t xml:space="preserve"> </w:t>
      </w:r>
      <w:r w:rsidR="00907440">
        <w:t>= trimmedLocal.Modifiers.Insert(0, constToken);</w:t>
      </w:r>
    </w:p>
    <w:p w14:paraId="49523CA0" w14:textId="70789DA0" w:rsidR="001F081C" w:rsidRDefault="000D4312" w:rsidP="00F9793D">
      <w:pPr>
        <w:pStyle w:val="ListParagraph"/>
        <w:numPr>
          <w:ilvl w:val="1"/>
          <w:numId w:val="12"/>
        </w:numPr>
      </w:pPr>
      <w:r>
        <w:t xml:space="preserve">Create </w:t>
      </w:r>
      <w:r w:rsidR="00484ACC">
        <w:t>a</w:t>
      </w:r>
      <w:r>
        <w:t xml:space="preserve"> new declaration statement containing the new list of modifiers.</w:t>
      </w:r>
    </w:p>
    <w:p w14:paraId="49523CA1" w14:textId="67F7CF55" w:rsidR="00455E73" w:rsidRPr="00455E73" w:rsidRDefault="00455E73" w:rsidP="7DB39673">
      <w:pPr>
        <w:pStyle w:val="Code"/>
        <w:rPr>
          <w:rStyle w:val="Comment"/>
        </w:rPr>
      </w:pPr>
      <w:r w:rsidRPr="00455E73">
        <w:rPr>
          <w:rStyle w:val="Comment"/>
        </w:rPr>
        <w:t xml:space="preserve">// Produce the new </w:t>
      </w:r>
      <w:r w:rsidR="009613F7">
        <w:rPr>
          <w:rStyle w:val="Comment"/>
        </w:rPr>
        <w:t>local declaration</w:t>
      </w:r>
      <w:r w:rsidRPr="00455E73">
        <w:rPr>
          <w:rStyle w:val="Comment"/>
        </w:rPr>
        <w:t>.</w:t>
      </w:r>
    </w:p>
    <w:p w14:paraId="49523CA5" w14:textId="7D5A4857" w:rsidR="00455E73" w:rsidRDefault="00455E73" w:rsidP="00C261BA">
      <w:pPr>
        <w:pStyle w:val="Code"/>
      </w:pPr>
      <w:r w:rsidRPr="00455E73">
        <w:rPr>
          <w:rStyle w:val="Keyword"/>
        </w:rPr>
        <w:t>var</w:t>
      </w:r>
      <w:r>
        <w:t xml:space="preserve"> </w:t>
      </w:r>
      <w:r w:rsidR="00833625">
        <w:t>newLocal</w:t>
      </w:r>
      <w:r>
        <w:t xml:space="preserve"> = </w:t>
      </w:r>
      <w:r w:rsidR="00833625">
        <w:t>trimmedLocal</w:t>
      </w:r>
      <w:r>
        <w:t>.</w:t>
      </w:r>
      <w:r w:rsidR="00C261BA">
        <w:t>WithModifiers</w:t>
      </w:r>
      <w:r>
        <w:t>(newModifiers);</w:t>
      </w:r>
    </w:p>
    <w:p w14:paraId="49523CA6" w14:textId="0E6146EA" w:rsidR="00455E73" w:rsidRDefault="00BC6C20" w:rsidP="00EC25E6">
      <w:pPr>
        <w:pStyle w:val="ListParagraph"/>
        <w:numPr>
          <w:ilvl w:val="1"/>
          <w:numId w:val="12"/>
        </w:numPr>
      </w:pPr>
      <w:r>
        <w:t xml:space="preserve">Add a </w:t>
      </w:r>
      <w:r w:rsidRPr="00BC6C20">
        <w:rPr>
          <w:rStyle w:val="InlineCode"/>
        </w:rPr>
        <w:t>Formatting</w:t>
      </w:r>
      <w:r w:rsidR="00730A76">
        <w:rPr>
          <w:rStyle w:val="InlineCode"/>
        </w:rPr>
        <w:t xml:space="preserve"> </w:t>
      </w:r>
      <w:r w:rsidR="00EC25E6" w:rsidRPr="00CE1A98">
        <w:t>syntax annotation</w:t>
      </w:r>
      <w:r w:rsidR="00EC25E6">
        <w:rPr>
          <w:rStyle w:val="InlineCode"/>
        </w:rPr>
        <w:t xml:space="preserve"> </w:t>
      </w:r>
      <w:r w:rsidR="00730A76">
        <w:t>t</w:t>
      </w:r>
      <w:r>
        <w:t xml:space="preserve">o the new declaration statement, which is </w:t>
      </w:r>
      <w:r w:rsidR="008D0F72">
        <w:t>an indicator to the</w:t>
      </w:r>
      <w:r>
        <w:t xml:space="preserve"> code action engine to format any whitespace using the C# formatting rules</w:t>
      </w:r>
      <w:r w:rsidR="00DE1FE0">
        <w:t>.</w:t>
      </w:r>
    </w:p>
    <w:p w14:paraId="49523CA7" w14:textId="57E998A7" w:rsidR="00922E03" w:rsidRPr="00922E03" w:rsidRDefault="00922E03" w:rsidP="7DB39673">
      <w:pPr>
        <w:pStyle w:val="Code"/>
        <w:rPr>
          <w:rStyle w:val="Comment"/>
        </w:rPr>
      </w:pPr>
      <w:r w:rsidRPr="00922E03">
        <w:rPr>
          <w:rStyle w:val="Comment"/>
        </w:rPr>
        <w:t xml:space="preserve">// Add an annotation to format the new </w:t>
      </w:r>
      <w:r w:rsidR="009613F7">
        <w:rPr>
          <w:rStyle w:val="Comment"/>
        </w:rPr>
        <w:t>local declarat</w:t>
      </w:r>
      <w:r w:rsidR="005B2D89">
        <w:rPr>
          <w:rStyle w:val="Comment"/>
        </w:rPr>
        <w:t>io</w:t>
      </w:r>
      <w:r w:rsidR="009613F7">
        <w:rPr>
          <w:rStyle w:val="Comment"/>
        </w:rPr>
        <w:t>n</w:t>
      </w:r>
      <w:r w:rsidRPr="00922E03">
        <w:rPr>
          <w:rStyle w:val="Comment"/>
        </w:rPr>
        <w:t>.</w:t>
      </w:r>
    </w:p>
    <w:p w14:paraId="49523CA9" w14:textId="64AE4143" w:rsidR="00930816" w:rsidRDefault="00922E03" w:rsidP="00BB51EB">
      <w:pPr>
        <w:pStyle w:val="Code"/>
      </w:pPr>
      <w:r w:rsidRPr="00922E03">
        <w:rPr>
          <w:rStyle w:val="Keyword"/>
        </w:rPr>
        <w:t>var</w:t>
      </w:r>
      <w:r>
        <w:t xml:space="preserve"> </w:t>
      </w:r>
      <w:r w:rsidR="00833625">
        <w:t>formattedLocal</w:t>
      </w:r>
      <w:r>
        <w:t xml:space="preserve"> =</w:t>
      </w:r>
      <w:r w:rsidR="00591127">
        <w:t xml:space="preserve"> </w:t>
      </w:r>
      <w:r w:rsidR="004F170B" w:rsidRPr="004F170B">
        <w:rPr>
          <w:rStyle w:val="Type"/>
        </w:rPr>
        <w:t>CodeAnnotations</w:t>
      </w:r>
      <w:r w:rsidR="004F170B">
        <w:t>.</w:t>
      </w:r>
      <w:r w:rsidRPr="00481859">
        <w:t>Formatting</w:t>
      </w:r>
      <w:r>
        <w:t>.AddAnnotationTo(</w:t>
      </w:r>
      <w:r w:rsidR="00833625">
        <w:t>newLocal</w:t>
      </w:r>
      <w:r>
        <w:t>);</w:t>
      </w:r>
    </w:p>
    <w:p w14:paraId="49523CAA" w14:textId="2012716F" w:rsidR="00B73172" w:rsidRDefault="009A416E" w:rsidP="009E0AD3">
      <w:pPr>
        <w:pStyle w:val="ListParagraph"/>
        <w:numPr>
          <w:ilvl w:val="1"/>
          <w:numId w:val="12"/>
        </w:numPr>
      </w:pPr>
      <w:r w:rsidRPr="009A416E">
        <w:t>Retri</w:t>
      </w:r>
      <w:r>
        <w:t>eve the</w:t>
      </w:r>
      <w:r w:rsidR="0044705E">
        <w:t xml:space="preserve"> root</w:t>
      </w:r>
      <w:r>
        <w:t xml:space="preserve"> </w:t>
      </w:r>
      <w:proofErr w:type="spellStart"/>
      <w:r w:rsidR="00EE1215">
        <w:rPr>
          <w:rStyle w:val="InlineCode"/>
        </w:rPr>
        <w:t>CommonS</w:t>
      </w:r>
      <w:r w:rsidRPr="009A416E">
        <w:rPr>
          <w:rStyle w:val="InlineCode"/>
        </w:rPr>
        <w:t>yntax</w:t>
      </w:r>
      <w:r w:rsidR="0044705E">
        <w:rPr>
          <w:rStyle w:val="InlineCode"/>
        </w:rPr>
        <w:t>Node</w:t>
      </w:r>
      <w:proofErr w:type="spellEnd"/>
      <w:r>
        <w:t xml:space="preserve"> from the </w:t>
      </w:r>
      <w:proofErr w:type="spellStart"/>
      <w:r w:rsidRPr="009A416E">
        <w:rPr>
          <w:rStyle w:val="InlineCode"/>
        </w:rPr>
        <w:t>IDocument</w:t>
      </w:r>
      <w:proofErr w:type="spellEnd"/>
      <w:r>
        <w:t xml:space="preserve"> and use it to replace the old declaration statement with the new one.</w:t>
      </w:r>
    </w:p>
    <w:p w14:paraId="49523CAB" w14:textId="46607225" w:rsidR="009A416E" w:rsidRPr="009A416E" w:rsidRDefault="009A416E" w:rsidP="7DB39673">
      <w:pPr>
        <w:pStyle w:val="Code"/>
        <w:rPr>
          <w:rStyle w:val="Comment"/>
        </w:rPr>
      </w:pPr>
      <w:r w:rsidRPr="009A416E">
        <w:rPr>
          <w:rStyle w:val="Comment"/>
        </w:rPr>
        <w:t xml:space="preserve">// Replace the old </w:t>
      </w:r>
      <w:r w:rsidR="001740A5">
        <w:rPr>
          <w:rStyle w:val="Comment"/>
        </w:rPr>
        <w:t>local declaration</w:t>
      </w:r>
      <w:r w:rsidRPr="009A416E">
        <w:rPr>
          <w:rStyle w:val="Comment"/>
        </w:rPr>
        <w:t xml:space="preserve"> with the new </w:t>
      </w:r>
      <w:r w:rsidR="001740A5">
        <w:rPr>
          <w:rStyle w:val="Comment"/>
        </w:rPr>
        <w:t>local declaration</w:t>
      </w:r>
      <w:r w:rsidRPr="009A416E">
        <w:rPr>
          <w:rStyle w:val="Comment"/>
        </w:rPr>
        <w:t>.</w:t>
      </w:r>
    </w:p>
    <w:p w14:paraId="49523CAC" w14:textId="13325A3C" w:rsidR="009A416E" w:rsidRDefault="009A416E" w:rsidP="7DB39673">
      <w:pPr>
        <w:pStyle w:val="Code"/>
      </w:pPr>
      <w:r w:rsidRPr="009A416E">
        <w:rPr>
          <w:rStyle w:val="Keyword"/>
        </w:rPr>
        <w:t>var</w:t>
      </w:r>
      <w:r>
        <w:t xml:space="preserve"> </w:t>
      </w:r>
      <w:r w:rsidR="0044705E">
        <w:t>oldRoot</w:t>
      </w:r>
      <w:r>
        <w:t xml:space="preserve"> =</w:t>
      </w:r>
      <w:r w:rsidR="004E03AF">
        <w:t xml:space="preserve"> </w:t>
      </w:r>
      <w:r>
        <w:t>document.</w:t>
      </w:r>
      <w:r w:rsidR="0044705E">
        <w:t>GetSyntaxRoot</w:t>
      </w:r>
      <w:r>
        <w:t>(</w:t>
      </w:r>
      <w:r w:rsidR="00584564">
        <w:t>cancellationToken</w:t>
      </w:r>
      <w:r>
        <w:t>);</w:t>
      </w:r>
    </w:p>
    <w:p w14:paraId="49523CAE" w14:textId="11595A22" w:rsidR="009A416E" w:rsidRPr="009A416E" w:rsidRDefault="009A416E" w:rsidP="0010370A">
      <w:pPr>
        <w:pStyle w:val="Code"/>
      </w:pPr>
      <w:r w:rsidRPr="009A416E">
        <w:rPr>
          <w:rStyle w:val="Keyword"/>
        </w:rPr>
        <w:t>var</w:t>
      </w:r>
      <w:r w:rsidR="0044705E">
        <w:t xml:space="preserve"> newRoot = </w:t>
      </w:r>
      <w:r w:rsidR="007C3C37">
        <w:t>oldRoot</w:t>
      </w:r>
      <w:r>
        <w:t>.ReplaceNode(</w:t>
      </w:r>
      <w:r w:rsidR="001740A5">
        <w:t>localDeclaration</w:t>
      </w:r>
      <w:r>
        <w:t>,</w:t>
      </w:r>
      <w:r w:rsidR="0010370A">
        <w:t xml:space="preserve"> </w:t>
      </w:r>
      <w:r w:rsidR="00833625">
        <w:t>formattedLocal</w:t>
      </w:r>
      <w:r>
        <w:t>);</w:t>
      </w:r>
    </w:p>
    <w:p w14:paraId="49523CAF" w14:textId="50A730F8" w:rsidR="001F081C" w:rsidRDefault="005B1377" w:rsidP="009E0AD3">
      <w:pPr>
        <w:pStyle w:val="ListParagraph"/>
        <w:numPr>
          <w:ilvl w:val="1"/>
          <w:numId w:val="12"/>
        </w:numPr>
      </w:pPr>
      <w:r>
        <w:t xml:space="preserve">Finally, create a new </w:t>
      </w:r>
      <w:proofErr w:type="spellStart"/>
      <w:r w:rsidRPr="005B1377">
        <w:rPr>
          <w:rStyle w:val="InlineCode"/>
        </w:rPr>
        <w:t>CodeActionEdit</w:t>
      </w:r>
      <w:proofErr w:type="spellEnd"/>
      <w:r>
        <w:t xml:space="preserve"> </w:t>
      </w:r>
      <w:r w:rsidR="00CB56A8">
        <w:t>passing a document update</w:t>
      </w:r>
      <w:r w:rsidR="00135840">
        <w:t>d</w:t>
      </w:r>
      <w:r w:rsidR="00CB56A8">
        <w:t xml:space="preserve"> with </w:t>
      </w:r>
      <w:r>
        <w:t>the tree transform</w:t>
      </w:r>
      <w:r w:rsidR="00CB56A8">
        <w:t>ation</w:t>
      </w:r>
      <w:r>
        <w:t xml:space="preserve"> that you just performed.</w:t>
      </w:r>
    </w:p>
    <w:p w14:paraId="49523CB0" w14:textId="5BA8A75F" w:rsidR="00225499" w:rsidRPr="00225499" w:rsidRDefault="00EF7B46" w:rsidP="7DB39673">
      <w:pPr>
        <w:pStyle w:val="Code"/>
        <w:rPr>
          <w:rStyle w:val="Comment"/>
        </w:rPr>
      </w:pPr>
      <w:r>
        <w:rPr>
          <w:rStyle w:val="Comment"/>
        </w:rPr>
        <w:lastRenderedPageBreak/>
        <w:t xml:space="preserve">// Create and return a new </w:t>
      </w:r>
      <w:r w:rsidR="00225499" w:rsidRPr="00225499">
        <w:rPr>
          <w:rStyle w:val="Comment"/>
        </w:rPr>
        <w:t>CodeActionEdit for the transformed tree.</w:t>
      </w:r>
    </w:p>
    <w:p w14:paraId="49523CB2" w14:textId="50273AAF" w:rsidR="005B1377" w:rsidRDefault="00225499" w:rsidP="00EF7B46">
      <w:pPr>
        <w:pStyle w:val="Code"/>
      </w:pPr>
      <w:r w:rsidRPr="00225499">
        <w:rPr>
          <w:rStyle w:val="Keyword"/>
        </w:rPr>
        <w:t>return</w:t>
      </w:r>
      <w:r w:rsidR="00B2483F">
        <w:t xml:space="preserve"> </w:t>
      </w:r>
      <w:r w:rsidR="00EF7B46" w:rsidRPr="00A80EF5">
        <w:rPr>
          <w:rStyle w:val="Keyword"/>
        </w:rPr>
        <w:t>new</w:t>
      </w:r>
      <w:r w:rsidR="00EF7B46">
        <w:t xml:space="preserve"> </w:t>
      </w:r>
      <w:r w:rsidR="00EF7B46" w:rsidRPr="00A80EF5">
        <w:rPr>
          <w:rStyle w:val="Type"/>
        </w:rPr>
        <w:t>CodeActionEdit</w:t>
      </w:r>
      <w:r w:rsidR="00917C4B">
        <w:t>(</w:t>
      </w:r>
      <w:r w:rsidR="00EF7B46">
        <w:t>document.UpdateSyntaxRoot(newRoot));</w:t>
      </w:r>
    </w:p>
    <w:p w14:paraId="49523CB3" w14:textId="01899830" w:rsidR="005B1377" w:rsidRDefault="00225499" w:rsidP="00AF3A37">
      <w:pPr>
        <w:pStyle w:val="ListParagraph"/>
        <w:numPr>
          <w:ilvl w:val="1"/>
          <w:numId w:val="12"/>
        </w:numPr>
      </w:pPr>
      <w:r>
        <w:t xml:space="preserve">At this point, your </w:t>
      </w:r>
      <w:proofErr w:type="spellStart"/>
      <w:r w:rsidRPr="00225499">
        <w:rPr>
          <w:rStyle w:val="InlineCode"/>
        </w:rPr>
        <w:t>GetEdit</w:t>
      </w:r>
      <w:proofErr w:type="spellEnd"/>
      <w:r>
        <w:t xml:space="preserve"> method should like so:</w:t>
      </w:r>
    </w:p>
    <w:p w14:paraId="49523CB4" w14:textId="77777777" w:rsidR="00002B49" w:rsidRDefault="00002B49" w:rsidP="7DB39673">
      <w:pPr>
        <w:pStyle w:val="Code"/>
      </w:pPr>
      <w:r w:rsidRPr="005C70BA">
        <w:rPr>
          <w:rStyle w:val="Keyword"/>
        </w:rPr>
        <w:t>public</w:t>
      </w:r>
      <w:r>
        <w:t xml:space="preserve"> </w:t>
      </w:r>
      <w:r w:rsidRPr="005C70BA">
        <w:rPr>
          <w:rStyle w:val="Type"/>
        </w:rPr>
        <w:t>ICodeActionEdit</w:t>
      </w:r>
      <w:r>
        <w:t xml:space="preserve"> GetEdit(</w:t>
      </w:r>
      <w:r w:rsidRPr="005C70BA">
        <w:rPr>
          <w:rStyle w:val="Type"/>
        </w:rPr>
        <w:t>CancellationToken</w:t>
      </w:r>
      <w:r>
        <w:t xml:space="preserve"> cancellationToken)</w:t>
      </w:r>
    </w:p>
    <w:p w14:paraId="49523CB5" w14:textId="77777777" w:rsidR="00002B49" w:rsidRDefault="00002B49" w:rsidP="7DB39673">
      <w:pPr>
        <w:pStyle w:val="Code"/>
      </w:pPr>
      <w:r>
        <w:t>{</w:t>
      </w:r>
    </w:p>
    <w:p w14:paraId="49523CB6" w14:textId="3E94AEDA" w:rsidR="00002B49" w:rsidRPr="005C70BA" w:rsidRDefault="00002B49" w:rsidP="7DB39673">
      <w:pPr>
        <w:pStyle w:val="Code"/>
        <w:rPr>
          <w:rStyle w:val="Comment"/>
        </w:rPr>
      </w:pPr>
      <w:r>
        <w:t xml:space="preserve">    </w:t>
      </w:r>
      <w:r w:rsidRPr="005C70BA">
        <w:rPr>
          <w:rStyle w:val="Comment"/>
        </w:rPr>
        <w:t xml:space="preserve">// Remove the leading trivia from the </w:t>
      </w:r>
      <w:r w:rsidR="000B40F7">
        <w:rPr>
          <w:rStyle w:val="Comment"/>
        </w:rPr>
        <w:t>local declaration</w:t>
      </w:r>
      <w:r w:rsidRPr="005C70BA">
        <w:rPr>
          <w:rStyle w:val="Comment"/>
        </w:rPr>
        <w:t>.</w:t>
      </w:r>
    </w:p>
    <w:p w14:paraId="49523CB7" w14:textId="34A8F4B9" w:rsidR="00002B49" w:rsidRDefault="00002B49" w:rsidP="7DB39673">
      <w:pPr>
        <w:pStyle w:val="Code"/>
      </w:pPr>
      <w:r>
        <w:t xml:space="preserve">    </w:t>
      </w:r>
      <w:r w:rsidRPr="005C70BA">
        <w:rPr>
          <w:rStyle w:val="Keyword"/>
        </w:rPr>
        <w:t>var</w:t>
      </w:r>
      <w:r>
        <w:t xml:space="preserve"> firstToken = </w:t>
      </w:r>
      <w:r w:rsidR="007A18E2">
        <w:t>localDeclaration</w:t>
      </w:r>
      <w:r>
        <w:t>.GetFirstToken();</w:t>
      </w:r>
    </w:p>
    <w:p w14:paraId="49523CB8" w14:textId="77777777" w:rsidR="00002B49" w:rsidRDefault="00002B49" w:rsidP="7DB39673">
      <w:pPr>
        <w:pStyle w:val="Code"/>
      </w:pPr>
      <w:r>
        <w:t xml:space="preserve">    </w:t>
      </w:r>
      <w:r w:rsidRPr="005C70BA">
        <w:rPr>
          <w:rStyle w:val="Keyword"/>
        </w:rPr>
        <w:t>var</w:t>
      </w:r>
      <w:r>
        <w:t xml:space="preserve"> leadingTrivia = firstToken.LeadingTrivia;</w:t>
      </w:r>
    </w:p>
    <w:p w14:paraId="49523CB9" w14:textId="2D526E7E" w:rsidR="00002B49" w:rsidRDefault="00002B49" w:rsidP="7DB39673">
      <w:pPr>
        <w:pStyle w:val="Code"/>
      </w:pPr>
      <w:r>
        <w:t xml:space="preserve">    </w:t>
      </w:r>
      <w:r w:rsidRPr="005C70BA">
        <w:rPr>
          <w:rStyle w:val="Keyword"/>
        </w:rPr>
        <w:t>var</w:t>
      </w:r>
      <w:r>
        <w:t xml:space="preserve"> </w:t>
      </w:r>
      <w:r w:rsidR="00DA286C">
        <w:t>trimmedLocal</w:t>
      </w:r>
      <w:r>
        <w:t xml:space="preserve"> = </w:t>
      </w:r>
      <w:r w:rsidR="007A18E2">
        <w:t>localDeclaration</w:t>
      </w:r>
      <w:r>
        <w:t>.ReplaceToken(</w:t>
      </w:r>
    </w:p>
    <w:p w14:paraId="49523CBA" w14:textId="036E75D4" w:rsidR="00002B49" w:rsidRDefault="00002B49" w:rsidP="7DB39673">
      <w:pPr>
        <w:pStyle w:val="Code"/>
      </w:pPr>
      <w:r>
        <w:t xml:space="preserve">        firstToken, firstToken.WithLeadingTrivia(</w:t>
      </w:r>
      <w:r w:rsidRPr="005C70BA">
        <w:rPr>
          <w:rStyle w:val="Type"/>
        </w:rPr>
        <w:t>Syntax</w:t>
      </w:r>
      <w:r w:rsidR="00DA286C">
        <w:rPr>
          <w:rStyle w:val="Type"/>
        </w:rPr>
        <w:t>TriviaList</w:t>
      </w:r>
      <w:r>
        <w:t>.</w:t>
      </w:r>
      <w:r w:rsidR="00DA286C">
        <w:t>Empty</w:t>
      </w:r>
      <w:r>
        <w:t>));</w:t>
      </w:r>
    </w:p>
    <w:p w14:paraId="49523CBB" w14:textId="77777777" w:rsidR="00002B49" w:rsidRDefault="00002B49" w:rsidP="7DB39673">
      <w:pPr>
        <w:pStyle w:val="Code"/>
      </w:pPr>
    </w:p>
    <w:p w14:paraId="49523CBC" w14:textId="77777777" w:rsidR="00002B49" w:rsidRPr="005C70BA" w:rsidRDefault="00002B49" w:rsidP="7DB39673">
      <w:pPr>
        <w:pStyle w:val="Code"/>
        <w:rPr>
          <w:rStyle w:val="Comment"/>
        </w:rPr>
      </w:pPr>
      <w:r>
        <w:t xml:space="preserve">    </w:t>
      </w:r>
      <w:r w:rsidRPr="005C70BA">
        <w:rPr>
          <w:rStyle w:val="Comment"/>
        </w:rPr>
        <w:t>// Create a const token with the leading trivia.</w:t>
      </w:r>
    </w:p>
    <w:p w14:paraId="49523CBD" w14:textId="77777777" w:rsidR="00002B49" w:rsidRDefault="00002B49" w:rsidP="7DB39673">
      <w:pPr>
        <w:pStyle w:val="Code"/>
      </w:pPr>
      <w:r>
        <w:t xml:space="preserve">    </w:t>
      </w:r>
      <w:r w:rsidRPr="005C70BA">
        <w:rPr>
          <w:rStyle w:val="Keyword"/>
        </w:rPr>
        <w:t>var</w:t>
      </w:r>
      <w:r>
        <w:t xml:space="preserve"> constToken = </w:t>
      </w:r>
      <w:r w:rsidRPr="005C70BA">
        <w:rPr>
          <w:rStyle w:val="Type"/>
        </w:rPr>
        <w:t>Syntax</w:t>
      </w:r>
      <w:r>
        <w:t xml:space="preserve">.Token(leadingTrivia, </w:t>
      </w:r>
      <w:r w:rsidRPr="005C70BA">
        <w:rPr>
          <w:rStyle w:val="Type"/>
        </w:rPr>
        <w:t>SyntaxKind</w:t>
      </w:r>
      <w:r>
        <w:t>.ConstKeyword);</w:t>
      </w:r>
    </w:p>
    <w:p w14:paraId="49523CBE" w14:textId="77777777" w:rsidR="00002B49" w:rsidRDefault="00002B49" w:rsidP="7DB39673">
      <w:pPr>
        <w:pStyle w:val="Code"/>
      </w:pPr>
    </w:p>
    <w:p w14:paraId="665EE787" w14:textId="77777777" w:rsidR="00433608" w:rsidRPr="00390B7E" w:rsidRDefault="00002B49" w:rsidP="00433608">
      <w:pPr>
        <w:pStyle w:val="Code"/>
        <w:rPr>
          <w:rStyle w:val="Comment"/>
        </w:rPr>
      </w:pPr>
      <w:r>
        <w:t xml:space="preserve">    </w:t>
      </w:r>
      <w:r w:rsidR="00433608" w:rsidRPr="00390B7E">
        <w:rPr>
          <w:rStyle w:val="Comment"/>
        </w:rPr>
        <w:t xml:space="preserve">// </w:t>
      </w:r>
      <w:r w:rsidR="00433608">
        <w:rPr>
          <w:rStyle w:val="Comment"/>
        </w:rPr>
        <w:t>Insert the const token into the modifiers list, creating a new modifiers list.</w:t>
      </w:r>
    </w:p>
    <w:p w14:paraId="61E50B45" w14:textId="3BFD044B" w:rsidR="00433608" w:rsidRDefault="00433608" w:rsidP="00433608">
      <w:pPr>
        <w:pStyle w:val="Code"/>
      </w:pPr>
      <w:r>
        <w:rPr>
          <w:rStyle w:val="Keyword"/>
        </w:rPr>
        <w:t xml:space="preserve">    </w:t>
      </w:r>
      <w:r w:rsidRPr="001F081C">
        <w:rPr>
          <w:rStyle w:val="Keyword"/>
        </w:rPr>
        <w:t>var</w:t>
      </w:r>
      <w:r>
        <w:t xml:space="preserve"> newModifiers = trimmedLocal.Modifiers.Insert(0, constToken);</w:t>
      </w:r>
    </w:p>
    <w:p w14:paraId="49523CC2" w14:textId="5CCAAD15" w:rsidR="00002B49" w:rsidRDefault="00002B49" w:rsidP="00433608">
      <w:pPr>
        <w:pStyle w:val="Code"/>
      </w:pPr>
    </w:p>
    <w:p w14:paraId="49523CC3" w14:textId="70E8F870" w:rsidR="00002B49" w:rsidRPr="005C70BA" w:rsidRDefault="00002B49" w:rsidP="7DB39673">
      <w:pPr>
        <w:pStyle w:val="Code"/>
        <w:rPr>
          <w:rStyle w:val="Comment"/>
        </w:rPr>
      </w:pPr>
      <w:r>
        <w:t xml:space="preserve">    </w:t>
      </w:r>
      <w:r w:rsidRPr="005C70BA">
        <w:rPr>
          <w:rStyle w:val="Comment"/>
        </w:rPr>
        <w:t xml:space="preserve">// Produce the new </w:t>
      </w:r>
      <w:r w:rsidR="00C638C2">
        <w:rPr>
          <w:rStyle w:val="Comment"/>
        </w:rPr>
        <w:t>local declaration</w:t>
      </w:r>
      <w:r w:rsidRPr="005C70BA">
        <w:rPr>
          <w:rStyle w:val="Comment"/>
        </w:rPr>
        <w:t>.</w:t>
      </w:r>
    </w:p>
    <w:p w14:paraId="49523CC7" w14:textId="22C4543F" w:rsidR="00002B49" w:rsidRDefault="00002B49" w:rsidP="00F75C56">
      <w:pPr>
        <w:pStyle w:val="Code"/>
      </w:pPr>
      <w:r>
        <w:t xml:space="preserve">    </w:t>
      </w:r>
      <w:r w:rsidRPr="005C70BA">
        <w:rPr>
          <w:rStyle w:val="Keyword"/>
        </w:rPr>
        <w:t>var</w:t>
      </w:r>
      <w:r>
        <w:t xml:space="preserve"> </w:t>
      </w:r>
      <w:r w:rsidR="00902B1F">
        <w:t>newLocal</w:t>
      </w:r>
      <w:r>
        <w:t xml:space="preserve"> = </w:t>
      </w:r>
      <w:r w:rsidR="00902B1F">
        <w:t>trimmedLocal</w:t>
      </w:r>
      <w:r>
        <w:t>.</w:t>
      </w:r>
      <w:r w:rsidR="00F75C56">
        <w:t>WithModifiers</w:t>
      </w:r>
      <w:r>
        <w:t>(newModifiers);</w:t>
      </w:r>
    </w:p>
    <w:p w14:paraId="49523CC8" w14:textId="77777777" w:rsidR="00002B49" w:rsidRDefault="00002B49" w:rsidP="7DB39673">
      <w:pPr>
        <w:pStyle w:val="Code"/>
      </w:pPr>
    </w:p>
    <w:p w14:paraId="4E983216" w14:textId="3B38D79E" w:rsidR="00591127" w:rsidRPr="00922E03" w:rsidRDefault="00591127" w:rsidP="00591127">
      <w:pPr>
        <w:pStyle w:val="Code"/>
        <w:rPr>
          <w:rStyle w:val="Comment"/>
        </w:rPr>
      </w:pPr>
      <w:r>
        <w:rPr>
          <w:rStyle w:val="Comment"/>
        </w:rPr>
        <w:t xml:space="preserve">    </w:t>
      </w:r>
      <w:r w:rsidRPr="00922E03">
        <w:rPr>
          <w:rStyle w:val="Comment"/>
        </w:rPr>
        <w:t xml:space="preserve">// Add an annotation to format the new </w:t>
      </w:r>
      <w:r w:rsidR="001147C8">
        <w:rPr>
          <w:rStyle w:val="Comment"/>
        </w:rPr>
        <w:t>local declaration</w:t>
      </w:r>
      <w:r w:rsidRPr="00922E03">
        <w:rPr>
          <w:rStyle w:val="Comment"/>
        </w:rPr>
        <w:t>.</w:t>
      </w:r>
    </w:p>
    <w:p w14:paraId="34C67D80" w14:textId="31DAE79A" w:rsidR="00591127" w:rsidRDefault="00591127" w:rsidP="00BB51EB">
      <w:pPr>
        <w:pStyle w:val="Code"/>
      </w:pPr>
      <w:r>
        <w:rPr>
          <w:rStyle w:val="Keyword"/>
        </w:rPr>
        <w:t xml:space="preserve">    </w:t>
      </w:r>
      <w:r w:rsidRPr="00922E03">
        <w:rPr>
          <w:rStyle w:val="Keyword"/>
        </w:rPr>
        <w:t>var</w:t>
      </w:r>
      <w:r>
        <w:t xml:space="preserve"> </w:t>
      </w:r>
      <w:r w:rsidR="00902B1F">
        <w:t>formattedLocal</w:t>
      </w:r>
      <w:r>
        <w:t xml:space="preserve"> = </w:t>
      </w:r>
      <w:r w:rsidRPr="004F170B">
        <w:rPr>
          <w:rStyle w:val="Type"/>
        </w:rPr>
        <w:t>CodeAnnotations</w:t>
      </w:r>
      <w:r>
        <w:t>.</w:t>
      </w:r>
      <w:r w:rsidRPr="00017C99">
        <w:t>Formatting</w:t>
      </w:r>
      <w:r>
        <w:t>.AddAnnotationTo(</w:t>
      </w:r>
      <w:r w:rsidR="00902B1F">
        <w:t>newLocal</w:t>
      </w:r>
      <w:r>
        <w:t>);</w:t>
      </w:r>
    </w:p>
    <w:p w14:paraId="49523CCC" w14:textId="77777777" w:rsidR="00002B49" w:rsidRDefault="00002B49" w:rsidP="7DB39673">
      <w:pPr>
        <w:pStyle w:val="Code"/>
      </w:pPr>
    </w:p>
    <w:p w14:paraId="49523CCD" w14:textId="1B6D9EB3" w:rsidR="00002B49" w:rsidRPr="005C70BA" w:rsidRDefault="00002B49" w:rsidP="7DB39673">
      <w:pPr>
        <w:pStyle w:val="Code"/>
        <w:rPr>
          <w:rStyle w:val="Comment"/>
        </w:rPr>
      </w:pPr>
      <w:r>
        <w:t xml:space="preserve">    </w:t>
      </w:r>
      <w:r w:rsidRPr="005C70BA">
        <w:rPr>
          <w:rStyle w:val="Comment"/>
        </w:rPr>
        <w:t xml:space="preserve">// Replace the old </w:t>
      </w:r>
      <w:r w:rsidR="00985EFE">
        <w:rPr>
          <w:rStyle w:val="Comment"/>
        </w:rPr>
        <w:t>local declaration</w:t>
      </w:r>
      <w:r w:rsidRPr="005C70BA">
        <w:rPr>
          <w:rStyle w:val="Comment"/>
        </w:rPr>
        <w:t xml:space="preserve"> with the new </w:t>
      </w:r>
      <w:r w:rsidR="00985EFE">
        <w:rPr>
          <w:rStyle w:val="Comment"/>
        </w:rPr>
        <w:t>local declaration</w:t>
      </w:r>
      <w:r w:rsidRPr="005C70BA">
        <w:rPr>
          <w:rStyle w:val="Comment"/>
        </w:rPr>
        <w:t>.</w:t>
      </w:r>
    </w:p>
    <w:p w14:paraId="49523CCE" w14:textId="4AB8EBD2" w:rsidR="00002B49" w:rsidRDefault="00002B49" w:rsidP="7DB39673">
      <w:pPr>
        <w:pStyle w:val="Code"/>
      </w:pPr>
      <w:r>
        <w:t xml:space="preserve">    </w:t>
      </w:r>
      <w:r w:rsidRPr="005C70BA">
        <w:rPr>
          <w:rStyle w:val="Keyword"/>
        </w:rPr>
        <w:t>var</w:t>
      </w:r>
      <w:r>
        <w:t xml:space="preserve"> </w:t>
      </w:r>
      <w:r w:rsidR="0044705E">
        <w:t>oldRoot</w:t>
      </w:r>
      <w:r>
        <w:t xml:space="preserve"> = document.</w:t>
      </w:r>
      <w:r w:rsidR="0044705E">
        <w:t>GetSyntaxRoot</w:t>
      </w:r>
      <w:r>
        <w:t>(</w:t>
      </w:r>
      <w:r w:rsidR="00584564">
        <w:t>cancellationToken</w:t>
      </w:r>
      <w:r>
        <w:t>);</w:t>
      </w:r>
    </w:p>
    <w:p w14:paraId="49523CD0" w14:textId="125068F1" w:rsidR="00002B49" w:rsidRDefault="00002B49" w:rsidP="7DB39673">
      <w:pPr>
        <w:pStyle w:val="Code"/>
      </w:pPr>
      <w:r>
        <w:t xml:space="preserve">    </w:t>
      </w:r>
      <w:r w:rsidRPr="005C70BA">
        <w:rPr>
          <w:rStyle w:val="Keyword"/>
        </w:rPr>
        <w:t>var</w:t>
      </w:r>
      <w:r>
        <w:t xml:space="preserve"> newRoot = </w:t>
      </w:r>
      <w:r w:rsidR="0044705E">
        <w:t>oldRoot.</w:t>
      </w:r>
      <w:r>
        <w:t>ReplaceNode(</w:t>
      </w:r>
      <w:r w:rsidR="00985EFE">
        <w:t>localDeclaration</w:t>
      </w:r>
      <w:r>
        <w:t xml:space="preserve">, </w:t>
      </w:r>
      <w:r w:rsidR="00902B1F">
        <w:t>formattedLocal</w:t>
      </w:r>
      <w:r>
        <w:t>);</w:t>
      </w:r>
    </w:p>
    <w:p w14:paraId="49523CD1" w14:textId="77777777" w:rsidR="00002B49" w:rsidRDefault="00002B49" w:rsidP="7DB39673">
      <w:pPr>
        <w:pStyle w:val="Code"/>
      </w:pPr>
    </w:p>
    <w:p w14:paraId="49523CD2" w14:textId="7E565FC5" w:rsidR="00002B49" w:rsidRPr="005C70BA" w:rsidRDefault="00002B49" w:rsidP="7DB39673">
      <w:pPr>
        <w:pStyle w:val="Code"/>
        <w:rPr>
          <w:rStyle w:val="Comment"/>
        </w:rPr>
      </w:pPr>
      <w:r>
        <w:t xml:space="preserve">    </w:t>
      </w:r>
      <w:r w:rsidR="00D45279">
        <w:rPr>
          <w:rStyle w:val="Comment"/>
        </w:rPr>
        <w:t xml:space="preserve">// Create and return a new </w:t>
      </w:r>
      <w:r w:rsidRPr="005C70BA">
        <w:rPr>
          <w:rStyle w:val="Comment"/>
        </w:rPr>
        <w:t>CodeActionEdit for the transformed tree.</w:t>
      </w:r>
    </w:p>
    <w:p w14:paraId="49523CD4" w14:textId="1ED5B02F" w:rsidR="00002B49" w:rsidRDefault="00002B49" w:rsidP="00D45279">
      <w:pPr>
        <w:pStyle w:val="Code"/>
      </w:pPr>
      <w:r>
        <w:t xml:space="preserve">    </w:t>
      </w:r>
      <w:r w:rsidRPr="005C70BA">
        <w:rPr>
          <w:rStyle w:val="Keyword"/>
        </w:rPr>
        <w:t>return</w:t>
      </w:r>
      <w:r>
        <w:t xml:space="preserve"> </w:t>
      </w:r>
      <w:r w:rsidR="00D45279" w:rsidRPr="00D45279">
        <w:rPr>
          <w:rStyle w:val="Keyword"/>
        </w:rPr>
        <w:t>new</w:t>
      </w:r>
      <w:r w:rsidR="00D45279">
        <w:t xml:space="preserve"> </w:t>
      </w:r>
      <w:r w:rsidR="00D45279" w:rsidRPr="00D45279">
        <w:rPr>
          <w:rStyle w:val="Type"/>
        </w:rPr>
        <w:t>CodeActionEdit</w:t>
      </w:r>
      <w:r w:rsidR="00D45279">
        <w:t>(document.UpdateSyntaxRoot(newRoot))</w:t>
      </w:r>
      <w:r>
        <w:t>;</w:t>
      </w:r>
    </w:p>
    <w:p w14:paraId="49523CD5" w14:textId="77777777" w:rsidR="00002B49" w:rsidRDefault="00002B49" w:rsidP="7DB39673">
      <w:pPr>
        <w:pStyle w:val="Code"/>
      </w:pPr>
      <w:r>
        <w:t>}</w:t>
      </w:r>
    </w:p>
    <w:p w14:paraId="49523CD6" w14:textId="77777777" w:rsidR="00002B49" w:rsidRDefault="009B2AB6" w:rsidP="009E0AD3">
      <w:pPr>
        <w:pStyle w:val="ListParagraph"/>
        <w:numPr>
          <w:ilvl w:val="0"/>
          <w:numId w:val="12"/>
        </w:numPr>
      </w:pPr>
      <w:r>
        <w:t>Press F5 to run the Code Issue project in a new instance of Visual Studio with the Roslyn Language Service loaded.</w:t>
      </w:r>
    </w:p>
    <w:p w14:paraId="49523CD7" w14:textId="77777777" w:rsidR="0027641F" w:rsidRDefault="0027641F" w:rsidP="009E0AD3">
      <w:pPr>
        <w:pStyle w:val="ListParagraph"/>
        <w:numPr>
          <w:ilvl w:val="1"/>
          <w:numId w:val="12"/>
        </w:numPr>
      </w:pPr>
      <w:r>
        <w:t xml:space="preserve">In the </w:t>
      </w:r>
      <w:proofErr w:type="spellStart"/>
      <w:r>
        <w:t>debuggee</w:t>
      </w:r>
      <w:proofErr w:type="spellEnd"/>
      <w:r>
        <w:t xml:space="preserve"> Visual Studio instance create a new C# Console Application project and add a few local variable declarations assigned to constant values in the </w:t>
      </w:r>
      <w:r w:rsidRPr="00C110E1">
        <w:rPr>
          <w:rStyle w:val="InlineCode"/>
        </w:rPr>
        <w:t>Main</w:t>
      </w:r>
      <w:r>
        <w:t xml:space="preserve"> method. You’ll see that they are reported as warnings </w:t>
      </w:r>
      <w:r w:rsidR="001E2995">
        <w:t>and smart tags appear for them.</w:t>
      </w:r>
    </w:p>
    <w:p w14:paraId="49523CD8" w14:textId="77777777" w:rsidR="005B1377" w:rsidRDefault="001E2995" w:rsidP="009E0AD3">
      <w:pPr>
        <w:pStyle w:val="ListParagraph"/>
        <w:numPr>
          <w:ilvl w:val="1"/>
          <w:numId w:val="12"/>
        </w:numPr>
      </w:pPr>
      <w:r>
        <w:t xml:space="preserve">Move the editor caret to one of the squiggly underlines and press CTRL+. </w:t>
      </w:r>
      <w:proofErr w:type="gramStart"/>
      <w:r>
        <w:t>to</w:t>
      </w:r>
      <w:proofErr w:type="gramEnd"/>
      <w:r>
        <w:t xml:space="preserve"> display the smart tag.</w:t>
      </w:r>
      <w:r w:rsidR="00543FEB">
        <w:t xml:space="preserve"> Notice that a preview window appears next to the smart tag menu showing what the code will look like after the Code Action is invoked.</w:t>
      </w:r>
      <w:r w:rsidR="00071A7A">
        <w:t xml:space="preserve"> Your Code Issue is even run on the preview window to show that a different variable can be made </w:t>
      </w:r>
      <w:proofErr w:type="spellStart"/>
      <w:r w:rsidR="00071A7A">
        <w:t>const</w:t>
      </w:r>
      <w:proofErr w:type="spellEnd"/>
      <w:r w:rsidR="00071A7A">
        <w:t xml:space="preserve"> once the Code Action is appl</w:t>
      </w:r>
      <w:r w:rsidR="00514B8C">
        <w:t>i</w:t>
      </w:r>
      <w:r w:rsidR="00071A7A">
        <w:t>ed.</w:t>
      </w:r>
      <w:r>
        <w:br/>
      </w:r>
      <w:r>
        <w:lastRenderedPageBreak/>
        <w:br/>
      </w:r>
      <w:r>
        <w:rPr>
          <w:noProof/>
        </w:rPr>
        <w:drawing>
          <wp:inline distT="0" distB="0" distL="0" distR="0" wp14:anchorId="49523CE9" wp14:editId="49523CEA">
            <wp:extent cx="3027872" cy="166021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28321" cy="1660456"/>
                    </a:xfrm>
                    <a:prstGeom prst="rect">
                      <a:avLst/>
                    </a:prstGeom>
                  </pic:spPr>
                </pic:pic>
              </a:graphicData>
            </a:graphic>
          </wp:inline>
        </w:drawing>
      </w:r>
    </w:p>
    <w:p w14:paraId="7383A37D" w14:textId="776317EB" w:rsidR="00553F5E" w:rsidRDefault="00553F5E" w:rsidP="00553F5E">
      <w:pPr>
        <w:pStyle w:val="Heading1"/>
      </w:pPr>
      <w:r>
        <w:t>Fixing Bugs</w:t>
      </w:r>
    </w:p>
    <w:p w14:paraId="7C6B17D4" w14:textId="57483E7F" w:rsidR="00F97B0E" w:rsidRDefault="00781577" w:rsidP="00553F5E">
      <w:r>
        <w:t>Sadly, there a</w:t>
      </w:r>
      <w:r w:rsidR="00F97B0E">
        <w:t xml:space="preserve">re a </w:t>
      </w:r>
      <w:r w:rsidR="006D6AA3">
        <w:t>few</w:t>
      </w:r>
      <w:r>
        <w:t xml:space="preserve"> </w:t>
      </w:r>
      <w:r w:rsidR="00842385">
        <w:t xml:space="preserve">bugs </w:t>
      </w:r>
      <w:r w:rsidR="00A318A6">
        <w:t>in the implementation.</w:t>
      </w:r>
    </w:p>
    <w:p w14:paraId="0738BCB6" w14:textId="016A16E6" w:rsidR="006D6AA3" w:rsidRDefault="006D6AA3" w:rsidP="00553F5E">
      <w:pPr>
        <w:pStyle w:val="ListParagraph"/>
        <w:numPr>
          <w:ilvl w:val="0"/>
          <w:numId w:val="16"/>
        </w:numPr>
      </w:pPr>
      <w:r>
        <w:t xml:space="preserve">The Code Issue Provider’s </w:t>
      </w:r>
      <w:proofErr w:type="spellStart"/>
      <w:r>
        <w:t>GetIssues</w:t>
      </w:r>
      <w:proofErr w:type="spellEnd"/>
      <w:r>
        <w:t xml:space="preserve"> method does not check to see if the constant value is </w:t>
      </w:r>
      <w:r w:rsidR="00AA0257">
        <w:t xml:space="preserve">actually </w:t>
      </w:r>
      <w:r>
        <w:t>convertible to the variable type.</w:t>
      </w:r>
      <w:r w:rsidR="00AA0257">
        <w:t xml:space="preserve"> So, the curr</w:t>
      </w:r>
      <w:r w:rsidR="00116FE1">
        <w:t>ent implementation will happily convert</w:t>
      </w:r>
      <w:r w:rsidR="00322EEE">
        <w:t xml:space="preserve"> an incorrect declaration</w:t>
      </w:r>
      <w:r w:rsidR="00BA33A0">
        <w:t xml:space="preserve"> such as ‘</w:t>
      </w:r>
      <w:proofErr w:type="spellStart"/>
      <w:r w:rsidR="00BA33A0" w:rsidRPr="00116FE1">
        <w:rPr>
          <w:rStyle w:val="InlineCode"/>
        </w:rPr>
        <w:t>int</w:t>
      </w:r>
      <w:proofErr w:type="spellEnd"/>
      <w:r w:rsidR="00BA33A0" w:rsidRPr="00116FE1">
        <w:rPr>
          <w:rStyle w:val="InlineCode"/>
        </w:rPr>
        <w:t xml:space="preserve"> </w:t>
      </w:r>
      <w:proofErr w:type="spellStart"/>
      <w:r w:rsidR="00BA33A0" w:rsidRPr="00116FE1">
        <w:rPr>
          <w:rStyle w:val="InlineCode"/>
        </w:rPr>
        <w:t>i</w:t>
      </w:r>
      <w:proofErr w:type="spellEnd"/>
      <w:r w:rsidR="00BA33A0" w:rsidRPr="00116FE1">
        <w:rPr>
          <w:rStyle w:val="InlineCode"/>
        </w:rPr>
        <w:t xml:space="preserve"> = "</w:t>
      </w:r>
      <w:proofErr w:type="spellStart"/>
      <w:r w:rsidR="00BA33A0" w:rsidRPr="00116FE1">
        <w:rPr>
          <w:rStyle w:val="InlineCode"/>
        </w:rPr>
        <w:t>abc</w:t>
      </w:r>
      <w:proofErr w:type="spellEnd"/>
      <w:r w:rsidR="00BA33A0" w:rsidRPr="00116FE1">
        <w:rPr>
          <w:rStyle w:val="InlineCode"/>
        </w:rPr>
        <w:t>"</w:t>
      </w:r>
      <w:r w:rsidR="00BA33A0">
        <w:t>’</w:t>
      </w:r>
      <w:r w:rsidR="00116FE1">
        <w:t xml:space="preserve"> to </w:t>
      </w:r>
      <w:r w:rsidR="00322EEE">
        <w:t>a local constant</w:t>
      </w:r>
      <w:r w:rsidR="00E321FE">
        <w:t>.</w:t>
      </w:r>
    </w:p>
    <w:p w14:paraId="7715C6D0" w14:textId="03B53684" w:rsidR="00E578A5" w:rsidRDefault="005D581B" w:rsidP="00553F5E">
      <w:pPr>
        <w:pStyle w:val="ListParagraph"/>
        <w:numPr>
          <w:ilvl w:val="0"/>
          <w:numId w:val="16"/>
        </w:numPr>
      </w:pPr>
      <w:r>
        <w:t>Reference types are not handled properly</w:t>
      </w:r>
      <w:r w:rsidR="00AC64F7">
        <w:t>.</w:t>
      </w:r>
      <w:r w:rsidR="00733124">
        <w:t xml:space="preserve"> The only constant value allowed for a reference type is null, except </w:t>
      </w:r>
      <w:r w:rsidR="00CF442D">
        <w:t>in this case of</w:t>
      </w:r>
      <w:r w:rsidR="00733124">
        <w:t xml:space="preserve"> </w:t>
      </w:r>
      <w:proofErr w:type="spellStart"/>
      <w:r w:rsidR="00733124">
        <w:t>System.String</w:t>
      </w:r>
      <w:proofErr w:type="spellEnd"/>
      <w:r w:rsidR="00733124">
        <w:t>, which allows string literals.</w:t>
      </w:r>
      <w:r w:rsidR="00AD684E">
        <w:t xml:space="preserve"> </w:t>
      </w:r>
      <w:r w:rsidR="00EB64B5">
        <w:t>In other words, ‘</w:t>
      </w:r>
      <w:proofErr w:type="spellStart"/>
      <w:r w:rsidR="00EB64B5" w:rsidRPr="00EB64B5">
        <w:rPr>
          <w:rStyle w:val="InlineCode"/>
        </w:rPr>
        <w:t>const</w:t>
      </w:r>
      <w:proofErr w:type="spellEnd"/>
      <w:r w:rsidR="00EB64B5" w:rsidRPr="00EB64B5">
        <w:rPr>
          <w:rStyle w:val="InlineCode"/>
        </w:rPr>
        <w:t xml:space="preserve"> string s = "</w:t>
      </w:r>
      <w:proofErr w:type="spellStart"/>
      <w:r w:rsidR="00EB64B5" w:rsidRPr="00EB64B5">
        <w:rPr>
          <w:rStyle w:val="InlineCode"/>
        </w:rPr>
        <w:t>abc</w:t>
      </w:r>
      <w:proofErr w:type="spellEnd"/>
      <w:r w:rsidR="00EB64B5" w:rsidRPr="00EB64B5">
        <w:rPr>
          <w:rStyle w:val="InlineCode"/>
        </w:rPr>
        <w:t>"</w:t>
      </w:r>
      <w:r w:rsidR="00EB64B5">
        <w:t>’ is legal, but ‘</w:t>
      </w:r>
      <w:proofErr w:type="spellStart"/>
      <w:r w:rsidR="00EB64B5" w:rsidRPr="00EB64B5">
        <w:rPr>
          <w:rStyle w:val="InlineCode"/>
        </w:rPr>
        <w:t>const</w:t>
      </w:r>
      <w:proofErr w:type="spellEnd"/>
      <w:r w:rsidR="00EB64B5" w:rsidRPr="00EB64B5">
        <w:rPr>
          <w:rStyle w:val="InlineCode"/>
        </w:rPr>
        <w:t xml:space="preserve"> object s = "</w:t>
      </w:r>
      <w:proofErr w:type="spellStart"/>
      <w:r w:rsidR="00EB64B5" w:rsidRPr="00EB64B5">
        <w:rPr>
          <w:rStyle w:val="InlineCode"/>
        </w:rPr>
        <w:t>abc</w:t>
      </w:r>
      <w:proofErr w:type="spellEnd"/>
      <w:r w:rsidR="00EB64B5" w:rsidRPr="00EB64B5">
        <w:rPr>
          <w:rStyle w:val="InlineCode"/>
        </w:rPr>
        <w:t>"</w:t>
      </w:r>
      <w:r w:rsidR="00EB64B5">
        <w:t>’ is not.</w:t>
      </w:r>
      <w:r w:rsidR="001E1537">
        <w:t xml:space="preserve"> </w:t>
      </w:r>
    </w:p>
    <w:p w14:paraId="0F4DEDEF" w14:textId="594EB6B4" w:rsidR="001A0BA6" w:rsidRDefault="00781577" w:rsidP="00553F5E">
      <w:pPr>
        <w:pStyle w:val="ListParagraph"/>
        <w:numPr>
          <w:ilvl w:val="0"/>
          <w:numId w:val="16"/>
        </w:numPr>
      </w:pPr>
      <w:r>
        <w:t>I</w:t>
      </w:r>
      <w:r w:rsidR="006069B0">
        <w:t xml:space="preserve">f a variable is declared </w:t>
      </w:r>
      <w:r w:rsidR="006D0812">
        <w:t>with the</w:t>
      </w:r>
      <w:r w:rsidR="00A57DF5">
        <w:t xml:space="preserve"> </w:t>
      </w:r>
      <w:r w:rsidR="00655DBE">
        <w:t>“</w:t>
      </w:r>
      <w:proofErr w:type="spellStart"/>
      <w:r w:rsidR="006069B0" w:rsidRPr="006069B0">
        <w:rPr>
          <w:rStyle w:val="InlineCode"/>
        </w:rPr>
        <w:t>var</w:t>
      </w:r>
      <w:proofErr w:type="spellEnd"/>
      <w:r w:rsidR="00655DBE">
        <w:t>”</w:t>
      </w:r>
      <w:r w:rsidR="00A57DF5">
        <w:t xml:space="preserve"> </w:t>
      </w:r>
      <w:r w:rsidR="006D0812">
        <w:t>keyword,</w:t>
      </w:r>
      <w:r w:rsidR="006069B0">
        <w:t xml:space="preserve"> the Code Action does the wrong thing</w:t>
      </w:r>
      <w:r>
        <w:t xml:space="preserve"> and</w:t>
      </w:r>
      <w:r w:rsidR="006069B0">
        <w:t xml:space="preserve"> </w:t>
      </w:r>
      <w:r>
        <w:t xml:space="preserve">generates </w:t>
      </w:r>
      <w:r w:rsidR="006069B0">
        <w:t>a “</w:t>
      </w:r>
      <w:proofErr w:type="spellStart"/>
      <w:r w:rsidR="006069B0" w:rsidRPr="006069B0">
        <w:rPr>
          <w:rStyle w:val="InlineCode"/>
        </w:rPr>
        <w:t>const</w:t>
      </w:r>
      <w:proofErr w:type="spellEnd"/>
      <w:r w:rsidR="006069B0" w:rsidRPr="006069B0">
        <w:rPr>
          <w:rStyle w:val="InlineCode"/>
        </w:rPr>
        <w:t xml:space="preserve"> </w:t>
      </w:r>
      <w:proofErr w:type="spellStart"/>
      <w:r w:rsidR="006069B0" w:rsidRPr="006069B0">
        <w:rPr>
          <w:rStyle w:val="InlineCode"/>
        </w:rPr>
        <w:t>var</w:t>
      </w:r>
      <w:proofErr w:type="spellEnd"/>
      <w:r w:rsidR="006069B0">
        <w:t>” declaration, which is not supported by the C# language.</w:t>
      </w:r>
      <w:r w:rsidR="006D0812">
        <w:t xml:space="preserve"> To fix this bug, the code action must replace the “</w:t>
      </w:r>
      <w:proofErr w:type="spellStart"/>
      <w:r w:rsidR="006D0812" w:rsidRPr="006D0812">
        <w:rPr>
          <w:rStyle w:val="InlineCode"/>
        </w:rPr>
        <w:t>var</w:t>
      </w:r>
      <w:proofErr w:type="spellEnd"/>
      <w:r w:rsidR="006D0812">
        <w:t xml:space="preserve">” keyword with the </w:t>
      </w:r>
      <w:r w:rsidR="00655DBE">
        <w:t>inferred type’s name.</w:t>
      </w:r>
    </w:p>
    <w:p w14:paraId="5F913FB9" w14:textId="1CF5F8A1" w:rsidR="006069B0" w:rsidRDefault="009C2722" w:rsidP="001A0BA6">
      <w:r>
        <w:t xml:space="preserve">Fortunately, </w:t>
      </w:r>
      <w:r w:rsidR="00B16FD8">
        <w:t>both of these bugs can be addressed</w:t>
      </w:r>
      <w:r>
        <w:t xml:space="preserve"> </w:t>
      </w:r>
      <w:r w:rsidR="00B16FD8">
        <w:t>using</w:t>
      </w:r>
      <w:r>
        <w:t xml:space="preserve"> the same techniques that you just learned.</w:t>
      </w:r>
    </w:p>
    <w:p w14:paraId="35C2AD97" w14:textId="7328DC1B" w:rsidR="001203BE" w:rsidRDefault="001203BE" w:rsidP="00AC0433">
      <w:pPr>
        <w:pStyle w:val="ListParagraph"/>
        <w:numPr>
          <w:ilvl w:val="0"/>
          <w:numId w:val="17"/>
        </w:numPr>
      </w:pPr>
      <w:r>
        <w:t xml:space="preserve">To fix the first bug, first open </w:t>
      </w:r>
      <w:proofErr w:type="spellStart"/>
      <w:r>
        <w:t>CodeIssueProvider.cs</w:t>
      </w:r>
      <w:proofErr w:type="spellEnd"/>
      <w:r>
        <w:t xml:space="preserve"> and locate the </w:t>
      </w:r>
      <w:proofErr w:type="spellStart"/>
      <w:r>
        <w:t>foreach</w:t>
      </w:r>
      <w:proofErr w:type="spellEnd"/>
      <w:r>
        <w:t xml:space="preserve"> loop where each of the local declaration’s initializers </w:t>
      </w:r>
      <w:proofErr w:type="gramStart"/>
      <w:r w:rsidR="00B33227">
        <w:t>are</w:t>
      </w:r>
      <w:proofErr w:type="gramEnd"/>
      <w:r>
        <w:t xml:space="preserve"> checked to ensure that they’re assigned with constant values.</w:t>
      </w:r>
    </w:p>
    <w:p w14:paraId="34F2CAFB" w14:textId="17999414" w:rsidR="001203BE" w:rsidRDefault="009C0139" w:rsidP="00AC0433">
      <w:pPr>
        <w:pStyle w:val="ListParagraph"/>
        <w:numPr>
          <w:ilvl w:val="1"/>
          <w:numId w:val="17"/>
        </w:numPr>
      </w:pPr>
      <w:r>
        <w:t>Immediately b</w:t>
      </w:r>
      <w:r w:rsidR="001203BE">
        <w:t xml:space="preserve">efore the </w:t>
      </w:r>
      <w:proofErr w:type="spellStart"/>
      <w:r w:rsidR="001203BE">
        <w:t>forea</w:t>
      </w:r>
      <w:r>
        <w:t>ch</w:t>
      </w:r>
      <w:proofErr w:type="spellEnd"/>
      <w:r>
        <w:t xml:space="preserve"> loop, call </w:t>
      </w:r>
      <w:proofErr w:type="spellStart"/>
      <w:r>
        <w:t>ISemanicModel.GetTypeInfo</w:t>
      </w:r>
      <w:proofErr w:type="spellEnd"/>
      <w:r>
        <w:t>() to retrieve detailed information about the declare</w:t>
      </w:r>
      <w:r w:rsidR="00326C34">
        <w:t>d type of the local declaration:</w:t>
      </w:r>
    </w:p>
    <w:p w14:paraId="2DF7ABFF" w14:textId="1658512A" w:rsidR="007645CB" w:rsidRDefault="007645CB" w:rsidP="007645CB">
      <w:pPr>
        <w:pStyle w:val="Code"/>
      </w:pPr>
      <w:r w:rsidRPr="007645CB">
        <w:rPr>
          <w:rStyle w:val="Keyword"/>
        </w:rPr>
        <w:t>var</w:t>
      </w:r>
      <w:r>
        <w:t xml:space="preserve"> variableTypeName = localDeclaration.Declaration.Type;</w:t>
      </w:r>
    </w:p>
    <w:p w14:paraId="2C60BDA6" w14:textId="552E7327" w:rsidR="007645CB" w:rsidRDefault="007645CB" w:rsidP="007645CB">
      <w:pPr>
        <w:pStyle w:val="Code"/>
      </w:pPr>
      <w:r w:rsidRPr="007645CB">
        <w:rPr>
          <w:rStyle w:val="Keyword"/>
        </w:rPr>
        <w:t>var</w:t>
      </w:r>
      <w:r>
        <w:t xml:space="preserve"> variableType = semanticModel.GetTypeInfo(variableTypeName).ConvertedType;</w:t>
      </w:r>
    </w:p>
    <w:p w14:paraId="711C7155" w14:textId="568ADFFA" w:rsidR="000D4F6B" w:rsidRPr="00F0459E" w:rsidRDefault="00F0459E" w:rsidP="00F0459E">
      <w:pPr>
        <w:pStyle w:val="ListParagraph"/>
        <w:numPr>
          <w:ilvl w:val="1"/>
          <w:numId w:val="17"/>
        </w:numPr>
      </w:pPr>
      <w:r>
        <w:t>Next</w:t>
      </w:r>
      <w:r w:rsidR="00326C34">
        <w:t xml:space="preserve">, add the following code before the closing brace of the </w:t>
      </w:r>
      <w:proofErr w:type="spellStart"/>
      <w:r w:rsidR="00326C34">
        <w:t>foreach</w:t>
      </w:r>
      <w:proofErr w:type="spellEnd"/>
      <w:r w:rsidR="00326C34">
        <w:t xml:space="preserve"> loop to call </w:t>
      </w:r>
      <w:proofErr w:type="spellStart"/>
      <w:proofErr w:type="gramStart"/>
      <w:r w:rsidR="00326C34" w:rsidRPr="00326C34">
        <w:rPr>
          <w:rStyle w:val="InlineCode"/>
        </w:rPr>
        <w:t>ISemanticModel.ClassifyConversion</w:t>
      </w:r>
      <w:proofErr w:type="spellEnd"/>
      <w:r w:rsidR="00326C34" w:rsidRPr="00326C34">
        <w:rPr>
          <w:rStyle w:val="InlineCode"/>
        </w:rPr>
        <w:t>(</w:t>
      </w:r>
      <w:proofErr w:type="gramEnd"/>
      <w:r w:rsidR="00326C34" w:rsidRPr="00326C34">
        <w:rPr>
          <w:rStyle w:val="InlineCode"/>
        </w:rPr>
        <w:t>)</w:t>
      </w:r>
      <w:r w:rsidR="00326C34">
        <w:t xml:space="preserve"> and determine whether the initializer is convertible to the local declaration type.</w:t>
      </w:r>
      <w:r w:rsidR="00EB0A3B">
        <w:t xml:space="preserve"> If there is no conversion, or the conversion is user-defined, the variable can’t be a local constant.</w:t>
      </w:r>
    </w:p>
    <w:p w14:paraId="3BBFF37F" w14:textId="7AB8EB66" w:rsidR="007645CB" w:rsidRPr="007645CB" w:rsidRDefault="007645CB" w:rsidP="007645CB">
      <w:pPr>
        <w:pStyle w:val="Code"/>
        <w:rPr>
          <w:rStyle w:val="Comment"/>
        </w:rPr>
      </w:pPr>
      <w:r w:rsidRPr="007645CB">
        <w:rPr>
          <w:rStyle w:val="Comment"/>
        </w:rPr>
        <w:lastRenderedPageBreak/>
        <w:t>// Ensure that the initializer value can be converted to the type of the</w:t>
      </w:r>
    </w:p>
    <w:p w14:paraId="56544A72" w14:textId="5DEB31D3" w:rsidR="007645CB" w:rsidRDefault="007645CB" w:rsidP="007645CB">
      <w:pPr>
        <w:pStyle w:val="Code"/>
      </w:pPr>
      <w:r w:rsidRPr="007645CB">
        <w:rPr>
          <w:rStyle w:val="Comment"/>
        </w:rPr>
        <w:t>// local declaration without a user-defined conversion.</w:t>
      </w:r>
    </w:p>
    <w:p w14:paraId="232BAF27" w14:textId="687D5CF4" w:rsidR="007645CB" w:rsidRDefault="007645CB" w:rsidP="007645CB">
      <w:pPr>
        <w:pStyle w:val="Code"/>
      </w:pPr>
      <w:r w:rsidRPr="007645CB">
        <w:rPr>
          <w:rStyle w:val="Keyword"/>
        </w:rPr>
        <w:t>var</w:t>
      </w:r>
      <w:r>
        <w:t xml:space="preserve"> conversion = semanticModel.ClassifyConversion(initializer.Value, variableType);</w:t>
      </w:r>
    </w:p>
    <w:p w14:paraId="09C1BD07" w14:textId="10471A68" w:rsidR="007645CB" w:rsidRDefault="007645CB" w:rsidP="007645CB">
      <w:pPr>
        <w:pStyle w:val="Code"/>
      </w:pPr>
      <w:r w:rsidRPr="007645CB">
        <w:rPr>
          <w:rStyle w:val="Keyword"/>
        </w:rPr>
        <w:t>if</w:t>
      </w:r>
      <w:r>
        <w:t xml:space="preserve"> (!conversion.Exists || conversion.IsUserDefined)</w:t>
      </w:r>
    </w:p>
    <w:p w14:paraId="2C63EB50" w14:textId="53F09C5F" w:rsidR="007645CB" w:rsidRDefault="007645CB" w:rsidP="007645CB">
      <w:pPr>
        <w:pStyle w:val="Code"/>
      </w:pPr>
      <w:r>
        <w:t>{</w:t>
      </w:r>
    </w:p>
    <w:p w14:paraId="68F280DD" w14:textId="2F4FE2A9" w:rsidR="007645CB" w:rsidRDefault="007645CB" w:rsidP="007645CB">
      <w:pPr>
        <w:pStyle w:val="Code"/>
      </w:pPr>
      <w:r>
        <w:t xml:space="preserve">    </w:t>
      </w:r>
      <w:r w:rsidRPr="007645CB">
        <w:rPr>
          <w:rStyle w:val="Keyword"/>
        </w:rPr>
        <w:t>return null</w:t>
      </w:r>
      <w:r>
        <w:t>;</w:t>
      </w:r>
    </w:p>
    <w:p w14:paraId="1E175E4C" w14:textId="62513B57" w:rsidR="00B973A0" w:rsidRDefault="007645CB" w:rsidP="00B973A0">
      <w:pPr>
        <w:pStyle w:val="Code"/>
      </w:pPr>
      <w:r>
        <w:t>}</w:t>
      </w:r>
    </w:p>
    <w:p w14:paraId="01894854" w14:textId="56CE072D" w:rsidR="00B973A0" w:rsidRDefault="00B614F4" w:rsidP="00B973A0">
      <w:pPr>
        <w:pStyle w:val="ListParagraph"/>
        <w:numPr>
          <w:ilvl w:val="0"/>
          <w:numId w:val="17"/>
        </w:numPr>
      </w:pPr>
      <w:r>
        <w:t>The next bug fix builds upon the last one.</w:t>
      </w:r>
    </w:p>
    <w:p w14:paraId="17935108" w14:textId="2CCF25AD" w:rsidR="007645CB" w:rsidRDefault="00B614F4" w:rsidP="000D4F6B">
      <w:pPr>
        <w:pStyle w:val="ListParagraph"/>
        <w:numPr>
          <w:ilvl w:val="1"/>
          <w:numId w:val="17"/>
        </w:numPr>
      </w:pPr>
      <w:r>
        <w:t xml:space="preserve">Before the closing brace of the same </w:t>
      </w:r>
      <w:proofErr w:type="spellStart"/>
      <w:r>
        <w:t>foreach</w:t>
      </w:r>
      <w:proofErr w:type="spellEnd"/>
      <w:r>
        <w:t xml:space="preserve"> loop, add the following code to check the type of local declaration when the constant is a string or null.</w:t>
      </w:r>
    </w:p>
    <w:p w14:paraId="4E782110" w14:textId="70ECF802" w:rsidR="00240796" w:rsidRDefault="00240796" w:rsidP="00E5123C">
      <w:pPr>
        <w:pStyle w:val="Code"/>
        <w:rPr>
          <w:rStyle w:val="Comment"/>
        </w:rPr>
      </w:pPr>
      <w:r w:rsidRPr="00240796">
        <w:rPr>
          <w:rStyle w:val="Comment"/>
        </w:rPr>
        <w:t xml:space="preserve">// </w:t>
      </w:r>
      <w:r w:rsidR="00E5123C">
        <w:rPr>
          <w:rStyle w:val="Comment"/>
        </w:rPr>
        <w:t>Special cases:</w:t>
      </w:r>
    </w:p>
    <w:p w14:paraId="51D84572" w14:textId="3C490C21" w:rsidR="00E5123C" w:rsidRDefault="00E5123C" w:rsidP="00E5123C">
      <w:pPr>
        <w:pStyle w:val="Code"/>
        <w:rPr>
          <w:rStyle w:val="Comment"/>
        </w:rPr>
      </w:pPr>
      <w:r>
        <w:rPr>
          <w:rStyle w:val="Comment"/>
        </w:rPr>
        <w:t>//  * If the constant value is a string, the type of the local declaration</w:t>
      </w:r>
    </w:p>
    <w:p w14:paraId="6A9DD9D2" w14:textId="4D0435CA" w:rsidR="00E5123C" w:rsidRDefault="00E5123C" w:rsidP="00E5123C">
      <w:pPr>
        <w:pStyle w:val="Code"/>
        <w:rPr>
          <w:rStyle w:val="Comment"/>
        </w:rPr>
      </w:pPr>
      <w:r>
        <w:rPr>
          <w:rStyle w:val="Comment"/>
        </w:rPr>
        <w:t>//    must be System.String.</w:t>
      </w:r>
    </w:p>
    <w:p w14:paraId="59632EB8" w14:textId="7F637564" w:rsidR="00E5123C" w:rsidRDefault="00E5123C" w:rsidP="00E5123C">
      <w:pPr>
        <w:pStyle w:val="Code"/>
        <w:rPr>
          <w:rStyle w:val="Comment"/>
        </w:rPr>
      </w:pPr>
      <w:r>
        <w:rPr>
          <w:rStyle w:val="Comment"/>
        </w:rPr>
        <w:t>//  * If the constant value is null, the type of the local declaration must</w:t>
      </w:r>
    </w:p>
    <w:p w14:paraId="35906445" w14:textId="259B84BA" w:rsidR="00E5123C" w:rsidRDefault="00E5123C" w:rsidP="00E5123C">
      <w:pPr>
        <w:pStyle w:val="Code"/>
        <w:rPr>
          <w:rStyle w:val="Comment"/>
        </w:rPr>
      </w:pPr>
      <w:r>
        <w:rPr>
          <w:rStyle w:val="Comment"/>
        </w:rPr>
        <w:t>//    be a reference type.</w:t>
      </w:r>
    </w:p>
    <w:p w14:paraId="7EA8B5FD" w14:textId="796F0CAE" w:rsidR="00B91D85" w:rsidRPr="00B91D85" w:rsidRDefault="00B91D85" w:rsidP="00B91D85">
      <w:pPr>
        <w:pStyle w:val="Code"/>
      </w:pPr>
      <w:r w:rsidRPr="00B91D85">
        <w:rPr>
          <w:rStyle w:val="Keyword"/>
        </w:rPr>
        <w:t>if</w:t>
      </w:r>
      <w:r w:rsidRPr="00B91D85">
        <w:t xml:space="preserve"> (constantValue.Value </w:t>
      </w:r>
      <w:r w:rsidR="00E835D6" w:rsidRPr="00E835D6">
        <w:rPr>
          <w:rStyle w:val="Keyword"/>
        </w:rPr>
        <w:t>is</w:t>
      </w:r>
      <w:r w:rsidRPr="00B91D85">
        <w:t xml:space="preserve"> </w:t>
      </w:r>
      <w:r w:rsidR="00E835D6">
        <w:rPr>
          <w:rStyle w:val="Keyword"/>
        </w:rPr>
        <w:t>string</w:t>
      </w:r>
      <w:r w:rsidRPr="00B91D85">
        <w:t>)</w:t>
      </w:r>
    </w:p>
    <w:p w14:paraId="78CD665A" w14:textId="34466779" w:rsidR="00B91D85" w:rsidRDefault="00B91D85" w:rsidP="00E835D6">
      <w:pPr>
        <w:pStyle w:val="Code"/>
        <w:rPr>
          <w:rStyle w:val="Keyword"/>
        </w:rPr>
      </w:pPr>
      <w:r w:rsidRPr="00B91D85">
        <w:t>{</w:t>
      </w:r>
    </w:p>
    <w:p w14:paraId="0BFC54F7" w14:textId="7ECFE5B6" w:rsidR="00E835D6" w:rsidRDefault="00E835D6" w:rsidP="00E835D6">
      <w:pPr>
        <w:pStyle w:val="Code"/>
        <w:rPr>
          <w:rStyle w:val="InlineCode"/>
        </w:rPr>
      </w:pPr>
      <w:r>
        <w:rPr>
          <w:rStyle w:val="Keyword"/>
        </w:rPr>
        <w:t xml:space="preserve">    if </w:t>
      </w:r>
      <w:r>
        <w:rPr>
          <w:rStyle w:val="InlineCode"/>
        </w:rPr>
        <w:t xml:space="preserve">(variableType.SpecialType != </w:t>
      </w:r>
      <w:r w:rsidRPr="00E835D6">
        <w:rPr>
          <w:rStyle w:val="Type"/>
        </w:rPr>
        <w:t>SpecialType</w:t>
      </w:r>
      <w:r>
        <w:rPr>
          <w:rStyle w:val="InlineCode"/>
        </w:rPr>
        <w:t>.System_String)</w:t>
      </w:r>
    </w:p>
    <w:p w14:paraId="05754475" w14:textId="5ADA9D00" w:rsidR="00E835D6" w:rsidRDefault="00E835D6" w:rsidP="00E835D6">
      <w:pPr>
        <w:pStyle w:val="Code"/>
        <w:rPr>
          <w:rStyle w:val="InlineCode"/>
        </w:rPr>
      </w:pPr>
      <w:r>
        <w:rPr>
          <w:rStyle w:val="InlineCode"/>
        </w:rPr>
        <w:t xml:space="preserve">    {</w:t>
      </w:r>
    </w:p>
    <w:p w14:paraId="599BCA06" w14:textId="13277BA4" w:rsidR="00E835D6" w:rsidRDefault="00E835D6" w:rsidP="00E835D6">
      <w:pPr>
        <w:pStyle w:val="Code"/>
        <w:rPr>
          <w:rStyle w:val="InlineCode"/>
        </w:rPr>
      </w:pPr>
      <w:r>
        <w:rPr>
          <w:rStyle w:val="InlineCode"/>
        </w:rPr>
        <w:t xml:space="preserve">        </w:t>
      </w:r>
      <w:r w:rsidRPr="00E835D6">
        <w:rPr>
          <w:rStyle w:val="Keyword"/>
        </w:rPr>
        <w:t>return null</w:t>
      </w:r>
      <w:r>
        <w:rPr>
          <w:rStyle w:val="InlineCode"/>
        </w:rPr>
        <w:t>;</w:t>
      </w:r>
    </w:p>
    <w:p w14:paraId="08AC7394" w14:textId="65ED3F21" w:rsidR="00E835D6" w:rsidRPr="00E835D6" w:rsidRDefault="00E835D6" w:rsidP="00E835D6">
      <w:pPr>
        <w:pStyle w:val="Code"/>
        <w:rPr>
          <w:rStyle w:val="InlineCode"/>
        </w:rPr>
      </w:pPr>
      <w:r>
        <w:rPr>
          <w:rStyle w:val="InlineCode"/>
        </w:rPr>
        <w:t xml:space="preserve">    }</w:t>
      </w:r>
    </w:p>
    <w:p w14:paraId="00DFADCC" w14:textId="7ADC7B29" w:rsidR="001203BE" w:rsidRDefault="00B91D85" w:rsidP="00B91D85">
      <w:pPr>
        <w:pStyle w:val="Code"/>
      </w:pPr>
      <w:r w:rsidRPr="00B91D85">
        <w:t>}</w:t>
      </w:r>
    </w:p>
    <w:p w14:paraId="6CBEFF58" w14:textId="2E89A47A" w:rsidR="00E835D6" w:rsidRDefault="00E835D6" w:rsidP="00B91D85">
      <w:pPr>
        <w:pStyle w:val="Code"/>
      </w:pPr>
      <w:r w:rsidRPr="00E835D6">
        <w:rPr>
          <w:rStyle w:val="Keyword"/>
        </w:rPr>
        <w:t>else if</w:t>
      </w:r>
      <w:r>
        <w:t xml:space="preserve"> (variableType.IsReferenceType &amp;&amp; constantValue.Value != </w:t>
      </w:r>
      <w:r w:rsidRPr="00E835D6">
        <w:rPr>
          <w:rStyle w:val="Keyword"/>
        </w:rPr>
        <w:t>null</w:t>
      </w:r>
      <w:r>
        <w:t>)</w:t>
      </w:r>
    </w:p>
    <w:p w14:paraId="59690FA2" w14:textId="158ED75C" w:rsidR="00E835D6" w:rsidRDefault="00E835D6" w:rsidP="00B91D85">
      <w:pPr>
        <w:pStyle w:val="Code"/>
      </w:pPr>
      <w:r>
        <w:t>{</w:t>
      </w:r>
    </w:p>
    <w:p w14:paraId="2C716BBB" w14:textId="489DD9A0" w:rsidR="00E835D6" w:rsidRDefault="00E835D6" w:rsidP="00B91D85">
      <w:pPr>
        <w:pStyle w:val="Code"/>
      </w:pPr>
      <w:r>
        <w:t xml:space="preserve">    </w:t>
      </w:r>
      <w:r w:rsidRPr="00E835D6">
        <w:rPr>
          <w:rStyle w:val="Keyword"/>
        </w:rPr>
        <w:t>return null</w:t>
      </w:r>
      <w:r>
        <w:t>;</w:t>
      </w:r>
    </w:p>
    <w:p w14:paraId="7177A200" w14:textId="23E8938E" w:rsidR="00E835D6" w:rsidRDefault="00E835D6" w:rsidP="00B91D85">
      <w:pPr>
        <w:pStyle w:val="Code"/>
      </w:pPr>
      <w:r>
        <w:t>}</w:t>
      </w:r>
    </w:p>
    <w:p w14:paraId="5E5AF22B" w14:textId="658CE5DD" w:rsidR="00BC4DAE" w:rsidRDefault="00BC4DAE" w:rsidP="00AC0433">
      <w:pPr>
        <w:pStyle w:val="ListParagraph"/>
        <w:numPr>
          <w:ilvl w:val="1"/>
          <w:numId w:val="17"/>
        </w:numPr>
      </w:pPr>
      <w:r>
        <w:t xml:space="preserve">With this code in place, the </w:t>
      </w:r>
      <w:proofErr w:type="spellStart"/>
      <w:proofErr w:type="gramStart"/>
      <w:r>
        <w:t>GetIssues</w:t>
      </w:r>
      <w:proofErr w:type="spellEnd"/>
      <w:r>
        <w:t>(</w:t>
      </w:r>
      <w:proofErr w:type="gramEnd"/>
      <w:r>
        <w:t>) method should look like so.</w:t>
      </w:r>
    </w:p>
    <w:p w14:paraId="496EB472" w14:textId="77777777" w:rsidR="002C3367" w:rsidRDefault="002C3367" w:rsidP="002C3367">
      <w:pPr>
        <w:pStyle w:val="Code"/>
      </w:pPr>
      <w:r w:rsidRPr="00F03C25">
        <w:rPr>
          <w:rStyle w:val="Keyword"/>
        </w:rPr>
        <w:lastRenderedPageBreak/>
        <w:t>public</w:t>
      </w:r>
      <w:r>
        <w:t xml:space="preserve"> </w:t>
      </w:r>
      <w:r w:rsidRPr="00F03C25">
        <w:rPr>
          <w:rStyle w:val="Type"/>
        </w:rPr>
        <w:t>IEnumerable</w:t>
      </w:r>
      <w:r>
        <w:t>&lt;</w:t>
      </w:r>
      <w:r w:rsidRPr="00F03C25">
        <w:rPr>
          <w:rStyle w:val="Type"/>
        </w:rPr>
        <w:t>CodeIssue</w:t>
      </w:r>
      <w:r>
        <w:t>&gt; GetIssues(</w:t>
      </w:r>
      <w:r w:rsidRPr="00F03C25">
        <w:rPr>
          <w:rStyle w:val="Type"/>
        </w:rPr>
        <w:t>IDocument</w:t>
      </w:r>
      <w:r>
        <w:t xml:space="preserve"> document,</w:t>
      </w:r>
    </w:p>
    <w:p w14:paraId="370D60F7" w14:textId="77777777" w:rsidR="002C3367" w:rsidRDefault="002C3367" w:rsidP="002C3367">
      <w:pPr>
        <w:pStyle w:val="Code"/>
      </w:pPr>
      <w:r>
        <w:t xml:space="preserve">    </w:t>
      </w:r>
      <w:r w:rsidRPr="00F03C25">
        <w:rPr>
          <w:rStyle w:val="Type"/>
        </w:rPr>
        <w:t>CommonSyntaxNode</w:t>
      </w:r>
      <w:r>
        <w:t xml:space="preserve"> node, </w:t>
      </w:r>
      <w:r w:rsidRPr="00F03C25">
        <w:rPr>
          <w:rStyle w:val="Type"/>
        </w:rPr>
        <w:t>CancellationToken</w:t>
      </w:r>
      <w:r>
        <w:t xml:space="preserve"> cancellationToken)</w:t>
      </w:r>
    </w:p>
    <w:p w14:paraId="174DBE9F" w14:textId="77777777" w:rsidR="002C3367" w:rsidRDefault="002C3367" w:rsidP="002C3367">
      <w:pPr>
        <w:pStyle w:val="Code"/>
      </w:pPr>
      <w:r>
        <w:t>{</w:t>
      </w:r>
    </w:p>
    <w:p w14:paraId="1C9699E7" w14:textId="77777777" w:rsidR="002C3367" w:rsidRDefault="002C3367" w:rsidP="002C3367">
      <w:pPr>
        <w:pStyle w:val="Code"/>
      </w:pPr>
      <w:r>
        <w:t xml:space="preserve">    </w:t>
      </w:r>
      <w:r w:rsidRPr="00F03C25">
        <w:rPr>
          <w:rStyle w:val="Keyword"/>
        </w:rPr>
        <w:t>var</w:t>
      </w:r>
      <w:r>
        <w:t xml:space="preserve"> localDeclaration = (</w:t>
      </w:r>
      <w:r w:rsidRPr="00F03C25">
        <w:rPr>
          <w:rStyle w:val="Type"/>
        </w:rPr>
        <w:t>LocalDeclarationStatementSyntax</w:t>
      </w:r>
      <w:r>
        <w:t>)node;</w:t>
      </w:r>
    </w:p>
    <w:p w14:paraId="589AF8FA" w14:textId="77777777" w:rsidR="002C3367" w:rsidRDefault="002C3367" w:rsidP="002C3367">
      <w:pPr>
        <w:pStyle w:val="Code"/>
      </w:pPr>
    </w:p>
    <w:p w14:paraId="4C4E624A" w14:textId="77777777" w:rsidR="002C3367" w:rsidRPr="00F03C25" w:rsidRDefault="002C3367" w:rsidP="002C3367">
      <w:pPr>
        <w:pStyle w:val="Code"/>
        <w:rPr>
          <w:rStyle w:val="Comment"/>
        </w:rPr>
      </w:pPr>
      <w:r>
        <w:t xml:space="preserve">    </w:t>
      </w:r>
      <w:r w:rsidRPr="00F03C25">
        <w:rPr>
          <w:rStyle w:val="Comment"/>
        </w:rPr>
        <w:t>// Only consider local variable declarations that aren't already const.</w:t>
      </w:r>
    </w:p>
    <w:p w14:paraId="761D980E" w14:textId="77777777" w:rsidR="002C3367" w:rsidRDefault="002C3367" w:rsidP="002C3367">
      <w:pPr>
        <w:pStyle w:val="Code"/>
      </w:pPr>
      <w:r>
        <w:t xml:space="preserve">    </w:t>
      </w:r>
      <w:r w:rsidRPr="00F03C25">
        <w:rPr>
          <w:rStyle w:val="Keyword"/>
        </w:rPr>
        <w:t>if</w:t>
      </w:r>
      <w:r>
        <w:t xml:space="preserve"> (localDeclaration.Modifiers.Any(</w:t>
      </w:r>
      <w:r w:rsidRPr="00F03C25">
        <w:rPr>
          <w:rStyle w:val="Type"/>
        </w:rPr>
        <w:t>SyntaxKind</w:t>
      </w:r>
      <w:r>
        <w:t>.ConstKeyword))</w:t>
      </w:r>
    </w:p>
    <w:p w14:paraId="685F55DB" w14:textId="77777777" w:rsidR="002C3367" w:rsidRDefault="002C3367" w:rsidP="002C3367">
      <w:pPr>
        <w:pStyle w:val="Code"/>
      </w:pPr>
      <w:r>
        <w:t xml:space="preserve">    {</w:t>
      </w:r>
    </w:p>
    <w:p w14:paraId="2C6DADAB" w14:textId="77777777" w:rsidR="002C3367" w:rsidRDefault="002C3367" w:rsidP="002C3367">
      <w:pPr>
        <w:pStyle w:val="Code"/>
      </w:pPr>
      <w:r>
        <w:t xml:space="preserve">        </w:t>
      </w:r>
      <w:r w:rsidRPr="00F03C25">
        <w:rPr>
          <w:rStyle w:val="Keyword"/>
        </w:rPr>
        <w:t>return null</w:t>
      </w:r>
      <w:r>
        <w:t>;</w:t>
      </w:r>
    </w:p>
    <w:p w14:paraId="06AC3D4F" w14:textId="77777777" w:rsidR="002C3367" w:rsidRDefault="002C3367" w:rsidP="002C3367">
      <w:pPr>
        <w:pStyle w:val="Code"/>
      </w:pPr>
      <w:r>
        <w:t xml:space="preserve">    }</w:t>
      </w:r>
    </w:p>
    <w:p w14:paraId="18B8BE6B" w14:textId="77777777" w:rsidR="002C3367" w:rsidRDefault="002C3367" w:rsidP="002C3367">
      <w:pPr>
        <w:pStyle w:val="Code"/>
      </w:pPr>
    </w:p>
    <w:p w14:paraId="026DC3A0" w14:textId="03805514" w:rsidR="002C3367" w:rsidRDefault="002C3367" w:rsidP="002C3367">
      <w:pPr>
        <w:pStyle w:val="Code"/>
      </w:pPr>
      <w:r>
        <w:t xml:space="preserve">    </w:t>
      </w:r>
      <w:r w:rsidRPr="00F03C25">
        <w:rPr>
          <w:rStyle w:val="Keyword"/>
        </w:rPr>
        <w:t>var</w:t>
      </w:r>
      <w:r>
        <w:t xml:space="preserve"> semanticModel = document.GetSemanticModel(</w:t>
      </w:r>
      <w:r w:rsidR="00886261">
        <w:t>cancellationToken</w:t>
      </w:r>
      <w:r>
        <w:t>);</w:t>
      </w:r>
    </w:p>
    <w:p w14:paraId="47F67FCE" w14:textId="77777777" w:rsidR="002C3367" w:rsidRDefault="002C3367" w:rsidP="002C3367">
      <w:pPr>
        <w:pStyle w:val="Code"/>
      </w:pPr>
    </w:p>
    <w:p w14:paraId="520E218C" w14:textId="6B750651" w:rsidR="00886261" w:rsidRDefault="00886261" w:rsidP="00886261">
      <w:pPr>
        <w:pStyle w:val="Code"/>
      </w:pPr>
      <w:r>
        <w:rPr>
          <w:rStyle w:val="Keyword"/>
        </w:rPr>
        <w:t xml:space="preserve">    </w:t>
      </w:r>
      <w:r w:rsidRPr="007645CB">
        <w:rPr>
          <w:rStyle w:val="Keyword"/>
        </w:rPr>
        <w:t>var</w:t>
      </w:r>
      <w:r>
        <w:t xml:space="preserve"> variableTypeName = localDeclaration.Declaration.Type;</w:t>
      </w:r>
    </w:p>
    <w:p w14:paraId="0329EBEE" w14:textId="7A4CB2D1" w:rsidR="00886261" w:rsidRDefault="00886261" w:rsidP="00886261">
      <w:pPr>
        <w:pStyle w:val="Code"/>
      </w:pPr>
      <w:r>
        <w:rPr>
          <w:rStyle w:val="Keyword"/>
        </w:rPr>
        <w:t xml:space="preserve">    </w:t>
      </w:r>
      <w:r w:rsidRPr="007645CB">
        <w:rPr>
          <w:rStyle w:val="Keyword"/>
        </w:rPr>
        <w:t>var</w:t>
      </w:r>
      <w:r>
        <w:t xml:space="preserve"> variableType = semanticModel.GetTypeInfo(variableTypeName).ConvertedType;</w:t>
      </w:r>
    </w:p>
    <w:p w14:paraId="0068DDB5" w14:textId="77777777" w:rsidR="00886261" w:rsidRDefault="00886261" w:rsidP="002C3367">
      <w:pPr>
        <w:pStyle w:val="Code"/>
      </w:pPr>
    </w:p>
    <w:p w14:paraId="5691E1E5" w14:textId="77777777" w:rsidR="002C3367" w:rsidRPr="00F03C25" w:rsidRDefault="002C3367" w:rsidP="002C3367">
      <w:pPr>
        <w:pStyle w:val="Code"/>
        <w:rPr>
          <w:rStyle w:val="Comment"/>
        </w:rPr>
      </w:pPr>
      <w:r>
        <w:t xml:space="preserve">    </w:t>
      </w:r>
      <w:r w:rsidRPr="00F03C25">
        <w:rPr>
          <w:rStyle w:val="Comment"/>
        </w:rPr>
        <w:t>// Ensure that all variables in the local declaration have initializers that</w:t>
      </w:r>
    </w:p>
    <w:p w14:paraId="3593F9CA" w14:textId="77777777" w:rsidR="002C3367" w:rsidRDefault="002C3367" w:rsidP="002C3367">
      <w:pPr>
        <w:pStyle w:val="Code"/>
      </w:pPr>
      <w:r w:rsidRPr="00F03C25">
        <w:rPr>
          <w:rStyle w:val="Comment"/>
        </w:rPr>
        <w:t xml:space="preserve">    // are assigned with constant values.</w:t>
      </w:r>
    </w:p>
    <w:p w14:paraId="08E28DEE" w14:textId="77777777" w:rsidR="002C3367" w:rsidRDefault="002C3367" w:rsidP="002C3367">
      <w:pPr>
        <w:pStyle w:val="Code"/>
      </w:pPr>
      <w:r>
        <w:t xml:space="preserve">    </w:t>
      </w:r>
      <w:r w:rsidRPr="00F03C25">
        <w:rPr>
          <w:rStyle w:val="Keyword"/>
        </w:rPr>
        <w:t>foreach</w:t>
      </w:r>
      <w:r>
        <w:t xml:space="preserve"> (</w:t>
      </w:r>
      <w:r w:rsidRPr="00F03C25">
        <w:rPr>
          <w:rStyle w:val="Keyword"/>
        </w:rPr>
        <w:t>var</w:t>
      </w:r>
      <w:r>
        <w:t xml:space="preserve"> variable </w:t>
      </w:r>
      <w:r w:rsidRPr="00F03C25">
        <w:rPr>
          <w:rStyle w:val="Keyword"/>
        </w:rPr>
        <w:t>in</w:t>
      </w:r>
      <w:r>
        <w:t xml:space="preserve"> localDeclaration.Declaration.Variables)</w:t>
      </w:r>
    </w:p>
    <w:p w14:paraId="766BAB3D" w14:textId="77777777" w:rsidR="002C3367" w:rsidRDefault="002C3367" w:rsidP="002C3367">
      <w:pPr>
        <w:pStyle w:val="Code"/>
      </w:pPr>
      <w:r>
        <w:t xml:space="preserve">    {</w:t>
      </w:r>
    </w:p>
    <w:p w14:paraId="1B9543D1" w14:textId="77777777" w:rsidR="002C3367" w:rsidRDefault="002C3367" w:rsidP="002C3367">
      <w:pPr>
        <w:pStyle w:val="Code"/>
      </w:pPr>
      <w:r>
        <w:t xml:space="preserve">        </w:t>
      </w:r>
      <w:r w:rsidRPr="00F03C25">
        <w:rPr>
          <w:rStyle w:val="Keyword"/>
        </w:rPr>
        <w:t>var</w:t>
      </w:r>
      <w:r>
        <w:t xml:space="preserve"> initializer = variable.Initializer;</w:t>
      </w:r>
    </w:p>
    <w:p w14:paraId="485757C1" w14:textId="77777777" w:rsidR="002C3367" w:rsidRDefault="002C3367" w:rsidP="002C3367">
      <w:pPr>
        <w:pStyle w:val="Code"/>
      </w:pPr>
      <w:r>
        <w:t xml:space="preserve">        </w:t>
      </w:r>
      <w:r w:rsidRPr="00F03C25">
        <w:rPr>
          <w:rStyle w:val="Keyword"/>
        </w:rPr>
        <w:t>if</w:t>
      </w:r>
      <w:r>
        <w:t xml:space="preserve"> (initializer == </w:t>
      </w:r>
      <w:r w:rsidRPr="00F03C25">
        <w:rPr>
          <w:rStyle w:val="Keyword"/>
        </w:rPr>
        <w:t>null</w:t>
      </w:r>
      <w:r>
        <w:t>)</w:t>
      </w:r>
    </w:p>
    <w:p w14:paraId="59CE751B" w14:textId="77777777" w:rsidR="002C3367" w:rsidRDefault="002C3367" w:rsidP="002C3367">
      <w:pPr>
        <w:pStyle w:val="Code"/>
      </w:pPr>
      <w:r>
        <w:t xml:space="preserve">        {</w:t>
      </w:r>
    </w:p>
    <w:p w14:paraId="606F7F86" w14:textId="77777777" w:rsidR="002C3367" w:rsidRDefault="002C3367" w:rsidP="002C3367">
      <w:pPr>
        <w:pStyle w:val="Code"/>
      </w:pPr>
      <w:r>
        <w:t xml:space="preserve">            </w:t>
      </w:r>
      <w:r w:rsidRPr="00F03C25">
        <w:rPr>
          <w:rStyle w:val="Keyword"/>
        </w:rPr>
        <w:t>return null</w:t>
      </w:r>
      <w:r>
        <w:t>;</w:t>
      </w:r>
    </w:p>
    <w:p w14:paraId="307C150B" w14:textId="77777777" w:rsidR="002C3367" w:rsidRDefault="002C3367" w:rsidP="002C3367">
      <w:pPr>
        <w:pStyle w:val="Code"/>
      </w:pPr>
      <w:r>
        <w:t xml:space="preserve">        }</w:t>
      </w:r>
    </w:p>
    <w:p w14:paraId="234006E9" w14:textId="77777777" w:rsidR="002C3367" w:rsidRDefault="002C3367" w:rsidP="002C3367">
      <w:pPr>
        <w:pStyle w:val="Code"/>
      </w:pPr>
    </w:p>
    <w:p w14:paraId="6A55F029" w14:textId="77777777" w:rsidR="002C3367" w:rsidRDefault="002C3367" w:rsidP="002C3367">
      <w:pPr>
        <w:pStyle w:val="Code"/>
      </w:pPr>
      <w:r>
        <w:t xml:space="preserve">        </w:t>
      </w:r>
      <w:r w:rsidRPr="00F03C25">
        <w:rPr>
          <w:rStyle w:val="Keyword"/>
        </w:rPr>
        <w:t>var</w:t>
      </w:r>
      <w:r>
        <w:t xml:space="preserve"> constantValue = semanticModel.GetConstantValue(initializer.Value);</w:t>
      </w:r>
    </w:p>
    <w:p w14:paraId="7DEB34B9" w14:textId="77777777" w:rsidR="002C3367" w:rsidRDefault="002C3367" w:rsidP="002C3367">
      <w:pPr>
        <w:pStyle w:val="Code"/>
      </w:pPr>
      <w:r>
        <w:t xml:space="preserve">        </w:t>
      </w:r>
      <w:r w:rsidRPr="00F03C25">
        <w:rPr>
          <w:rStyle w:val="Keyword"/>
        </w:rPr>
        <w:t>if</w:t>
      </w:r>
      <w:r>
        <w:t xml:space="preserve"> (!constantValue.HasValue)</w:t>
      </w:r>
    </w:p>
    <w:p w14:paraId="4352A99F" w14:textId="77777777" w:rsidR="002C3367" w:rsidRDefault="002C3367" w:rsidP="002C3367">
      <w:pPr>
        <w:pStyle w:val="Code"/>
      </w:pPr>
      <w:r>
        <w:t xml:space="preserve">        {</w:t>
      </w:r>
    </w:p>
    <w:p w14:paraId="554221E3" w14:textId="77777777" w:rsidR="002C3367" w:rsidRDefault="002C3367" w:rsidP="002C3367">
      <w:pPr>
        <w:pStyle w:val="Code"/>
      </w:pPr>
      <w:r>
        <w:t xml:space="preserve">            </w:t>
      </w:r>
      <w:r w:rsidRPr="00F03C25">
        <w:rPr>
          <w:rStyle w:val="Keyword"/>
        </w:rPr>
        <w:t>return null</w:t>
      </w:r>
      <w:r>
        <w:t>;</w:t>
      </w:r>
    </w:p>
    <w:p w14:paraId="651AD53C" w14:textId="77777777" w:rsidR="002C3367" w:rsidRDefault="002C3367" w:rsidP="002C3367">
      <w:pPr>
        <w:pStyle w:val="Code"/>
      </w:pPr>
      <w:r>
        <w:t xml:space="preserve">        }</w:t>
      </w:r>
    </w:p>
    <w:p w14:paraId="15526287" w14:textId="77777777" w:rsidR="00E35372" w:rsidRDefault="00E35372" w:rsidP="002C3367">
      <w:pPr>
        <w:pStyle w:val="Code"/>
      </w:pPr>
    </w:p>
    <w:p w14:paraId="628453FC" w14:textId="77777777" w:rsidR="00886072" w:rsidRPr="007645CB" w:rsidRDefault="005A2EBF" w:rsidP="00886072">
      <w:pPr>
        <w:pStyle w:val="Code"/>
        <w:rPr>
          <w:rStyle w:val="Comment"/>
        </w:rPr>
      </w:pPr>
      <w:r>
        <w:t xml:space="preserve">        </w:t>
      </w:r>
      <w:r w:rsidR="00886072" w:rsidRPr="007645CB">
        <w:rPr>
          <w:rStyle w:val="Comment"/>
        </w:rPr>
        <w:t>// Ensure that the initializer value can be converted to the type of the</w:t>
      </w:r>
    </w:p>
    <w:p w14:paraId="0996DEFD" w14:textId="34521CBF" w:rsidR="00886072" w:rsidRDefault="00886072" w:rsidP="00886072">
      <w:pPr>
        <w:pStyle w:val="Code"/>
      </w:pPr>
      <w:r>
        <w:rPr>
          <w:rStyle w:val="Comment"/>
        </w:rPr>
        <w:t xml:space="preserve">        </w:t>
      </w:r>
      <w:r w:rsidRPr="007645CB">
        <w:rPr>
          <w:rStyle w:val="Comment"/>
        </w:rPr>
        <w:t>// local declaration without a user-defined conversion.</w:t>
      </w:r>
    </w:p>
    <w:p w14:paraId="23B95AF4" w14:textId="77777777" w:rsidR="00A71314" w:rsidRDefault="00886072" w:rsidP="00886072">
      <w:pPr>
        <w:pStyle w:val="Code"/>
      </w:pPr>
      <w:r>
        <w:rPr>
          <w:rStyle w:val="Keyword"/>
        </w:rPr>
        <w:t xml:space="preserve">        </w:t>
      </w:r>
      <w:r w:rsidRPr="007645CB">
        <w:rPr>
          <w:rStyle w:val="Keyword"/>
        </w:rPr>
        <w:t>var</w:t>
      </w:r>
      <w:r>
        <w:t xml:space="preserve"> conversion = semanticModel.ClassifyConversion(</w:t>
      </w:r>
    </w:p>
    <w:p w14:paraId="7BF54DB9" w14:textId="4E6E15E7" w:rsidR="00886072" w:rsidRDefault="00A71314" w:rsidP="00A71314">
      <w:pPr>
        <w:pStyle w:val="Code"/>
      </w:pPr>
      <w:r>
        <w:rPr>
          <w:rStyle w:val="Keyword"/>
        </w:rPr>
        <w:t xml:space="preserve">            </w:t>
      </w:r>
      <w:r w:rsidR="00886072">
        <w:t>initializer.Value,</w:t>
      </w:r>
      <w:r>
        <w:t xml:space="preserve"> </w:t>
      </w:r>
      <w:r w:rsidR="00886072">
        <w:t>variableType);</w:t>
      </w:r>
    </w:p>
    <w:p w14:paraId="0CB3ACCB" w14:textId="37CD78EA" w:rsidR="00886072" w:rsidRDefault="00886072" w:rsidP="00886072">
      <w:pPr>
        <w:pStyle w:val="Code"/>
      </w:pPr>
      <w:r>
        <w:rPr>
          <w:rStyle w:val="Keyword"/>
        </w:rPr>
        <w:t xml:space="preserve">        </w:t>
      </w:r>
      <w:r w:rsidRPr="007645CB">
        <w:rPr>
          <w:rStyle w:val="Keyword"/>
        </w:rPr>
        <w:t>if</w:t>
      </w:r>
      <w:r>
        <w:t xml:space="preserve"> (!conversion.Exists || conversion.IsUserDefined)</w:t>
      </w:r>
    </w:p>
    <w:p w14:paraId="63F8A184" w14:textId="60A48DC9" w:rsidR="00886072" w:rsidRDefault="00886072" w:rsidP="00886072">
      <w:pPr>
        <w:pStyle w:val="Code"/>
      </w:pPr>
      <w:r>
        <w:t xml:space="preserve">        {</w:t>
      </w:r>
    </w:p>
    <w:p w14:paraId="54592084" w14:textId="23E03DA0" w:rsidR="00886072" w:rsidRDefault="00886072" w:rsidP="00886072">
      <w:pPr>
        <w:pStyle w:val="Code"/>
      </w:pPr>
      <w:r>
        <w:t xml:space="preserve">            </w:t>
      </w:r>
      <w:r w:rsidRPr="007645CB">
        <w:rPr>
          <w:rStyle w:val="Keyword"/>
        </w:rPr>
        <w:t>return null</w:t>
      </w:r>
      <w:r>
        <w:t>;</w:t>
      </w:r>
    </w:p>
    <w:p w14:paraId="25FE0F72" w14:textId="77777777" w:rsidR="00886072" w:rsidRDefault="00886072" w:rsidP="00886072">
      <w:pPr>
        <w:pStyle w:val="Code"/>
      </w:pPr>
      <w:r>
        <w:t xml:space="preserve">        }</w:t>
      </w:r>
    </w:p>
    <w:p w14:paraId="05EA757C" w14:textId="77777777" w:rsidR="00943957" w:rsidRDefault="00943957" w:rsidP="00886072">
      <w:pPr>
        <w:pStyle w:val="Code"/>
      </w:pPr>
    </w:p>
    <w:p w14:paraId="228DEC63" w14:textId="118A973B" w:rsidR="00943957" w:rsidRDefault="00943957" w:rsidP="00943957">
      <w:pPr>
        <w:pStyle w:val="Code"/>
        <w:rPr>
          <w:rStyle w:val="Comment"/>
        </w:rPr>
      </w:pPr>
      <w:r>
        <w:rPr>
          <w:rStyle w:val="Comment"/>
        </w:rPr>
        <w:t xml:space="preserve">        </w:t>
      </w:r>
      <w:r w:rsidRPr="00240796">
        <w:rPr>
          <w:rStyle w:val="Comment"/>
        </w:rPr>
        <w:t xml:space="preserve">// </w:t>
      </w:r>
      <w:r>
        <w:rPr>
          <w:rStyle w:val="Comment"/>
        </w:rPr>
        <w:t>Special cases:</w:t>
      </w:r>
    </w:p>
    <w:p w14:paraId="39B265F6" w14:textId="67BE6B4D" w:rsidR="00943957" w:rsidRDefault="00943957" w:rsidP="00943957">
      <w:pPr>
        <w:pStyle w:val="Code"/>
        <w:rPr>
          <w:rStyle w:val="Comment"/>
        </w:rPr>
      </w:pPr>
      <w:r>
        <w:rPr>
          <w:rStyle w:val="Comment"/>
        </w:rPr>
        <w:t xml:space="preserve">        //  * If the constant value is a string, the type of the local declaration</w:t>
      </w:r>
    </w:p>
    <w:p w14:paraId="0BFE5999" w14:textId="0F275F10" w:rsidR="00943957" w:rsidRDefault="00943957" w:rsidP="00943957">
      <w:pPr>
        <w:pStyle w:val="Code"/>
        <w:rPr>
          <w:rStyle w:val="Comment"/>
        </w:rPr>
      </w:pPr>
      <w:r>
        <w:rPr>
          <w:rStyle w:val="Comment"/>
        </w:rPr>
        <w:t xml:space="preserve">        //    must be System.String.</w:t>
      </w:r>
    </w:p>
    <w:p w14:paraId="37C00425" w14:textId="7476A67A" w:rsidR="00943957" w:rsidRDefault="00943957" w:rsidP="00943957">
      <w:pPr>
        <w:pStyle w:val="Code"/>
        <w:rPr>
          <w:rStyle w:val="Comment"/>
        </w:rPr>
      </w:pPr>
      <w:r>
        <w:rPr>
          <w:rStyle w:val="Comment"/>
        </w:rPr>
        <w:t xml:space="preserve">        //  * If the constant value is null, the type of the local declaration must</w:t>
      </w:r>
    </w:p>
    <w:p w14:paraId="5C6BD6CE" w14:textId="06DD82F8" w:rsidR="00943957" w:rsidRDefault="00943957" w:rsidP="00943957">
      <w:pPr>
        <w:pStyle w:val="Code"/>
        <w:rPr>
          <w:rStyle w:val="Comment"/>
        </w:rPr>
      </w:pPr>
      <w:r>
        <w:rPr>
          <w:rStyle w:val="Comment"/>
        </w:rPr>
        <w:t xml:space="preserve">        //    be a reference type.</w:t>
      </w:r>
    </w:p>
    <w:p w14:paraId="301C9519" w14:textId="7AF62641" w:rsidR="00943957" w:rsidRPr="00B91D85" w:rsidRDefault="00943957" w:rsidP="00943957">
      <w:pPr>
        <w:pStyle w:val="Code"/>
      </w:pPr>
      <w:r>
        <w:rPr>
          <w:rStyle w:val="Comment"/>
        </w:rPr>
        <w:t xml:space="preserve">        </w:t>
      </w:r>
      <w:r w:rsidRPr="00B91D85">
        <w:rPr>
          <w:rStyle w:val="Keyword"/>
        </w:rPr>
        <w:t>if</w:t>
      </w:r>
      <w:r w:rsidRPr="00B91D85">
        <w:t xml:space="preserve"> (constantValue.Value </w:t>
      </w:r>
      <w:r w:rsidRPr="00E835D6">
        <w:rPr>
          <w:rStyle w:val="Keyword"/>
        </w:rPr>
        <w:t>is</w:t>
      </w:r>
      <w:r w:rsidRPr="00B91D85">
        <w:t xml:space="preserve"> </w:t>
      </w:r>
      <w:r>
        <w:rPr>
          <w:rStyle w:val="Keyword"/>
        </w:rPr>
        <w:t>string</w:t>
      </w:r>
      <w:r w:rsidRPr="00B91D85">
        <w:t>)</w:t>
      </w:r>
    </w:p>
    <w:p w14:paraId="5390A803" w14:textId="5026745D" w:rsidR="00943957" w:rsidRDefault="00943957" w:rsidP="00943957">
      <w:pPr>
        <w:pStyle w:val="Code"/>
        <w:rPr>
          <w:rStyle w:val="Keyword"/>
        </w:rPr>
      </w:pPr>
      <w:r>
        <w:rPr>
          <w:rStyle w:val="Comment"/>
        </w:rPr>
        <w:t xml:space="preserve">        </w:t>
      </w:r>
      <w:r w:rsidRPr="00B91D85">
        <w:t>{</w:t>
      </w:r>
    </w:p>
    <w:p w14:paraId="6F8A6350" w14:textId="6E4AEB39" w:rsidR="00943957" w:rsidRDefault="00943957" w:rsidP="00943957">
      <w:pPr>
        <w:pStyle w:val="Code"/>
        <w:rPr>
          <w:rStyle w:val="InlineCode"/>
        </w:rPr>
      </w:pPr>
      <w:r>
        <w:rPr>
          <w:rStyle w:val="Comment"/>
        </w:rPr>
        <w:t xml:space="preserve">        </w:t>
      </w:r>
      <w:r>
        <w:rPr>
          <w:rStyle w:val="Keyword"/>
        </w:rPr>
        <w:t xml:space="preserve">    if </w:t>
      </w:r>
      <w:r>
        <w:rPr>
          <w:rStyle w:val="InlineCode"/>
        </w:rPr>
        <w:t xml:space="preserve">(variableType.SpecialType != </w:t>
      </w:r>
      <w:r w:rsidRPr="00E835D6">
        <w:rPr>
          <w:rStyle w:val="Type"/>
        </w:rPr>
        <w:t>SpecialType</w:t>
      </w:r>
      <w:r>
        <w:rPr>
          <w:rStyle w:val="InlineCode"/>
        </w:rPr>
        <w:t>.System_String)</w:t>
      </w:r>
    </w:p>
    <w:p w14:paraId="2B10E74E" w14:textId="4B2EE8EF" w:rsidR="00943957" w:rsidRDefault="00943957" w:rsidP="00943957">
      <w:pPr>
        <w:pStyle w:val="Code"/>
        <w:rPr>
          <w:rStyle w:val="InlineCode"/>
        </w:rPr>
      </w:pPr>
      <w:r>
        <w:rPr>
          <w:rStyle w:val="Comment"/>
        </w:rPr>
        <w:t xml:space="preserve">        </w:t>
      </w:r>
      <w:r>
        <w:rPr>
          <w:rStyle w:val="InlineCode"/>
        </w:rPr>
        <w:t xml:space="preserve">    {</w:t>
      </w:r>
    </w:p>
    <w:p w14:paraId="42865CE6" w14:textId="61AB0325" w:rsidR="00943957" w:rsidRDefault="00943957" w:rsidP="00943957">
      <w:pPr>
        <w:pStyle w:val="Code"/>
        <w:rPr>
          <w:rStyle w:val="InlineCode"/>
        </w:rPr>
      </w:pPr>
      <w:r>
        <w:rPr>
          <w:rStyle w:val="Comment"/>
        </w:rPr>
        <w:t xml:space="preserve">        </w:t>
      </w:r>
      <w:r>
        <w:rPr>
          <w:rStyle w:val="InlineCode"/>
        </w:rPr>
        <w:t xml:space="preserve">        </w:t>
      </w:r>
      <w:r w:rsidRPr="00E835D6">
        <w:rPr>
          <w:rStyle w:val="Keyword"/>
        </w:rPr>
        <w:t>return null</w:t>
      </w:r>
      <w:r>
        <w:rPr>
          <w:rStyle w:val="InlineCode"/>
        </w:rPr>
        <w:t>;</w:t>
      </w:r>
    </w:p>
    <w:p w14:paraId="37A6BAEC" w14:textId="78A498FA" w:rsidR="00943957" w:rsidRPr="00E835D6" w:rsidRDefault="00943957" w:rsidP="00943957">
      <w:pPr>
        <w:pStyle w:val="Code"/>
        <w:rPr>
          <w:rStyle w:val="InlineCode"/>
        </w:rPr>
      </w:pPr>
      <w:r>
        <w:rPr>
          <w:rStyle w:val="Comment"/>
        </w:rPr>
        <w:t xml:space="preserve">        </w:t>
      </w:r>
      <w:r>
        <w:rPr>
          <w:rStyle w:val="InlineCode"/>
        </w:rPr>
        <w:t xml:space="preserve">    }</w:t>
      </w:r>
    </w:p>
    <w:p w14:paraId="125DC1A2" w14:textId="5D8D964B" w:rsidR="00943957" w:rsidRDefault="00943957" w:rsidP="00943957">
      <w:pPr>
        <w:pStyle w:val="Code"/>
      </w:pPr>
      <w:r>
        <w:rPr>
          <w:rStyle w:val="Comment"/>
        </w:rPr>
        <w:t xml:space="preserve">        </w:t>
      </w:r>
      <w:r w:rsidRPr="00B91D85">
        <w:t>}</w:t>
      </w:r>
    </w:p>
    <w:p w14:paraId="31DA2BC9" w14:textId="1BCBB59B" w:rsidR="00943957" w:rsidRDefault="00943957" w:rsidP="00943957">
      <w:pPr>
        <w:pStyle w:val="Code"/>
      </w:pPr>
      <w:r>
        <w:rPr>
          <w:rStyle w:val="Comment"/>
        </w:rPr>
        <w:t xml:space="preserve">        </w:t>
      </w:r>
      <w:r w:rsidRPr="00E835D6">
        <w:rPr>
          <w:rStyle w:val="Keyword"/>
        </w:rPr>
        <w:t>else if</w:t>
      </w:r>
      <w:r>
        <w:t xml:space="preserve"> (variableType.IsReferenceType &amp;&amp; constantValue.Value != </w:t>
      </w:r>
      <w:r w:rsidRPr="00E835D6">
        <w:rPr>
          <w:rStyle w:val="Keyword"/>
        </w:rPr>
        <w:t>null</w:t>
      </w:r>
      <w:r>
        <w:t>)</w:t>
      </w:r>
    </w:p>
    <w:p w14:paraId="19CE7FE2" w14:textId="7102C689" w:rsidR="00943957" w:rsidRDefault="00943957" w:rsidP="00943957">
      <w:pPr>
        <w:pStyle w:val="Code"/>
      </w:pPr>
      <w:r>
        <w:rPr>
          <w:rStyle w:val="Comment"/>
        </w:rPr>
        <w:t xml:space="preserve">        </w:t>
      </w:r>
      <w:r>
        <w:t>{</w:t>
      </w:r>
    </w:p>
    <w:p w14:paraId="220CCDFB" w14:textId="12875DB3" w:rsidR="00943957" w:rsidRDefault="00943957" w:rsidP="00943957">
      <w:pPr>
        <w:pStyle w:val="Code"/>
      </w:pPr>
      <w:r>
        <w:lastRenderedPageBreak/>
        <w:t xml:space="preserve">            </w:t>
      </w:r>
      <w:r w:rsidRPr="00E835D6">
        <w:rPr>
          <w:rStyle w:val="Keyword"/>
        </w:rPr>
        <w:t>return null</w:t>
      </w:r>
      <w:r>
        <w:t>;</w:t>
      </w:r>
    </w:p>
    <w:p w14:paraId="0EA9C8ED" w14:textId="6E224D1A" w:rsidR="00943957" w:rsidRDefault="00943957" w:rsidP="00943957">
      <w:pPr>
        <w:pStyle w:val="Code"/>
      </w:pPr>
      <w:r>
        <w:t xml:space="preserve">        }</w:t>
      </w:r>
    </w:p>
    <w:p w14:paraId="51733B7C" w14:textId="1EA344E2" w:rsidR="002C3367" w:rsidRDefault="002C3367" w:rsidP="00886072">
      <w:pPr>
        <w:pStyle w:val="Code"/>
      </w:pPr>
      <w:r>
        <w:t xml:space="preserve">    }</w:t>
      </w:r>
    </w:p>
    <w:p w14:paraId="4CBDD1F9" w14:textId="77777777" w:rsidR="002C3367" w:rsidRDefault="002C3367" w:rsidP="002C3367">
      <w:pPr>
        <w:pStyle w:val="Code"/>
      </w:pPr>
    </w:p>
    <w:p w14:paraId="292D13B4" w14:textId="77777777" w:rsidR="002C3367" w:rsidRPr="00F03C25" w:rsidRDefault="002C3367" w:rsidP="002C3367">
      <w:pPr>
        <w:pStyle w:val="Code"/>
        <w:rPr>
          <w:rStyle w:val="Comment"/>
        </w:rPr>
      </w:pPr>
      <w:r>
        <w:t xml:space="preserve">    </w:t>
      </w:r>
      <w:r w:rsidRPr="00F03C25">
        <w:rPr>
          <w:rStyle w:val="Comment"/>
        </w:rPr>
        <w:t>// Perform data flow analysis on the local declaration.</w:t>
      </w:r>
    </w:p>
    <w:p w14:paraId="4159967D" w14:textId="77777777" w:rsidR="002C3367" w:rsidRDefault="002C3367" w:rsidP="002C3367">
      <w:pPr>
        <w:pStyle w:val="Code"/>
      </w:pPr>
      <w:r>
        <w:t xml:space="preserve">    </w:t>
      </w:r>
      <w:r w:rsidRPr="00F03C25">
        <w:rPr>
          <w:rStyle w:val="Keyword"/>
        </w:rPr>
        <w:t>var</w:t>
      </w:r>
      <w:r>
        <w:t xml:space="preserve"> dataFlowAnalysis = semanticModel.AnalyzeStatementDataFlow(localDeclaration);</w:t>
      </w:r>
    </w:p>
    <w:p w14:paraId="24EF18CC" w14:textId="77777777" w:rsidR="002C3367" w:rsidRDefault="002C3367" w:rsidP="002C3367">
      <w:pPr>
        <w:pStyle w:val="Code"/>
      </w:pPr>
    </w:p>
    <w:p w14:paraId="0397065B" w14:textId="77777777" w:rsidR="002C3367" w:rsidRPr="00F03C25" w:rsidRDefault="002C3367" w:rsidP="002C3367">
      <w:pPr>
        <w:pStyle w:val="Code"/>
        <w:rPr>
          <w:rStyle w:val="Comment"/>
        </w:rPr>
      </w:pPr>
      <w:r>
        <w:t xml:space="preserve">    </w:t>
      </w:r>
      <w:r w:rsidRPr="00F03C25">
        <w:rPr>
          <w:rStyle w:val="Comment"/>
        </w:rPr>
        <w:t>// Retrieve the local symbol for each variable in the local declaration</w:t>
      </w:r>
    </w:p>
    <w:p w14:paraId="53DB8608" w14:textId="77777777" w:rsidR="002C3367" w:rsidRDefault="002C3367" w:rsidP="002C3367">
      <w:pPr>
        <w:pStyle w:val="Code"/>
      </w:pPr>
      <w:r w:rsidRPr="00F03C25">
        <w:rPr>
          <w:rStyle w:val="Comment"/>
        </w:rPr>
        <w:t xml:space="preserve">    // and ensure that it is not written outside of the data flow analyis region.</w:t>
      </w:r>
    </w:p>
    <w:p w14:paraId="27B1CADB" w14:textId="77777777" w:rsidR="002C3367" w:rsidRDefault="002C3367" w:rsidP="002C3367">
      <w:pPr>
        <w:pStyle w:val="Code"/>
      </w:pPr>
      <w:r>
        <w:t xml:space="preserve">    </w:t>
      </w:r>
      <w:r w:rsidRPr="00F03C25">
        <w:rPr>
          <w:rStyle w:val="Keyword"/>
        </w:rPr>
        <w:t>foreach</w:t>
      </w:r>
      <w:r>
        <w:t xml:space="preserve"> (</w:t>
      </w:r>
      <w:r w:rsidRPr="00F03C25">
        <w:rPr>
          <w:rStyle w:val="Keyword"/>
        </w:rPr>
        <w:t>var</w:t>
      </w:r>
      <w:r>
        <w:t xml:space="preserve"> variable </w:t>
      </w:r>
      <w:r w:rsidRPr="00F03C25">
        <w:rPr>
          <w:rStyle w:val="Keyword"/>
        </w:rPr>
        <w:t>in</w:t>
      </w:r>
      <w:r>
        <w:t xml:space="preserve"> localDeclaration.Declaration.Variables)</w:t>
      </w:r>
    </w:p>
    <w:p w14:paraId="6AC00740" w14:textId="77777777" w:rsidR="002C3367" w:rsidRDefault="002C3367" w:rsidP="002C3367">
      <w:pPr>
        <w:pStyle w:val="Code"/>
      </w:pPr>
      <w:r>
        <w:t xml:space="preserve">    {</w:t>
      </w:r>
    </w:p>
    <w:p w14:paraId="63E31E54" w14:textId="77777777" w:rsidR="002C3367" w:rsidRDefault="002C3367" w:rsidP="002C3367">
      <w:pPr>
        <w:pStyle w:val="Code"/>
      </w:pPr>
      <w:r>
        <w:t xml:space="preserve">        </w:t>
      </w:r>
      <w:r w:rsidRPr="00F03C25">
        <w:rPr>
          <w:rStyle w:val="Keyword"/>
        </w:rPr>
        <w:t>var</w:t>
      </w:r>
      <w:r>
        <w:t xml:space="preserve"> variableSymbol = semanticModel.GetDeclaredSymbol(variable);</w:t>
      </w:r>
    </w:p>
    <w:p w14:paraId="1B0F74EE" w14:textId="77777777" w:rsidR="002C3367" w:rsidRDefault="002C3367" w:rsidP="002C3367">
      <w:pPr>
        <w:pStyle w:val="Code"/>
      </w:pPr>
      <w:r>
        <w:t xml:space="preserve">        </w:t>
      </w:r>
      <w:r w:rsidRPr="00F03C25">
        <w:rPr>
          <w:rStyle w:val="Keyword"/>
        </w:rPr>
        <w:t>if</w:t>
      </w:r>
      <w:r>
        <w:t xml:space="preserve"> (dataFlowAnalysis.WrittenOutside.Contains(variableSymbol))</w:t>
      </w:r>
    </w:p>
    <w:p w14:paraId="3B057DF7" w14:textId="77777777" w:rsidR="002C3367" w:rsidRDefault="002C3367" w:rsidP="002C3367">
      <w:pPr>
        <w:pStyle w:val="Code"/>
      </w:pPr>
      <w:r>
        <w:t xml:space="preserve">        {</w:t>
      </w:r>
    </w:p>
    <w:p w14:paraId="5CBE4CB6" w14:textId="77777777" w:rsidR="002C3367" w:rsidRDefault="002C3367" w:rsidP="002C3367">
      <w:pPr>
        <w:pStyle w:val="Code"/>
      </w:pPr>
      <w:r>
        <w:t xml:space="preserve">            </w:t>
      </w:r>
      <w:r w:rsidRPr="00F03C25">
        <w:rPr>
          <w:rStyle w:val="Keyword"/>
        </w:rPr>
        <w:t>return null</w:t>
      </w:r>
      <w:r>
        <w:t>;</w:t>
      </w:r>
    </w:p>
    <w:p w14:paraId="0B91D61C" w14:textId="77777777" w:rsidR="002C3367" w:rsidRDefault="002C3367" w:rsidP="002C3367">
      <w:pPr>
        <w:pStyle w:val="Code"/>
      </w:pPr>
      <w:r>
        <w:t xml:space="preserve">        }</w:t>
      </w:r>
    </w:p>
    <w:p w14:paraId="74CFAA8A" w14:textId="77777777" w:rsidR="002C3367" w:rsidRDefault="002C3367" w:rsidP="002C3367">
      <w:pPr>
        <w:pStyle w:val="Code"/>
      </w:pPr>
      <w:r>
        <w:t xml:space="preserve">    }</w:t>
      </w:r>
    </w:p>
    <w:p w14:paraId="5DCE5D14" w14:textId="77777777" w:rsidR="002C3367" w:rsidRDefault="002C3367" w:rsidP="002C3367">
      <w:pPr>
        <w:pStyle w:val="Code"/>
      </w:pPr>
    </w:p>
    <w:p w14:paraId="50D5A64D" w14:textId="77777777" w:rsidR="002C3367" w:rsidRDefault="002C3367" w:rsidP="002C3367">
      <w:pPr>
        <w:pStyle w:val="Code"/>
      </w:pPr>
      <w:r>
        <w:t xml:space="preserve">    </w:t>
      </w:r>
      <w:r w:rsidRPr="00F03C25">
        <w:rPr>
          <w:rStyle w:val="Keyword"/>
        </w:rPr>
        <w:t>return new</w:t>
      </w:r>
      <w:r>
        <w:t>[]</w:t>
      </w:r>
    </w:p>
    <w:p w14:paraId="2F59B03D" w14:textId="77777777" w:rsidR="002C3367" w:rsidRDefault="002C3367" w:rsidP="002C3367">
      <w:pPr>
        <w:pStyle w:val="Code"/>
      </w:pPr>
      <w:r>
        <w:t xml:space="preserve">    {</w:t>
      </w:r>
    </w:p>
    <w:p w14:paraId="1ECAECF4" w14:textId="77777777" w:rsidR="002C3367" w:rsidRDefault="002C3367" w:rsidP="002C3367">
      <w:pPr>
        <w:pStyle w:val="Code"/>
      </w:pPr>
      <w:r>
        <w:t xml:space="preserve">        </w:t>
      </w:r>
      <w:r w:rsidRPr="00F03C25">
        <w:rPr>
          <w:rStyle w:val="Keyword"/>
        </w:rPr>
        <w:t>new</w:t>
      </w:r>
      <w:r>
        <w:t xml:space="preserve"> </w:t>
      </w:r>
      <w:r w:rsidRPr="00F03C25">
        <w:rPr>
          <w:rStyle w:val="Type"/>
        </w:rPr>
        <w:t>CodeIssue</w:t>
      </w:r>
      <w:r>
        <w:t>(</w:t>
      </w:r>
      <w:r w:rsidRPr="00F03C25">
        <w:rPr>
          <w:rStyle w:val="Type"/>
        </w:rPr>
        <w:t>CodeIssue</w:t>
      </w:r>
      <w:r>
        <w:t>.</w:t>
      </w:r>
      <w:r w:rsidRPr="00F03C25">
        <w:rPr>
          <w:rStyle w:val="Type"/>
        </w:rPr>
        <w:t>Severity</w:t>
      </w:r>
      <w:r>
        <w:t>.Warning, localDeclaration.Span,</w:t>
      </w:r>
    </w:p>
    <w:p w14:paraId="73C118DD" w14:textId="77777777" w:rsidR="00F03C25" w:rsidRDefault="002C3367" w:rsidP="00F03C25">
      <w:pPr>
        <w:pStyle w:val="Code"/>
      </w:pPr>
      <w:r>
        <w:t xml:space="preserve">            </w:t>
      </w:r>
      <w:r w:rsidRPr="00F03C25">
        <w:rPr>
          <w:rStyle w:val="String"/>
        </w:rPr>
        <w:t>"Can be made constant"</w:t>
      </w:r>
      <w:r w:rsidR="00F03C25">
        <w:t>,</w:t>
      </w:r>
    </w:p>
    <w:p w14:paraId="51E3C614" w14:textId="154AF617" w:rsidR="00F03C25" w:rsidRDefault="00F03C25" w:rsidP="00F03C25">
      <w:pPr>
        <w:pStyle w:val="Code"/>
      </w:pPr>
      <w:r>
        <w:t xml:space="preserve">             </w:t>
      </w:r>
      <w:r w:rsidRPr="00983105">
        <w:rPr>
          <w:rStyle w:val="Keyword"/>
        </w:rPr>
        <w:t>new</w:t>
      </w:r>
      <w:r>
        <w:t xml:space="preserve"> </w:t>
      </w:r>
      <w:r w:rsidRPr="00983105">
        <w:rPr>
          <w:rStyle w:val="Type"/>
        </w:rPr>
        <w:t>CodeAction</w:t>
      </w:r>
      <w:r>
        <w:t>(editFactory, document, localDeclaration))</w:t>
      </w:r>
    </w:p>
    <w:p w14:paraId="5F05A067" w14:textId="77777777" w:rsidR="002C3367" w:rsidRDefault="002C3367" w:rsidP="002C3367">
      <w:pPr>
        <w:pStyle w:val="Code"/>
      </w:pPr>
      <w:r>
        <w:t xml:space="preserve">    };</w:t>
      </w:r>
    </w:p>
    <w:p w14:paraId="695B3290" w14:textId="75E77EC2" w:rsidR="00BC4DAE" w:rsidRDefault="002C3367" w:rsidP="002C3367">
      <w:pPr>
        <w:pStyle w:val="Code"/>
      </w:pPr>
      <w:r>
        <w:t>}</w:t>
      </w:r>
    </w:p>
    <w:p w14:paraId="3444453D" w14:textId="188007CC" w:rsidR="00985020" w:rsidRDefault="00985020" w:rsidP="00AC0433">
      <w:pPr>
        <w:pStyle w:val="ListParagraph"/>
        <w:numPr>
          <w:ilvl w:val="0"/>
          <w:numId w:val="17"/>
        </w:numPr>
      </w:pPr>
      <w:r>
        <w:t xml:space="preserve">Fixing the </w:t>
      </w:r>
      <w:r w:rsidR="00E55565">
        <w:t>third</w:t>
      </w:r>
      <w:r>
        <w:t xml:space="preserve"> issue </w:t>
      </w:r>
      <w:r w:rsidR="009868F9">
        <w:t xml:space="preserve">requires a </w:t>
      </w:r>
      <w:r w:rsidR="009953AC">
        <w:t>little</w:t>
      </w:r>
      <w:r w:rsidR="009868F9">
        <w:t xml:space="preserve"> more code to replace the ‘</w:t>
      </w:r>
      <w:proofErr w:type="spellStart"/>
      <w:r w:rsidR="009868F9" w:rsidRPr="009868F9">
        <w:rPr>
          <w:rStyle w:val="InlineCode"/>
        </w:rPr>
        <w:t>var</w:t>
      </w:r>
      <w:proofErr w:type="spellEnd"/>
      <w:r w:rsidR="009868F9">
        <w:t>’ keyword with the correct type name.</w:t>
      </w:r>
    </w:p>
    <w:p w14:paraId="508B666B" w14:textId="4B0B9976" w:rsidR="00EB5C72" w:rsidRDefault="00E43C84" w:rsidP="00AC0433">
      <w:pPr>
        <w:pStyle w:val="ListParagraph"/>
        <w:numPr>
          <w:ilvl w:val="1"/>
          <w:numId w:val="17"/>
        </w:numPr>
      </w:pPr>
      <w:r>
        <w:t xml:space="preserve">Return to </w:t>
      </w:r>
      <w:proofErr w:type="spellStart"/>
      <w:r>
        <w:t>CodeAction.cs</w:t>
      </w:r>
      <w:proofErr w:type="spellEnd"/>
      <w:r>
        <w:t xml:space="preserve"> and add replace </w:t>
      </w:r>
      <w:r w:rsidR="00E00907">
        <w:t xml:space="preserve">the </w:t>
      </w:r>
      <w:r>
        <w:t>code at the comment which reads “Produce the local variable declaration” with the following code:</w:t>
      </w:r>
    </w:p>
    <w:p w14:paraId="140B8873" w14:textId="6F6DFC39" w:rsidR="00E43C84" w:rsidRDefault="00E43C84" w:rsidP="001C2A27">
      <w:pPr>
        <w:pStyle w:val="Code"/>
        <w:pBdr>
          <w:bottom w:val="dashed" w:sz="4" w:space="2" w:color="A6A6A6" w:themeColor="background1" w:themeShade="A6"/>
        </w:pBdr>
        <w:rPr>
          <w:rStyle w:val="Comment"/>
        </w:rPr>
      </w:pPr>
      <w:r>
        <w:rPr>
          <w:rStyle w:val="Comment"/>
        </w:rPr>
        <w:t>// If the type of the declaration is 'var', create a new type name</w:t>
      </w:r>
    </w:p>
    <w:p w14:paraId="65119AD6" w14:textId="697219E7" w:rsidR="00E43C84" w:rsidRPr="00E43C84" w:rsidRDefault="00E43C84" w:rsidP="001C2A27">
      <w:pPr>
        <w:pStyle w:val="Code"/>
        <w:pBdr>
          <w:bottom w:val="dashed" w:sz="4" w:space="2" w:color="A6A6A6" w:themeColor="background1" w:themeShade="A6"/>
        </w:pBdr>
        <w:rPr>
          <w:rStyle w:val="Comment"/>
        </w:rPr>
      </w:pPr>
      <w:r>
        <w:rPr>
          <w:rStyle w:val="Comment"/>
        </w:rPr>
        <w:t>// for the inferred type.</w:t>
      </w:r>
    </w:p>
    <w:p w14:paraId="1350D760" w14:textId="5567901F" w:rsidR="00E43C84" w:rsidRDefault="00E43C84" w:rsidP="001C2A27">
      <w:pPr>
        <w:pStyle w:val="Code"/>
        <w:pBdr>
          <w:bottom w:val="dashed" w:sz="4" w:space="2" w:color="A6A6A6" w:themeColor="background1" w:themeShade="A6"/>
        </w:pBdr>
      </w:pPr>
      <w:r w:rsidRPr="00EB263C">
        <w:rPr>
          <w:rStyle w:val="Keyword"/>
        </w:rPr>
        <w:t>var</w:t>
      </w:r>
      <w:r>
        <w:t xml:space="preserve"> variableDeclaration = localDeclaration.Declaration;</w:t>
      </w:r>
    </w:p>
    <w:p w14:paraId="1C3F421F" w14:textId="161F97E6" w:rsidR="0056511D" w:rsidRDefault="0056511D" w:rsidP="001C2A27">
      <w:pPr>
        <w:pStyle w:val="Code"/>
        <w:pBdr>
          <w:bottom w:val="dashed" w:sz="4" w:space="2" w:color="A6A6A6" w:themeColor="background1" w:themeShade="A6"/>
        </w:pBdr>
      </w:pPr>
      <w:r>
        <w:rPr>
          <w:rStyle w:val="Keyword"/>
        </w:rPr>
        <w:t xml:space="preserve">var </w:t>
      </w:r>
      <w:r w:rsidR="00C508CD">
        <w:rPr>
          <w:rStyle w:val="InlineCode"/>
        </w:rPr>
        <w:t>variableT</w:t>
      </w:r>
      <w:r w:rsidR="00772D0D">
        <w:rPr>
          <w:rStyle w:val="InlineCode"/>
        </w:rPr>
        <w:t>ypeName</w:t>
      </w:r>
      <w:r w:rsidRPr="0056511D">
        <w:rPr>
          <w:rStyle w:val="InlineCode"/>
        </w:rPr>
        <w:t xml:space="preserve"> = variableDeclaration.Type;</w:t>
      </w:r>
    </w:p>
    <w:p w14:paraId="26E5B543" w14:textId="47D90A67" w:rsidR="00E43C84" w:rsidRDefault="00E43C84" w:rsidP="001C2A27">
      <w:pPr>
        <w:pStyle w:val="Code"/>
        <w:pBdr>
          <w:bottom w:val="dashed" w:sz="4" w:space="2" w:color="A6A6A6" w:themeColor="background1" w:themeShade="A6"/>
        </w:pBdr>
      </w:pPr>
      <w:r w:rsidRPr="00BC5CE1">
        <w:rPr>
          <w:rStyle w:val="Keyword"/>
        </w:rPr>
        <w:t>if</w:t>
      </w:r>
      <w:r>
        <w:t xml:space="preserve"> (</w:t>
      </w:r>
      <w:r w:rsidR="00C508CD">
        <w:rPr>
          <w:rStyle w:val="InlineCode"/>
        </w:rPr>
        <w:t>variableTypeName</w:t>
      </w:r>
      <w:r>
        <w:t>.IsVar)</w:t>
      </w:r>
    </w:p>
    <w:p w14:paraId="0110EBBA" w14:textId="539B5010" w:rsidR="00E43C84" w:rsidRDefault="00E43C84" w:rsidP="001C2A27">
      <w:pPr>
        <w:pStyle w:val="Code"/>
        <w:pBdr>
          <w:bottom w:val="dashed" w:sz="4" w:space="2" w:color="A6A6A6" w:themeColor="background1" w:themeShade="A6"/>
        </w:pBdr>
      </w:pPr>
      <w:r>
        <w:t>{</w:t>
      </w:r>
    </w:p>
    <w:p w14:paraId="18A6A69A" w14:textId="77777777" w:rsidR="008F6AA1" w:rsidRDefault="008F6AA1" w:rsidP="001C2A27">
      <w:pPr>
        <w:pStyle w:val="Code"/>
        <w:pBdr>
          <w:bottom w:val="dashed" w:sz="4" w:space="2" w:color="A6A6A6" w:themeColor="background1" w:themeShade="A6"/>
        </w:pBdr>
      </w:pPr>
    </w:p>
    <w:p w14:paraId="28655C86" w14:textId="340CA438" w:rsidR="00E43C84" w:rsidRDefault="00E43C84" w:rsidP="001C2A27">
      <w:pPr>
        <w:pStyle w:val="Code"/>
        <w:pBdr>
          <w:bottom w:val="dashed" w:sz="4" w:space="2" w:color="A6A6A6" w:themeColor="background1" w:themeShade="A6"/>
        </w:pBdr>
      </w:pPr>
      <w:r>
        <w:t>}</w:t>
      </w:r>
    </w:p>
    <w:p w14:paraId="085B5D08" w14:textId="77777777" w:rsidR="00E43C84" w:rsidRDefault="00E43C84" w:rsidP="001C2A27">
      <w:pPr>
        <w:pStyle w:val="Code"/>
        <w:pBdr>
          <w:bottom w:val="dashed" w:sz="4" w:space="2" w:color="A6A6A6" w:themeColor="background1" w:themeShade="A6"/>
        </w:pBdr>
      </w:pPr>
    </w:p>
    <w:p w14:paraId="226BB18C" w14:textId="77777777" w:rsidR="00E43C84" w:rsidRPr="005C70BA" w:rsidRDefault="00E43C84" w:rsidP="001C2A27">
      <w:pPr>
        <w:pStyle w:val="Code"/>
        <w:pBdr>
          <w:bottom w:val="dashed" w:sz="4" w:space="2" w:color="A6A6A6" w:themeColor="background1" w:themeShade="A6"/>
        </w:pBdr>
        <w:rPr>
          <w:rStyle w:val="Comment"/>
        </w:rPr>
      </w:pPr>
      <w:r w:rsidRPr="005C70BA">
        <w:rPr>
          <w:rStyle w:val="Comment"/>
        </w:rPr>
        <w:t xml:space="preserve">// Produce the new </w:t>
      </w:r>
      <w:r>
        <w:rPr>
          <w:rStyle w:val="Comment"/>
        </w:rPr>
        <w:t>local declaration</w:t>
      </w:r>
      <w:r w:rsidRPr="005C70BA">
        <w:rPr>
          <w:rStyle w:val="Comment"/>
        </w:rPr>
        <w:t>.</w:t>
      </w:r>
    </w:p>
    <w:p w14:paraId="1886FCB0" w14:textId="42E12085" w:rsidR="00E43C84" w:rsidRDefault="00E43C84" w:rsidP="001C2A27">
      <w:pPr>
        <w:pStyle w:val="Code"/>
        <w:pBdr>
          <w:bottom w:val="dashed" w:sz="4" w:space="2" w:color="A6A6A6" w:themeColor="background1" w:themeShade="A6"/>
        </w:pBdr>
      </w:pPr>
      <w:r w:rsidRPr="005C70BA">
        <w:rPr>
          <w:rStyle w:val="Keyword"/>
        </w:rPr>
        <w:t>var</w:t>
      </w:r>
      <w:r>
        <w:t xml:space="preserve"> newLocal = trimmedLocal.</w:t>
      </w:r>
      <w:r w:rsidR="00437BFE">
        <w:t>WithModifiers</w:t>
      </w:r>
      <w:r>
        <w:t>(</w:t>
      </w:r>
      <w:r w:rsidR="00437BFE">
        <w:t>newModifiers)</w:t>
      </w:r>
    </w:p>
    <w:p w14:paraId="6DB48F0F" w14:textId="51A961B6" w:rsidR="00437BFE" w:rsidRPr="00437BFE" w:rsidRDefault="00437BFE" w:rsidP="001C2A27">
      <w:pPr>
        <w:pStyle w:val="Code"/>
        <w:pBdr>
          <w:bottom w:val="dashed" w:sz="4" w:space="2" w:color="A6A6A6" w:themeColor="background1" w:themeShade="A6"/>
        </w:pBdr>
        <w:rPr>
          <w:rStyle w:val="InlineCode"/>
        </w:rPr>
      </w:pPr>
      <w:r>
        <w:rPr>
          <w:rStyle w:val="InlineCode"/>
        </w:rPr>
        <w:t xml:space="preserve">                           .WithDeclaration(variableDeclaration);</w:t>
      </w:r>
    </w:p>
    <w:p w14:paraId="0EE34E1B" w14:textId="541461A7" w:rsidR="00605567" w:rsidRDefault="00605567" w:rsidP="00AC0433">
      <w:pPr>
        <w:pStyle w:val="ListParagraph"/>
        <w:numPr>
          <w:ilvl w:val="1"/>
          <w:numId w:val="17"/>
        </w:numPr>
      </w:pPr>
      <w:r>
        <w:t>Next, add a check</w:t>
      </w:r>
      <w:r w:rsidR="00FA4BA9">
        <w:t xml:space="preserve"> inside curly braces of the if-block you wrote above</w:t>
      </w:r>
      <w:r>
        <w:t xml:space="preserve"> to ensure that the type of the variable declaration is not an alias. If it is an alias to some other type (e.g. “using </w:t>
      </w:r>
      <w:proofErr w:type="spellStart"/>
      <w:r>
        <w:t>var</w:t>
      </w:r>
      <w:proofErr w:type="spellEnd"/>
      <w:r>
        <w:t xml:space="preserve"> = </w:t>
      </w:r>
      <w:proofErr w:type="spellStart"/>
      <w:proofErr w:type="gramStart"/>
      <w:r>
        <w:t>System.String</w:t>
      </w:r>
      <w:proofErr w:type="spellEnd"/>
      <w:r>
        <w:t>;</w:t>
      </w:r>
      <w:proofErr w:type="gramEnd"/>
      <w:r>
        <w:t>”) then it is legal to declare a local “</w:t>
      </w:r>
      <w:proofErr w:type="spellStart"/>
      <w:r>
        <w:t>const</w:t>
      </w:r>
      <w:proofErr w:type="spellEnd"/>
      <w:r>
        <w:t xml:space="preserve"> </w:t>
      </w:r>
      <w:proofErr w:type="spellStart"/>
      <w:r>
        <w:t>var</w:t>
      </w:r>
      <w:proofErr w:type="spellEnd"/>
      <w:r>
        <w:t>”.</w:t>
      </w:r>
    </w:p>
    <w:p w14:paraId="73656DF7" w14:textId="77777777" w:rsidR="00B5244C" w:rsidRDefault="00B5244C" w:rsidP="00B5244C">
      <w:pPr>
        <w:pStyle w:val="Code"/>
      </w:pPr>
      <w:r w:rsidRPr="00B5244C">
        <w:rPr>
          <w:rStyle w:val="Keyword"/>
        </w:rPr>
        <w:lastRenderedPageBreak/>
        <w:t>var</w:t>
      </w:r>
      <w:r>
        <w:t xml:space="preserve"> semanticModel = document.GetSemanticModel();</w:t>
      </w:r>
    </w:p>
    <w:p w14:paraId="15388422" w14:textId="77777777" w:rsidR="00B5244C" w:rsidRDefault="00B5244C" w:rsidP="00B5244C">
      <w:pPr>
        <w:pStyle w:val="Code"/>
      </w:pPr>
    </w:p>
    <w:p w14:paraId="3431D94E" w14:textId="77777777" w:rsidR="00B5244C" w:rsidRPr="00B5244C" w:rsidRDefault="00B5244C" w:rsidP="00B5244C">
      <w:pPr>
        <w:pStyle w:val="Code"/>
        <w:rPr>
          <w:rStyle w:val="Comment"/>
        </w:rPr>
      </w:pPr>
      <w:r w:rsidRPr="00B5244C">
        <w:rPr>
          <w:rStyle w:val="Comment"/>
        </w:rPr>
        <w:t>// Special case: Ensure that 'var' isn't actually an alias to another type</w:t>
      </w:r>
    </w:p>
    <w:p w14:paraId="776A4DB7" w14:textId="77777777" w:rsidR="00B5244C" w:rsidRDefault="00B5244C" w:rsidP="00B5244C">
      <w:pPr>
        <w:pStyle w:val="Code"/>
      </w:pPr>
      <w:r w:rsidRPr="00B5244C">
        <w:rPr>
          <w:rStyle w:val="Comment"/>
        </w:rPr>
        <w:t>// (e.g. using var = System.String).</w:t>
      </w:r>
    </w:p>
    <w:p w14:paraId="44345127" w14:textId="42267E59" w:rsidR="00B5244C" w:rsidRDefault="00B5244C" w:rsidP="00B5244C">
      <w:pPr>
        <w:pStyle w:val="Code"/>
      </w:pPr>
      <w:r w:rsidRPr="00B5244C">
        <w:rPr>
          <w:rStyle w:val="Keyword"/>
        </w:rPr>
        <w:t>var</w:t>
      </w:r>
      <w:r>
        <w:t xml:space="preserve"> aliasInfo = semanticModel.GetAliasInfo(</w:t>
      </w:r>
      <w:r w:rsidR="00C508CD">
        <w:rPr>
          <w:rStyle w:val="InlineCode"/>
        </w:rPr>
        <w:t>variableTypeName</w:t>
      </w:r>
      <w:r>
        <w:t>);</w:t>
      </w:r>
    </w:p>
    <w:p w14:paraId="41B73605" w14:textId="261A1FC2" w:rsidR="00B5244C" w:rsidRDefault="00B5244C" w:rsidP="00B5244C">
      <w:pPr>
        <w:pStyle w:val="Code"/>
      </w:pPr>
      <w:r w:rsidRPr="00B5244C">
        <w:rPr>
          <w:rStyle w:val="Keyword"/>
        </w:rPr>
        <w:t>if</w:t>
      </w:r>
      <w:r>
        <w:t xml:space="preserve"> (aliasInfo == </w:t>
      </w:r>
      <w:r w:rsidRPr="00B5244C">
        <w:rPr>
          <w:rStyle w:val="Keyword"/>
        </w:rPr>
        <w:t>null</w:t>
      </w:r>
      <w:r>
        <w:t>)</w:t>
      </w:r>
    </w:p>
    <w:p w14:paraId="5341201B" w14:textId="448A88AB" w:rsidR="00B5244C" w:rsidRDefault="00B5244C" w:rsidP="00B5244C">
      <w:pPr>
        <w:pStyle w:val="Code"/>
      </w:pPr>
      <w:r>
        <w:t>{</w:t>
      </w:r>
    </w:p>
    <w:p w14:paraId="0479825B" w14:textId="77777777" w:rsidR="00B5244C" w:rsidRDefault="00B5244C" w:rsidP="00B5244C">
      <w:pPr>
        <w:pStyle w:val="Code"/>
      </w:pPr>
    </w:p>
    <w:p w14:paraId="11A9D706" w14:textId="3BAABEEC" w:rsidR="00B5244C" w:rsidRDefault="00B5244C" w:rsidP="00B5244C">
      <w:pPr>
        <w:pStyle w:val="Code"/>
      </w:pPr>
      <w:r>
        <w:t>}</w:t>
      </w:r>
    </w:p>
    <w:p w14:paraId="55560418" w14:textId="5EA7AC19" w:rsidR="001C2A27" w:rsidRDefault="00FA4BA9" w:rsidP="00AC0433">
      <w:pPr>
        <w:pStyle w:val="ListParagraph"/>
        <w:numPr>
          <w:ilvl w:val="1"/>
          <w:numId w:val="17"/>
        </w:numPr>
      </w:pPr>
      <w:r>
        <w:t>Inside the curly braces that you wrote in the code above</w:t>
      </w:r>
      <w:r w:rsidR="001C2A27">
        <w:t xml:space="preserve">, </w:t>
      </w:r>
      <w:r w:rsidR="004078C1">
        <w:t>add the following code to retrieve the type</w:t>
      </w:r>
      <w:r w:rsidR="00134F71">
        <w:t xml:space="preserve"> inferred for</w:t>
      </w:r>
      <w:r w:rsidR="004078C1">
        <w:t xml:space="preserve"> ‘</w:t>
      </w:r>
      <w:proofErr w:type="spellStart"/>
      <w:r w:rsidR="004078C1" w:rsidRPr="004078C1">
        <w:rPr>
          <w:rStyle w:val="InlineCode"/>
        </w:rPr>
        <w:t>var</w:t>
      </w:r>
      <w:proofErr w:type="spellEnd"/>
      <w:r w:rsidR="004078C1">
        <w:t>’</w:t>
      </w:r>
      <w:r w:rsidR="00AC3B47">
        <w:t xml:space="preserve"> inside t</w:t>
      </w:r>
      <w:r w:rsidR="005A63BA">
        <w:t>he curly braces of the if-block you wrote above.</w:t>
      </w:r>
    </w:p>
    <w:p w14:paraId="614D12C1" w14:textId="68616E6B" w:rsidR="00AC3B47" w:rsidRDefault="008F6AA1" w:rsidP="00AC3B47">
      <w:pPr>
        <w:pStyle w:val="Code"/>
        <w:rPr>
          <w:rStyle w:val="Comment"/>
        </w:rPr>
      </w:pPr>
      <w:r>
        <w:rPr>
          <w:rStyle w:val="Comment"/>
        </w:rPr>
        <w:t>// Retrieve the type inferred for var.</w:t>
      </w:r>
    </w:p>
    <w:p w14:paraId="2683ADE3" w14:textId="35F1292C" w:rsidR="008F6AA1" w:rsidRDefault="008F6AA1" w:rsidP="008F6AA1">
      <w:pPr>
        <w:pStyle w:val="Code"/>
      </w:pPr>
      <w:r w:rsidRPr="004113BE">
        <w:rPr>
          <w:rStyle w:val="Keyword"/>
        </w:rPr>
        <w:t>var</w:t>
      </w:r>
      <w:r>
        <w:t xml:space="preserve"> type = semanticModel.GetTypeInfo(</w:t>
      </w:r>
      <w:r w:rsidR="00D5159B">
        <w:rPr>
          <w:rStyle w:val="InlineCode"/>
        </w:rPr>
        <w:t>variableTypeName</w:t>
      </w:r>
      <w:r>
        <w:t>).ConvertedType;</w:t>
      </w:r>
    </w:p>
    <w:p w14:paraId="74F8B67B" w14:textId="77777777" w:rsidR="008F6AA1" w:rsidRDefault="008F6AA1" w:rsidP="008F6AA1">
      <w:pPr>
        <w:pStyle w:val="Code"/>
      </w:pPr>
    </w:p>
    <w:p w14:paraId="6070082D" w14:textId="0279E696" w:rsidR="008F6AA1" w:rsidRPr="004113BE" w:rsidRDefault="008F6AA1" w:rsidP="008F6AA1">
      <w:pPr>
        <w:pStyle w:val="Code"/>
        <w:rPr>
          <w:rStyle w:val="Comment"/>
        </w:rPr>
      </w:pPr>
      <w:r w:rsidRPr="004113BE">
        <w:rPr>
          <w:rStyle w:val="Comment"/>
        </w:rPr>
        <w:t>// Special case: Ensure that 'var' isn't actually a type named 'var'.</w:t>
      </w:r>
    </w:p>
    <w:p w14:paraId="00100AC5" w14:textId="4DEDE69B" w:rsidR="008F6AA1" w:rsidRDefault="008F6AA1" w:rsidP="008F6AA1">
      <w:pPr>
        <w:pStyle w:val="Code"/>
      </w:pPr>
      <w:r w:rsidRPr="004113BE">
        <w:rPr>
          <w:rStyle w:val="Keyword"/>
        </w:rPr>
        <w:t>if</w:t>
      </w:r>
      <w:r>
        <w:t xml:space="preserve"> (type.Name != </w:t>
      </w:r>
      <w:r w:rsidRPr="004113BE">
        <w:rPr>
          <w:rStyle w:val="String"/>
        </w:rPr>
        <w:t>"var"</w:t>
      </w:r>
      <w:r>
        <w:t>)</w:t>
      </w:r>
    </w:p>
    <w:p w14:paraId="6783FF81" w14:textId="41697EB2" w:rsidR="008F6AA1" w:rsidRDefault="008F6AA1" w:rsidP="008F6AA1">
      <w:pPr>
        <w:pStyle w:val="Code"/>
      </w:pPr>
      <w:r>
        <w:t>{</w:t>
      </w:r>
    </w:p>
    <w:p w14:paraId="48F09DE2" w14:textId="77777777" w:rsidR="00077911" w:rsidRDefault="00077911" w:rsidP="008F6AA1">
      <w:pPr>
        <w:pStyle w:val="Code"/>
      </w:pPr>
    </w:p>
    <w:p w14:paraId="3AB4B3FB" w14:textId="072E5CB1" w:rsidR="008F6AA1" w:rsidRPr="008F6AA1" w:rsidRDefault="008F6AA1" w:rsidP="008F6AA1">
      <w:pPr>
        <w:pStyle w:val="Code"/>
      </w:pPr>
      <w:r>
        <w:t>}</w:t>
      </w:r>
    </w:p>
    <w:p w14:paraId="428F9FD3" w14:textId="5C23F7E4" w:rsidR="00AC3B47" w:rsidRDefault="00134F71" w:rsidP="00AC0433">
      <w:pPr>
        <w:pStyle w:val="ListParagraph"/>
        <w:numPr>
          <w:ilvl w:val="1"/>
          <w:numId w:val="17"/>
        </w:numPr>
      </w:pPr>
      <w:r>
        <w:t xml:space="preserve">Now, add the code to create a new </w:t>
      </w:r>
      <w:proofErr w:type="spellStart"/>
      <w:r w:rsidRPr="00134F71">
        <w:rPr>
          <w:rStyle w:val="InlineCode"/>
        </w:rPr>
        <w:t>TypeSyntax</w:t>
      </w:r>
      <w:proofErr w:type="spellEnd"/>
      <w:r>
        <w:t xml:space="preserve"> for the inferred type inside the curly braces of the if-block you wrote above.</w:t>
      </w:r>
    </w:p>
    <w:p w14:paraId="2F716DBF" w14:textId="77777777" w:rsidR="00712384" w:rsidRPr="00712384" w:rsidRDefault="00712384" w:rsidP="00712384">
      <w:pPr>
        <w:pStyle w:val="Code"/>
        <w:rPr>
          <w:rStyle w:val="Comment"/>
        </w:rPr>
      </w:pPr>
      <w:r w:rsidRPr="00712384">
        <w:rPr>
          <w:rStyle w:val="Comment"/>
        </w:rPr>
        <w:t>// Create a new TypeSyntax for the inferred type. Be careful</w:t>
      </w:r>
    </w:p>
    <w:p w14:paraId="2D8C0B7C" w14:textId="77777777" w:rsidR="00712384" w:rsidRDefault="00712384" w:rsidP="00712384">
      <w:pPr>
        <w:pStyle w:val="Code"/>
      </w:pPr>
      <w:r w:rsidRPr="00712384">
        <w:rPr>
          <w:rStyle w:val="Comment"/>
        </w:rPr>
        <w:t>// to keep any leading and trailing trivia from the var keyword.</w:t>
      </w:r>
    </w:p>
    <w:p w14:paraId="70A15861" w14:textId="77777777" w:rsidR="00712384" w:rsidRDefault="00712384" w:rsidP="00712384">
      <w:pPr>
        <w:pStyle w:val="Code"/>
      </w:pPr>
      <w:r w:rsidRPr="00712384">
        <w:rPr>
          <w:rStyle w:val="Keyword"/>
        </w:rPr>
        <w:t>var</w:t>
      </w:r>
      <w:r>
        <w:t xml:space="preserve"> typeName = </w:t>
      </w:r>
      <w:r w:rsidRPr="00712384">
        <w:rPr>
          <w:rStyle w:val="Type"/>
        </w:rPr>
        <w:t>Syntax</w:t>
      </w:r>
      <w:r>
        <w:t>.ParseTypeName(type.ToDisplayString())</w:t>
      </w:r>
    </w:p>
    <w:p w14:paraId="78C87440" w14:textId="0E9565AD" w:rsidR="00712384" w:rsidRDefault="00712384" w:rsidP="00712384">
      <w:pPr>
        <w:pStyle w:val="Code"/>
      </w:pPr>
      <w:r>
        <w:t xml:space="preserve">    .WithLeadingTrivia(</w:t>
      </w:r>
      <w:r w:rsidR="00D93CC7">
        <w:rPr>
          <w:rStyle w:val="InlineCode"/>
        </w:rPr>
        <w:t>variableTypeName</w:t>
      </w:r>
      <w:r>
        <w:t>.GetLeadingTrivia())</w:t>
      </w:r>
    </w:p>
    <w:p w14:paraId="3A11E8FD" w14:textId="503152A1" w:rsidR="00134F71" w:rsidRDefault="00712384" w:rsidP="00712384">
      <w:pPr>
        <w:pStyle w:val="Code"/>
      </w:pPr>
      <w:r>
        <w:t xml:space="preserve">    .WithTrailingTrivia(</w:t>
      </w:r>
      <w:r w:rsidR="00D93CC7">
        <w:rPr>
          <w:rStyle w:val="InlineCode"/>
        </w:rPr>
        <w:t>variableTypeName</w:t>
      </w:r>
      <w:r>
        <w:t>.GetTrailingTrivia());</w:t>
      </w:r>
    </w:p>
    <w:p w14:paraId="30B57DA0" w14:textId="6D5D53F5" w:rsidR="001C2A27" w:rsidRDefault="00AF57CD" w:rsidP="00AC0433">
      <w:pPr>
        <w:pStyle w:val="ListParagraph"/>
        <w:numPr>
          <w:ilvl w:val="1"/>
          <w:numId w:val="17"/>
        </w:numPr>
      </w:pPr>
      <w:r>
        <w:t>A</w:t>
      </w:r>
      <w:r w:rsidR="0027425B">
        <w:t xml:space="preserve">dd a </w:t>
      </w:r>
      <w:proofErr w:type="spellStart"/>
      <w:r w:rsidR="0027425B" w:rsidRPr="0027425B">
        <w:rPr>
          <w:rStyle w:val="InlineCode"/>
        </w:rPr>
        <w:t>NameSimplification</w:t>
      </w:r>
      <w:proofErr w:type="spellEnd"/>
      <w:r w:rsidR="0027425B">
        <w:t xml:space="preserve"> syntax annotation to the type name to ensure that the code action engine reduces the type name to its minimally-qualified form.</w:t>
      </w:r>
    </w:p>
    <w:p w14:paraId="2A2D39F1" w14:textId="77777777" w:rsidR="00AF57CD" w:rsidRPr="00AF57CD" w:rsidRDefault="00AF57CD" w:rsidP="00AF57CD">
      <w:pPr>
        <w:pStyle w:val="Code"/>
        <w:rPr>
          <w:rStyle w:val="Comment"/>
        </w:rPr>
      </w:pPr>
      <w:r w:rsidRPr="00AF57CD">
        <w:rPr>
          <w:rStyle w:val="Comment"/>
        </w:rPr>
        <w:t>// Add an annotation to simplify the type name.</w:t>
      </w:r>
    </w:p>
    <w:p w14:paraId="5B6376FD" w14:textId="77777777" w:rsidR="00E00907" w:rsidRDefault="00AF57CD" w:rsidP="00E00907">
      <w:pPr>
        <w:pStyle w:val="Code"/>
      </w:pPr>
      <w:r w:rsidRPr="00AF57CD">
        <w:rPr>
          <w:rStyle w:val="Keyword"/>
        </w:rPr>
        <w:t>var</w:t>
      </w:r>
      <w:r>
        <w:t xml:space="preserve"> simplifiedTypeName = </w:t>
      </w:r>
      <w:r w:rsidRPr="00AF57CD">
        <w:rPr>
          <w:rStyle w:val="Type"/>
        </w:rPr>
        <w:t>CodeAnnotations</w:t>
      </w:r>
      <w:r w:rsidR="00E00907">
        <w:t>.NameSimplification</w:t>
      </w:r>
    </w:p>
    <w:p w14:paraId="1678F61B" w14:textId="271CEA37" w:rsidR="00AF57CD" w:rsidRDefault="00E00907" w:rsidP="00E00907">
      <w:pPr>
        <w:pStyle w:val="Code"/>
      </w:pPr>
      <w:r>
        <w:rPr>
          <w:rStyle w:val="Keyword"/>
        </w:rPr>
        <w:t xml:space="preserve">    </w:t>
      </w:r>
      <w:r w:rsidR="00AF57CD">
        <w:t>.AddAnnotationTo(typeName);</w:t>
      </w:r>
    </w:p>
    <w:p w14:paraId="306ACA94" w14:textId="3ACAF07E" w:rsidR="00AF57CD" w:rsidRDefault="00AF57CD" w:rsidP="00AC0433">
      <w:pPr>
        <w:pStyle w:val="ListParagraph"/>
        <w:numPr>
          <w:ilvl w:val="1"/>
          <w:numId w:val="17"/>
        </w:numPr>
      </w:pPr>
      <w:r>
        <w:t>Finally, replace the variable declaration’s type with the one you just created.</w:t>
      </w:r>
    </w:p>
    <w:p w14:paraId="49858D1A" w14:textId="77777777" w:rsidR="00246999" w:rsidRPr="00246999" w:rsidRDefault="00246999" w:rsidP="00246999">
      <w:pPr>
        <w:pStyle w:val="Code"/>
        <w:rPr>
          <w:rStyle w:val="Comment"/>
        </w:rPr>
      </w:pPr>
      <w:r w:rsidRPr="00246999">
        <w:rPr>
          <w:rStyle w:val="Comment"/>
        </w:rPr>
        <w:t>// Replace the type in the variable declaration.</w:t>
      </w:r>
    </w:p>
    <w:p w14:paraId="3DA13CE4" w14:textId="549EF6FF" w:rsidR="001C2A27" w:rsidRDefault="00246999" w:rsidP="00281C99">
      <w:pPr>
        <w:pStyle w:val="Code"/>
      </w:pPr>
      <w:r>
        <w:t>variableDeclaration = variableDeclaration.</w:t>
      </w:r>
      <w:r w:rsidR="00281C99">
        <w:t>WithType</w:t>
      </w:r>
      <w:r>
        <w:t>(simplifiedTypeName);</w:t>
      </w:r>
    </w:p>
    <w:p w14:paraId="6A7B1057" w14:textId="71037B5A" w:rsidR="00246999" w:rsidRDefault="00AF3A37" w:rsidP="00AC0433">
      <w:pPr>
        <w:pStyle w:val="ListParagraph"/>
        <w:numPr>
          <w:ilvl w:val="1"/>
          <w:numId w:val="17"/>
        </w:numPr>
      </w:pPr>
      <w:r>
        <w:t xml:space="preserve">With this bug fix in place, your </w:t>
      </w:r>
      <w:proofErr w:type="spellStart"/>
      <w:r w:rsidRPr="00AF3A37">
        <w:rPr>
          <w:rStyle w:val="InlineCode"/>
        </w:rPr>
        <w:t>GetEdit</w:t>
      </w:r>
      <w:proofErr w:type="spellEnd"/>
      <w:r>
        <w:t xml:space="preserve"> method should now look like the following:</w:t>
      </w:r>
    </w:p>
    <w:p w14:paraId="1263F603" w14:textId="77777777" w:rsidR="00AF3A37" w:rsidRDefault="00AF3A37" w:rsidP="00AF3A37">
      <w:pPr>
        <w:pStyle w:val="Code"/>
      </w:pPr>
      <w:r w:rsidRPr="006B53E5">
        <w:rPr>
          <w:rStyle w:val="Keyword"/>
        </w:rPr>
        <w:lastRenderedPageBreak/>
        <w:t>public</w:t>
      </w:r>
      <w:r>
        <w:t xml:space="preserve"> </w:t>
      </w:r>
      <w:r w:rsidRPr="006B53E5">
        <w:rPr>
          <w:rStyle w:val="Type"/>
        </w:rPr>
        <w:t>ICodeActionEdit</w:t>
      </w:r>
      <w:r>
        <w:t xml:space="preserve"> GetEdit(</w:t>
      </w:r>
      <w:r w:rsidRPr="006B53E5">
        <w:rPr>
          <w:rStyle w:val="Type"/>
        </w:rPr>
        <w:t>CancellationToken</w:t>
      </w:r>
      <w:r>
        <w:t xml:space="preserve"> cancellationToken)</w:t>
      </w:r>
    </w:p>
    <w:p w14:paraId="1FE18637" w14:textId="77777777" w:rsidR="00AF3A37" w:rsidRDefault="00AF3A37" w:rsidP="00AF3A37">
      <w:pPr>
        <w:pStyle w:val="Code"/>
      </w:pPr>
      <w:r>
        <w:t>{</w:t>
      </w:r>
    </w:p>
    <w:p w14:paraId="29E6BD81" w14:textId="77777777" w:rsidR="00AF3A37" w:rsidRPr="006B53E5" w:rsidRDefault="00AF3A37" w:rsidP="00AF3A37">
      <w:pPr>
        <w:pStyle w:val="Code"/>
        <w:rPr>
          <w:rStyle w:val="Comment"/>
        </w:rPr>
      </w:pPr>
      <w:r>
        <w:t xml:space="preserve">    </w:t>
      </w:r>
      <w:r w:rsidRPr="006B53E5">
        <w:rPr>
          <w:rStyle w:val="Comment"/>
        </w:rPr>
        <w:t>// Remove the leading trivia from the local declaration.</w:t>
      </w:r>
    </w:p>
    <w:p w14:paraId="1400C952" w14:textId="77777777" w:rsidR="00AF3A37" w:rsidRDefault="00AF3A37" w:rsidP="00AF3A37">
      <w:pPr>
        <w:pStyle w:val="Code"/>
      </w:pPr>
      <w:r>
        <w:t xml:space="preserve">    </w:t>
      </w:r>
      <w:r w:rsidRPr="006B53E5">
        <w:rPr>
          <w:rStyle w:val="Keyword"/>
        </w:rPr>
        <w:t>var</w:t>
      </w:r>
      <w:r>
        <w:t xml:space="preserve"> firstToken = localDeclaration.GetFirstToken();</w:t>
      </w:r>
    </w:p>
    <w:p w14:paraId="7D37FEE4" w14:textId="77777777" w:rsidR="00AF3A37" w:rsidRDefault="00AF3A37" w:rsidP="00AF3A37">
      <w:pPr>
        <w:pStyle w:val="Code"/>
      </w:pPr>
      <w:r>
        <w:t xml:space="preserve">    </w:t>
      </w:r>
      <w:r w:rsidRPr="006B53E5">
        <w:rPr>
          <w:rStyle w:val="Keyword"/>
        </w:rPr>
        <w:t>var</w:t>
      </w:r>
      <w:r>
        <w:t xml:space="preserve"> leadingTrivia = firstToken.LeadingTrivia;</w:t>
      </w:r>
    </w:p>
    <w:p w14:paraId="683A6231" w14:textId="77777777" w:rsidR="00AF3A37" w:rsidRDefault="00AF3A37" w:rsidP="00AF3A37">
      <w:pPr>
        <w:pStyle w:val="Code"/>
      </w:pPr>
      <w:r>
        <w:t xml:space="preserve">    </w:t>
      </w:r>
      <w:r w:rsidRPr="006B53E5">
        <w:rPr>
          <w:rStyle w:val="Keyword"/>
        </w:rPr>
        <w:t>var</w:t>
      </w:r>
      <w:r>
        <w:t xml:space="preserve"> trimmedLocal = localDeclaration.ReplaceToken(</w:t>
      </w:r>
    </w:p>
    <w:p w14:paraId="22D5EB43" w14:textId="77777777" w:rsidR="00AF3A37" w:rsidRDefault="00AF3A37" w:rsidP="00AF3A37">
      <w:pPr>
        <w:pStyle w:val="Code"/>
      </w:pPr>
      <w:r>
        <w:t xml:space="preserve">        firstToken, firstToken.WithLeadingTrivia(</w:t>
      </w:r>
      <w:r w:rsidRPr="006B53E5">
        <w:rPr>
          <w:rStyle w:val="Type"/>
        </w:rPr>
        <w:t>SyntaxTriviaList</w:t>
      </w:r>
      <w:r>
        <w:t>.Empty));</w:t>
      </w:r>
    </w:p>
    <w:p w14:paraId="03AF2DAE" w14:textId="77777777" w:rsidR="00AF3A37" w:rsidRDefault="00AF3A37" w:rsidP="00AF3A37">
      <w:pPr>
        <w:pStyle w:val="Code"/>
      </w:pPr>
    </w:p>
    <w:p w14:paraId="7278127F" w14:textId="77777777" w:rsidR="00AF3A37" w:rsidRPr="006B53E5" w:rsidRDefault="00AF3A37" w:rsidP="00AF3A37">
      <w:pPr>
        <w:pStyle w:val="Code"/>
        <w:rPr>
          <w:rStyle w:val="Comment"/>
        </w:rPr>
      </w:pPr>
      <w:r>
        <w:t xml:space="preserve">    </w:t>
      </w:r>
      <w:r w:rsidRPr="006B53E5">
        <w:rPr>
          <w:rStyle w:val="Comment"/>
        </w:rPr>
        <w:t>// Create a const token with the leading trivia.</w:t>
      </w:r>
    </w:p>
    <w:p w14:paraId="036A8B60" w14:textId="77777777" w:rsidR="00AF3A37" w:rsidRDefault="00AF3A37" w:rsidP="00AF3A37">
      <w:pPr>
        <w:pStyle w:val="Code"/>
      </w:pPr>
      <w:r>
        <w:t xml:space="preserve">    </w:t>
      </w:r>
      <w:r w:rsidRPr="006B53E5">
        <w:rPr>
          <w:rStyle w:val="Keyword"/>
        </w:rPr>
        <w:t>var</w:t>
      </w:r>
      <w:r>
        <w:t xml:space="preserve"> constToken = </w:t>
      </w:r>
      <w:r w:rsidRPr="006B53E5">
        <w:rPr>
          <w:rStyle w:val="Type"/>
        </w:rPr>
        <w:t>Syntax</w:t>
      </w:r>
      <w:r>
        <w:t xml:space="preserve">.Token(leadingTrivia, </w:t>
      </w:r>
      <w:r w:rsidRPr="006B53E5">
        <w:rPr>
          <w:rStyle w:val="Type"/>
        </w:rPr>
        <w:t>SyntaxKind</w:t>
      </w:r>
      <w:r>
        <w:t>.ConstKeyword);</w:t>
      </w:r>
    </w:p>
    <w:p w14:paraId="29719175" w14:textId="77777777" w:rsidR="00AF3A37" w:rsidRDefault="00AF3A37" w:rsidP="00AF3A37">
      <w:pPr>
        <w:pStyle w:val="Code"/>
      </w:pPr>
    </w:p>
    <w:p w14:paraId="04E5F619" w14:textId="77777777" w:rsidR="00AF3A37" w:rsidRPr="006B53E5" w:rsidRDefault="00AF3A37" w:rsidP="00AF3A37">
      <w:pPr>
        <w:pStyle w:val="Code"/>
        <w:rPr>
          <w:rStyle w:val="Comment"/>
        </w:rPr>
      </w:pPr>
      <w:r>
        <w:t xml:space="preserve">    </w:t>
      </w:r>
      <w:r w:rsidRPr="006B53E5">
        <w:rPr>
          <w:rStyle w:val="Comment"/>
        </w:rPr>
        <w:t>// Insert the const token into the modifiers list, creating a new modifiers list.</w:t>
      </w:r>
    </w:p>
    <w:p w14:paraId="051EC03A" w14:textId="77777777" w:rsidR="00AF3A37" w:rsidRDefault="00AF3A37" w:rsidP="00AF3A37">
      <w:pPr>
        <w:pStyle w:val="Code"/>
      </w:pPr>
      <w:r>
        <w:t xml:space="preserve">    </w:t>
      </w:r>
      <w:r w:rsidRPr="006B53E5">
        <w:rPr>
          <w:rStyle w:val="Keyword"/>
        </w:rPr>
        <w:t>var</w:t>
      </w:r>
      <w:r>
        <w:t xml:space="preserve"> newModifiers = trimmedLocal.Modifiers.Insert(0, constToken);</w:t>
      </w:r>
    </w:p>
    <w:p w14:paraId="07C12BD1" w14:textId="77777777" w:rsidR="00AF3A37" w:rsidRDefault="00AF3A37" w:rsidP="00AF3A37">
      <w:pPr>
        <w:pStyle w:val="Code"/>
      </w:pPr>
    </w:p>
    <w:p w14:paraId="53A3BD37" w14:textId="7A1A39CD" w:rsidR="0091546E" w:rsidRPr="006B53E5" w:rsidRDefault="0069680D" w:rsidP="0091546E">
      <w:pPr>
        <w:pStyle w:val="Code"/>
        <w:rPr>
          <w:rStyle w:val="Comment"/>
        </w:rPr>
      </w:pPr>
      <w:r>
        <w:t xml:space="preserve">    </w:t>
      </w:r>
      <w:r w:rsidR="0091546E" w:rsidRPr="006B53E5">
        <w:rPr>
          <w:rStyle w:val="Comment"/>
        </w:rPr>
        <w:t>// If the type of declaration is 'var', create a new type name for the</w:t>
      </w:r>
    </w:p>
    <w:p w14:paraId="4B9EC3AB" w14:textId="5011CD77" w:rsidR="0091546E" w:rsidRPr="006B53E5" w:rsidRDefault="0069680D" w:rsidP="0091546E">
      <w:pPr>
        <w:pStyle w:val="Code"/>
        <w:rPr>
          <w:rStyle w:val="Comment"/>
        </w:rPr>
      </w:pPr>
      <w:r>
        <w:t xml:space="preserve">    </w:t>
      </w:r>
      <w:r w:rsidR="0091546E" w:rsidRPr="006B53E5">
        <w:rPr>
          <w:rStyle w:val="Comment"/>
        </w:rPr>
        <w:t xml:space="preserve">// inferred </w:t>
      </w:r>
      <w:r w:rsidR="007E1493">
        <w:rPr>
          <w:rStyle w:val="Comment"/>
        </w:rPr>
        <w:t>type</w:t>
      </w:r>
      <w:r w:rsidR="0091546E" w:rsidRPr="006B53E5">
        <w:rPr>
          <w:rStyle w:val="Comment"/>
        </w:rPr>
        <w:t>.</w:t>
      </w:r>
    </w:p>
    <w:p w14:paraId="24C5450C" w14:textId="3A7CE6BA" w:rsidR="0091546E" w:rsidRDefault="0069680D" w:rsidP="0091546E">
      <w:pPr>
        <w:pStyle w:val="Code"/>
      </w:pPr>
      <w:r>
        <w:t xml:space="preserve">    </w:t>
      </w:r>
      <w:r w:rsidR="0091546E" w:rsidRPr="006B53E5">
        <w:rPr>
          <w:rStyle w:val="Keyword"/>
        </w:rPr>
        <w:t>var</w:t>
      </w:r>
      <w:r w:rsidR="0091546E">
        <w:t xml:space="preserve"> variableDeclaration = localDeclaration.Declaration;</w:t>
      </w:r>
    </w:p>
    <w:p w14:paraId="3A0AF9E1" w14:textId="27723A38" w:rsidR="0056511D" w:rsidRPr="0056511D" w:rsidRDefault="0056511D" w:rsidP="0056511D">
      <w:pPr>
        <w:pStyle w:val="Code"/>
        <w:rPr>
          <w:rStyle w:val="InlineCode"/>
        </w:rPr>
      </w:pPr>
      <w:r>
        <w:rPr>
          <w:rStyle w:val="Keyword"/>
        </w:rPr>
        <w:t xml:space="preserve">    var </w:t>
      </w:r>
      <w:r w:rsidR="0012359A">
        <w:rPr>
          <w:rStyle w:val="InlineCode"/>
        </w:rPr>
        <w:t xml:space="preserve">variableTypeName </w:t>
      </w:r>
      <w:r>
        <w:rPr>
          <w:rStyle w:val="InlineCode"/>
        </w:rPr>
        <w:t>= variableDeclaration.Type;</w:t>
      </w:r>
    </w:p>
    <w:p w14:paraId="3EF6B39A" w14:textId="2BF41316" w:rsidR="0091546E" w:rsidRDefault="0069680D" w:rsidP="0091546E">
      <w:pPr>
        <w:pStyle w:val="Code"/>
      </w:pPr>
      <w:r>
        <w:t xml:space="preserve">    </w:t>
      </w:r>
      <w:r w:rsidR="0091546E" w:rsidRPr="006B53E5">
        <w:rPr>
          <w:rStyle w:val="Keyword"/>
        </w:rPr>
        <w:t>if</w:t>
      </w:r>
      <w:r w:rsidR="0091546E">
        <w:t xml:space="preserve"> (</w:t>
      </w:r>
      <w:r w:rsidR="0012359A">
        <w:rPr>
          <w:rStyle w:val="InlineCode"/>
        </w:rPr>
        <w:t>variableTypeName</w:t>
      </w:r>
      <w:r w:rsidR="0091546E">
        <w:t>.IsVar)</w:t>
      </w:r>
    </w:p>
    <w:p w14:paraId="1954F769" w14:textId="41D76653" w:rsidR="0091546E" w:rsidRDefault="0069680D" w:rsidP="0091546E">
      <w:pPr>
        <w:pStyle w:val="Code"/>
      </w:pPr>
      <w:r>
        <w:t xml:space="preserve">    </w:t>
      </w:r>
      <w:r w:rsidR="0091546E">
        <w:t>{</w:t>
      </w:r>
    </w:p>
    <w:p w14:paraId="375F1962" w14:textId="77777777" w:rsidR="0095388D" w:rsidRDefault="0095388D" w:rsidP="0095388D">
      <w:pPr>
        <w:pStyle w:val="Code"/>
      </w:pPr>
      <w:r>
        <w:t xml:space="preserve">        </w:t>
      </w:r>
      <w:r w:rsidRPr="006B53E5">
        <w:rPr>
          <w:rStyle w:val="Keyword"/>
        </w:rPr>
        <w:t>var</w:t>
      </w:r>
      <w:r>
        <w:t xml:space="preserve"> semanticModel = document.GetSemanticModel();</w:t>
      </w:r>
    </w:p>
    <w:p w14:paraId="565D89D6" w14:textId="77777777" w:rsidR="0095388D" w:rsidRDefault="0095388D" w:rsidP="0091546E">
      <w:pPr>
        <w:pStyle w:val="Code"/>
      </w:pPr>
    </w:p>
    <w:p w14:paraId="427FD8A7" w14:textId="2A17BD13" w:rsidR="0056511D" w:rsidRPr="00B5244C" w:rsidRDefault="0056511D" w:rsidP="0056511D">
      <w:pPr>
        <w:pStyle w:val="Code"/>
        <w:rPr>
          <w:rStyle w:val="Comment"/>
        </w:rPr>
      </w:pPr>
      <w:r>
        <w:t xml:space="preserve">        </w:t>
      </w:r>
      <w:r w:rsidRPr="00B5244C">
        <w:rPr>
          <w:rStyle w:val="Comment"/>
        </w:rPr>
        <w:t>// Special case: Ensure that 'var' isn't actually an alias to another type</w:t>
      </w:r>
    </w:p>
    <w:p w14:paraId="3DA76505" w14:textId="6BBD5299" w:rsidR="0056511D" w:rsidRDefault="0056511D" w:rsidP="0056511D">
      <w:pPr>
        <w:pStyle w:val="Code"/>
      </w:pPr>
      <w:r>
        <w:t xml:space="preserve">        </w:t>
      </w:r>
      <w:r w:rsidRPr="00B5244C">
        <w:rPr>
          <w:rStyle w:val="Comment"/>
        </w:rPr>
        <w:t>// (e.g. using var = System.String).</w:t>
      </w:r>
    </w:p>
    <w:p w14:paraId="59DB4F4D" w14:textId="47153160" w:rsidR="0056511D" w:rsidRDefault="0056511D" w:rsidP="0056511D">
      <w:pPr>
        <w:pStyle w:val="Code"/>
      </w:pPr>
      <w:r>
        <w:t xml:space="preserve">        </w:t>
      </w:r>
      <w:r w:rsidRPr="00B5244C">
        <w:rPr>
          <w:rStyle w:val="Keyword"/>
        </w:rPr>
        <w:t>var</w:t>
      </w:r>
      <w:r>
        <w:t xml:space="preserve"> aliasInfo = semanticModel.GetAliasInfo(</w:t>
      </w:r>
      <w:r w:rsidR="00474F4F">
        <w:rPr>
          <w:rStyle w:val="InlineCode"/>
        </w:rPr>
        <w:t>variableTypeName</w:t>
      </w:r>
      <w:r>
        <w:t>);</w:t>
      </w:r>
    </w:p>
    <w:p w14:paraId="4D7E18AF" w14:textId="55706464" w:rsidR="0056511D" w:rsidRDefault="0056511D" w:rsidP="0056511D">
      <w:pPr>
        <w:pStyle w:val="Code"/>
      </w:pPr>
      <w:r>
        <w:t xml:space="preserve">        </w:t>
      </w:r>
      <w:r w:rsidRPr="00B5244C">
        <w:rPr>
          <w:rStyle w:val="Keyword"/>
        </w:rPr>
        <w:t>if</w:t>
      </w:r>
      <w:r>
        <w:t xml:space="preserve"> (aliasInfo == </w:t>
      </w:r>
      <w:r w:rsidRPr="00B5244C">
        <w:rPr>
          <w:rStyle w:val="Keyword"/>
        </w:rPr>
        <w:t>null</w:t>
      </w:r>
      <w:r>
        <w:t>)</w:t>
      </w:r>
    </w:p>
    <w:p w14:paraId="069EC21F" w14:textId="53C83D93" w:rsidR="0056511D" w:rsidRDefault="0056511D" w:rsidP="0091546E">
      <w:pPr>
        <w:pStyle w:val="Code"/>
      </w:pPr>
      <w:r>
        <w:t xml:space="preserve">        {</w:t>
      </w:r>
    </w:p>
    <w:p w14:paraId="6BA4302A" w14:textId="6AC41ED4" w:rsidR="0091546E" w:rsidRPr="006B53E5" w:rsidRDefault="0091546E" w:rsidP="0091546E">
      <w:pPr>
        <w:pStyle w:val="Code"/>
        <w:rPr>
          <w:rStyle w:val="Comment"/>
        </w:rPr>
      </w:pPr>
      <w:r>
        <w:t xml:space="preserve">    </w:t>
      </w:r>
      <w:r w:rsidR="0056511D">
        <w:t xml:space="preserve">    </w:t>
      </w:r>
      <w:r w:rsidR="0069680D">
        <w:t xml:space="preserve">    </w:t>
      </w:r>
      <w:r w:rsidRPr="006B53E5">
        <w:rPr>
          <w:rStyle w:val="Comment"/>
        </w:rPr>
        <w:t>// Retrieve the type inferred for var.</w:t>
      </w:r>
    </w:p>
    <w:p w14:paraId="552D029F" w14:textId="2C57E61A" w:rsidR="0091546E" w:rsidRDefault="0056511D" w:rsidP="0012359A">
      <w:pPr>
        <w:pStyle w:val="Code"/>
      </w:pPr>
      <w:r>
        <w:t xml:space="preserve">    </w:t>
      </w:r>
      <w:r w:rsidR="0069680D">
        <w:t xml:space="preserve">    </w:t>
      </w:r>
      <w:r w:rsidR="0091546E">
        <w:t xml:space="preserve">    </w:t>
      </w:r>
      <w:r w:rsidR="0091546E" w:rsidRPr="006B53E5">
        <w:rPr>
          <w:rStyle w:val="Keyword"/>
        </w:rPr>
        <w:t>var</w:t>
      </w:r>
      <w:r w:rsidR="0091546E">
        <w:t xml:space="preserve"> type = semanticModel.GetTypeInfo(</w:t>
      </w:r>
      <w:r w:rsidR="0012359A">
        <w:rPr>
          <w:rStyle w:val="InlineCode"/>
        </w:rPr>
        <w:t>variableTypeName</w:t>
      </w:r>
      <w:r w:rsidR="0091546E">
        <w:t>).ConvertedType;</w:t>
      </w:r>
    </w:p>
    <w:p w14:paraId="3ACA77B6" w14:textId="77777777" w:rsidR="0091546E" w:rsidRDefault="0091546E" w:rsidP="0091546E">
      <w:pPr>
        <w:pStyle w:val="Code"/>
      </w:pPr>
    </w:p>
    <w:p w14:paraId="045F54D1" w14:textId="03576304" w:rsidR="0091546E" w:rsidRPr="006B53E5" w:rsidRDefault="0069680D" w:rsidP="0091546E">
      <w:pPr>
        <w:pStyle w:val="Code"/>
        <w:rPr>
          <w:rStyle w:val="Comment"/>
        </w:rPr>
      </w:pPr>
      <w:r>
        <w:t xml:space="preserve">    </w:t>
      </w:r>
      <w:r w:rsidR="0091546E">
        <w:t xml:space="preserve">    </w:t>
      </w:r>
      <w:r w:rsidR="0056511D">
        <w:t xml:space="preserve">    </w:t>
      </w:r>
      <w:r w:rsidR="0091546E" w:rsidRPr="006B53E5">
        <w:rPr>
          <w:rStyle w:val="Comment"/>
        </w:rPr>
        <w:t>// Special case: Ensure that 'var' isn't actually a type named 'var'.</w:t>
      </w:r>
    </w:p>
    <w:p w14:paraId="58458548" w14:textId="05009B6D" w:rsidR="0091546E" w:rsidRDefault="0069680D" w:rsidP="0091546E">
      <w:pPr>
        <w:pStyle w:val="Code"/>
      </w:pPr>
      <w:r>
        <w:t xml:space="preserve">    </w:t>
      </w:r>
      <w:r w:rsidR="0091546E">
        <w:t xml:space="preserve">    </w:t>
      </w:r>
      <w:r w:rsidR="0056511D">
        <w:t xml:space="preserve">    </w:t>
      </w:r>
      <w:r w:rsidR="0091546E" w:rsidRPr="006B53E5">
        <w:rPr>
          <w:rStyle w:val="Keyword"/>
        </w:rPr>
        <w:t>if</w:t>
      </w:r>
      <w:r w:rsidR="0091546E">
        <w:t xml:space="preserve"> (type.Name != </w:t>
      </w:r>
      <w:r w:rsidR="0091546E" w:rsidRPr="006B53E5">
        <w:rPr>
          <w:rStyle w:val="String"/>
        </w:rPr>
        <w:t>"var"</w:t>
      </w:r>
      <w:r w:rsidR="0091546E">
        <w:t>)</w:t>
      </w:r>
    </w:p>
    <w:p w14:paraId="7E16ED33" w14:textId="4E21E2A4" w:rsidR="0091546E" w:rsidRDefault="0069680D" w:rsidP="0091546E">
      <w:pPr>
        <w:pStyle w:val="Code"/>
      </w:pPr>
      <w:r>
        <w:t xml:space="preserve">    </w:t>
      </w:r>
      <w:r w:rsidR="0091546E">
        <w:t xml:space="preserve">    </w:t>
      </w:r>
      <w:r w:rsidR="0056511D">
        <w:t xml:space="preserve">    </w:t>
      </w:r>
      <w:r w:rsidR="0091546E">
        <w:t>{</w:t>
      </w:r>
    </w:p>
    <w:p w14:paraId="5096B9C2" w14:textId="64814430" w:rsidR="0091546E" w:rsidRPr="006B53E5" w:rsidRDefault="0069680D" w:rsidP="0091546E">
      <w:pPr>
        <w:pStyle w:val="Code"/>
        <w:rPr>
          <w:rStyle w:val="Comment"/>
        </w:rPr>
      </w:pPr>
      <w:r>
        <w:t xml:space="preserve">    </w:t>
      </w:r>
      <w:r w:rsidR="0091546E">
        <w:t xml:space="preserve">        </w:t>
      </w:r>
      <w:r w:rsidR="0056511D">
        <w:t xml:space="preserve">    </w:t>
      </w:r>
      <w:r w:rsidR="0091546E" w:rsidRPr="006B53E5">
        <w:rPr>
          <w:rStyle w:val="Comment"/>
        </w:rPr>
        <w:t>// Create a new TypeSyntax for the inferred type. Be careful</w:t>
      </w:r>
    </w:p>
    <w:p w14:paraId="4161279C" w14:textId="1D5EF903" w:rsidR="0091546E" w:rsidRPr="006B53E5" w:rsidRDefault="0069680D" w:rsidP="0091546E">
      <w:pPr>
        <w:pStyle w:val="Code"/>
        <w:rPr>
          <w:rStyle w:val="Comment"/>
        </w:rPr>
      </w:pPr>
      <w:r>
        <w:t xml:space="preserve">    </w:t>
      </w:r>
      <w:r w:rsidR="0091546E">
        <w:t xml:space="preserve">       </w:t>
      </w:r>
      <w:r w:rsidR="0056511D">
        <w:t xml:space="preserve">    </w:t>
      </w:r>
      <w:r w:rsidR="0091546E">
        <w:t xml:space="preserve"> </w:t>
      </w:r>
      <w:r w:rsidR="0091546E" w:rsidRPr="006B53E5">
        <w:rPr>
          <w:rStyle w:val="Comment"/>
        </w:rPr>
        <w:t>// to keep any leading and trailing trivia from the var keyword.</w:t>
      </w:r>
    </w:p>
    <w:p w14:paraId="4739673C" w14:textId="53D494D8" w:rsidR="0091546E" w:rsidRDefault="0069680D" w:rsidP="0091546E">
      <w:pPr>
        <w:pStyle w:val="Code"/>
      </w:pPr>
      <w:r>
        <w:t xml:space="preserve">    </w:t>
      </w:r>
      <w:r w:rsidR="0091546E">
        <w:t xml:space="preserve">   </w:t>
      </w:r>
      <w:r w:rsidR="0056511D">
        <w:t xml:space="preserve">    </w:t>
      </w:r>
      <w:r w:rsidR="0091546E">
        <w:t xml:space="preserve">     </w:t>
      </w:r>
      <w:r w:rsidR="0091546E" w:rsidRPr="006B53E5">
        <w:rPr>
          <w:rStyle w:val="Keyword"/>
        </w:rPr>
        <w:t>var</w:t>
      </w:r>
      <w:r w:rsidR="0091546E">
        <w:t xml:space="preserve"> typeName = </w:t>
      </w:r>
      <w:r w:rsidR="0091546E" w:rsidRPr="006B53E5">
        <w:rPr>
          <w:rStyle w:val="Type"/>
        </w:rPr>
        <w:t>Syntax</w:t>
      </w:r>
      <w:r w:rsidR="0091546E">
        <w:t>.ParseTypeName(type.ToDisplayString())</w:t>
      </w:r>
    </w:p>
    <w:p w14:paraId="003A414B" w14:textId="36A1C49F" w:rsidR="0091546E" w:rsidRDefault="0069680D" w:rsidP="0091546E">
      <w:pPr>
        <w:pStyle w:val="Code"/>
      </w:pPr>
      <w:r>
        <w:t xml:space="preserve">    </w:t>
      </w:r>
      <w:r w:rsidR="0056511D">
        <w:t xml:space="preserve">    </w:t>
      </w:r>
      <w:r w:rsidR="0091546E">
        <w:t xml:space="preserve">            .WithLeadingTrivia(</w:t>
      </w:r>
      <w:r w:rsidR="00A43FAB">
        <w:rPr>
          <w:rStyle w:val="InlineCode"/>
        </w:rPr>
        <w:t>variableTypeName</w:t>
      </w:r>
      <w:r w:rsidR="0091546E">
        <w:t>.GetLeadingTrivia())</w:t>
      </w:r>
    </w:p>
    <w:p w14:paraId="55E77B37" w14:textId="7942F273" w:rsidR="0091546E" w:rsidRDefault="0056511D" w:rsidP="0091546E">
      <w:pPr>
        <w:pStyle w:val="Code"/>
      </w:pPr>
      <w:r>
        <w:t xml:space="preserve">    </w:t>
      </w:r>
      <w:r w:rsidR="0069680D">
        <w:t xml:space="preserve">    </w:t>
      </w:r>
      <w:r w:rsidR="0091546E">
        <w:t xml:space="preserve">            .WithTrailingTrivia(</w:t>
      </w:r>
      <w:r w:rsidR="00A43FAB">
        <w:rPr>
          <w:rStyle w:val="InlineCode"/>
        </w:rPr>
        <w:t>variableTypeName</w:t>
      </w:r>
      <w:r w:rsidR="0091546E">
        <w:t>.GetTrailingTrivia());</w:t>
      </w:r>
    </w:p>
    <w:p w14:paraId="2C6EC3D3" w14:textId="77777777" w:rsidR="0091546E" w:rsidRDefault="0091546E" w:rsidP="0091546E">
      <w:pPr>
        <w:pStyle w:val="Code"/>
      </w:pPr>
    </w:p>
    <w:p w14:paraId="305B4B85" w14:textId="06066E00" w:rsidR="0091546E" w:rsidRPr="006B53E5" w:rsidRDefault="0069680D" w:rsidP="0091546E">
      <w:pPr>
        <w:pStyle w:val="Code"/>
        <w:rPr>
          <w:rStyle w:val="Comment"/>
        </w:rPr>
      </w:pPr>
      <w:r>
        <w:t xml:space="preserve">    </w:t>
      </w:r>
      <w:r w:rsidR="0091546E">
        <w:t xml:space="preserve">        </w:t>
      </w:r>
      <w:r w:rsidR="0056511D">
        <w:t xml:space="preserve">    </w:t>
      </w:r>
      <w:r w:rsidR="0091546E" w:rsidRPr="006B53E5">
        <w:rPr>
          <w:rStyle w:val="Comment"/>
        </w:rPr>
        <w:t>// Add an annotation to simplify the type name.</w:t>
      </w:r>
    </w:p>
    <w:p w14:paraId="396D0D4D" w14:textId="2BF58BF1" w:rsidR="0091546E" w:rsidRDefault="0069680D" w:rsidP="0091546E">
      <w:pPr>
        <w:pStyle w:val="Code"/>
      </w:pPr>
      <w:r>
        <w:t xml:space="preserve">    </w:t>
      </w:r>
      <w:r w:rsidR="0091546E">
        <w:t xml:space="preserve">    </w:t>
      </w:r>
      <w:r w:rsidR="0056511D">
        <w:t xml:space="preserve">    </w:t>
      </w:r>
      <w:r w:rsidR="0091546E">
        <w:t xml:space="preserve">    </w:t>
      </w:r>
      <w:r w:rsidR="0091546E" w:rsidRPr="006B53E5">
        <w:rPr>
          <w:rStyle w:val="Keyword"/>
        </w:rPr>
        <w:t>var</w:t>
      </w:r>
      <w:r w:rsidR="0091546E">
        <w:t xml:space="preserve"> simplifiedTypeName = </w:t>
      </w:r>
      <w:r w:rsidR="0091546E" w:rsidRPr="006B53E5">
        <w:rPr>
          <w:rStyle w:val="Type"/>
        </w:rPr>
        <w:t>CodeAnnotations</w:t>
      </w:r>
      <w:r w:rsidR="0091546E">
        <w:t>.NameSimplification</w:t>
      </w:r>
    </w:p>
    <w:p w14:paraId="27A4109A" w14:textId="7AA52125" w:rsidR="0091546E" w:rsidRDefault="0069680D" w:rsidP="0091546E">
      <w:pPr>
        <w:pStyle w:val="Code"/>
      </w:pPr>
      <w:r>
        <w:t xml:space="preserve">    </w:t>
      </w:r>
      <w:r w:rsidR="0056511D">
        <w:t xml:space="preserve">    </w:t>
      </w:r>
      <w:r w:rsidR="0091546E">
        <w:t xml:space="preserve">            .AddAnnotationTo(typeName);</w:t>
      </w:r>
    </w:p>
    <w:p w14:paraId="5C1D9E50" w14:textId="77777777" w:rsidR="0091546E" w:rsidRDefault="0091546E" w:rsidP="0091546E">
      <w:pPr>
        <w:pStyle w:val="Code"/>
      </w:pPr>
    </w:p>
    <w:p w14:paraId="774F5001" w14:textId="3FCB706F" w:rsidR="0091546E" w:rsidRPr="006B53E5" w:rsidRDefault="0056511D" w:rsidP="0091546E">
      <w:pPr>
        <w:pStyle w:val="Code"/>
        <w:rPr>
          <w:rStyle w:val="Comment"/>
        </w:rPr>
      </w:pPr>
      <w:r>
        <w:t xml:space="preserve">    </w:t>
      </w:r>
      <w:r w:rsidR="0069680D">
        <w:t xml:space="preserve">    </w:t>
      </w:r>
      <w:r w:rsidR="0091546E">
        <w:t xml:space="preserve">        </w:t>
      </w:r>
      <w:r w:rsidR="0091546E" w:rsidRPr="006B53E5">
        <w:rPr>
          <w:rStyle w:val="Comment"/>
        </w:rPr>
        <w:t>// Replace the type in the variable declaration.</w:t>
      </w:r>
    </w:p>
    <w:p w14:paraId="7FABDC79" w14:textId="77777777" w:rsidR="001579AC" w:rsidRDefault="0069680D" w:rsidP="00D96664">
      <w:pPr>
        <w:pStyle w:val="Code"/>
      </w:pPr>
      <w:r>
        <w:t xml:space="preserve">    </w:t>
      </w:r>
      <w:r w:rsidR="0091546E">
        <w:t xml:space="preserve">        </w:t>
      </w:r>
      <w:r w:rsidR="0056511D">
        <w:t xml:space="preserve">    </w:t>
      </w:r>
      <w:r w:rsidR="0091546E">
        <w:t xml:space="preserve">variableDeclaration = </w:t>
      </w:r>
    </w:p>
    <w:p w14:paraId="4E7E6370" w14:textId="5953DAD9" w:rsidR="0091546E" w:rsidRDefault="001579AC" w:rsidP="00D96664">
      <w:pPr>
        <w:pStyle w:val="Code"/>
      </w:pPr>
      <w:r>
        <w:t xml:space="preserve">                    </w:t>
      </w:r>
      <w:r w:rsidR="0091546E">
        <w:t>variableDeclaration.</w:t>
      </w:r>
      <w:r w:rsidR="009A0085">
        <w:t>WithType</w:t>
      </w:r>
      <w:r w:rsidR="0091546E">
        <w:t>(simplifiedTypeName);</w:t>
      </w:r>
    </w:p>
    <w:p w14:paraId="61B9A7B0" w14:textId="381BCE49" w:rsidR="0091546E" w:rsidRDefault="0069680D" w:rsidP="0091546E">
      <w:pPr>
        <w:pStyle w:val="Code"/>
      </w:pPr>
      <w:r>
        <w:t xml:space="preserve">    </w:t>
      </w:r>
      <w:r w:rsidR="0091546E">
        <w:t xml:space="preserve">    </w:t>
      </w:r>
      <w:r w:rsidR="0056511D">
        <w:t xml:space="preserve">    </w:t>
      </w:r>
      <w:r w:rsidR="0091546E">
        <w:t>}</w:t>
      </w:r>
    </w:p>
    <w:p w14:paraId="2A62E946" w14:textId="555BA6D3" w:rsidR="0091546E" w:rsidRDefault="0069680D" w:rsidP="0091546E">
      <w:pPr>
        <w:pStyle w:val="Code"/>
      </w:pPr>
      <w:r>
        <w:t xml:space="preserve">    </w:t>
      </w:r>
      <w:r w:rsidR="0056511D">
        <w:t xml:space="preserve">    </w:t>
      </w:r>
      <w:r w:rsidR="0091546E">
        <w:t>}</w:t>
      </w:r>
    </w:p>
    <w:p w14:paraId="2F9BF035" w14:textId="73C13002" w:rsidR="0091546E" w:rsidRDefault="0056511D" w:rsidP="0091546E">
      <w:pPr>
        <w:pStyle w:val="Code"/>
      </w:pPr>
      <w:r>
        <w:t xml:space="preserve">    }</w:t>
      </w:r>
    </w:p>
    <w:p w14:paraId="1EBC5D75" w14:textId="77777777" w:rsidR="0056511D" w:rsidRDefault="0056511D" w:rsidP="0091546E">
      <w:pPr>
        <w:pStyle w:val="Code"/>
      </w:pPr>
    </w:p>
    <w:p w14:paraId="0C5AE990" w14:textId="32D2E21E" w:rsidR="0091546E" w:rsidRPr="006B53E5" w:rsidRDefault="0091546E" w:rsidP="0091546E">
      <w:pPr>
        <w:pStyle w:val="Code"/>
        <w:rPr>
          <w:rStyle w:val="Comment"/>
        </w:rPr>
      </w:pPr>
      <w:r>
        <w:t xml:space="preserve">    </w:t>
      </w:r>
      <w:r w:rsidRPr="006B53E5">
        <w:rPr>
          <w:rStyle w:val="Comment"/>
        </w:rPr>
        <w:t>// Produce the new local declaration.</w:t>
      </w:r>
    </w:p>
    <w:p w14:paraId="6F4B1033" w14:textId="77777777" w:rsidR="00F80CFC" w:rsidRDefault="0091546E" w:rsidP="00F11521">
      <w:pPr>
        <w:pStyle w:val="Code"/>
      </w:pPr>
      <w:r>
        <w:t xml:space="preserve">    </w:t>
      </w:r>
      <w:r w:rsidRPr="006B53E5">
        <w:rPr>
          <w:rStyle w:val="Keyword"/>
        </w:rPr>
        <w:t>var</w:t>
      </w:r>
      <w:r>
        <w:t xml:space="preserve"> newLocal = trimmedLocal.</w:t>
      </w:r>
      <w:r w:rsidR="00F11521">
        <w:t>WithModifiers</w:t>
      </w:r>
      <w:r>
        <w:t>(newModifiers)</w:t>
      </w:r>
    </w:p>
    <w:p w14:paraId="252913CA" w14:textId="3A398FB9" w:rsidR="00AF3A37" w:rsidRDefault="00F80CFC" w:rsidP="00F11521">
      <w:pPr>
        <w:pStyle w:val="Code"/>
      </w:pPr>
      <w:r>
        <w:rPr>
          <w:rStyle w:val="InlineCode"/>
        </w:rPr>
        <w:t xml:space="preserve">                               .WithDeclaration(variableDeclaration)</w:t>
      </w:r>
      <w:r w:rsidR="0091546E">
        <w:t>;</w:t>
      </w:r>
    </w:p>
    <w:p w14:paraId="5F396972" w14:textId="77777777" w:rsidR="0091546E" w:rsidRDefault="0091546E" w:rsidP="0091546E">
      <w:pPr>
        <w:pStyle w:val="Code"/>
      </w:pPr>
    </w:p>
    <w:p w14:paraId="33E8F48A" w14:textId="77777777" w:rsidR="00AF3A37" w:rsidRPr="006B53E5" w:rsidRDefault="00AF3A37" w:rsidP="00AF3A37">
      <w:pPr>
        <w:pStyle w:val="Code"/>
        <w:rPr>
          <w:rStyle w:val="Comment"/>
        </w:rPr>
      </w:pPr>
      <w:r>
        <w:t xml:space="preserve">    </w:t>
      </w:r>
      <w:r w:rsidRPr="006B53E5">
        <w:rPr>
          <w:rStyle w:val="Comment"/>
        </w:rPr>
        <w:t>// Add an annotation to format the new local declaration.</w:t>
      </w:r>
    </w:p>
    <w:p w14:paraId="39FFE66F" w14:textId="38D50B89" w:rsidR="00AF3A37" w:rsidRDefault="00AF3A37" w:rsidP="00E00907">
      <w:pPr>
        <w:pStyle w:val="Code"/>
      </w:pPr>
      <w:r>
        <w:lastRenderedPageBreak/>
        <w:t xml:space="preserve">    </w:t>
      </w:r>
      <w:r w:rsidRPr="006B53E5">
        <w:rPr>
          <w:rStyle w:val="Keyword"/>
        </w:rPr>
        <w:t>var</w:t>
      </w:r>
      <w:r>
        <w:t xml:space="preserve"> formattedLocal = </w:t>
      </w:r>
      <w:r w:rsidRPr="006B53E5">
        <w:rPr>
          <w:rStyle w:val="Type"/>
        </w:rPr>
        <w:t>CodeAnnotations</w:t>
      </w:r>
      <w:r w:rsidR="00E00907">
        <w:t>.Formatting</w:t>
      </w:r>
      <w:r>
        <w:t>.AddAnnotationTo(newLocal);</w:t>
      </w:r>
    </w:p>
    <w:p w14:paraId="2937F2DD" w14:textId="77777777" w:rsidR="00AF3A37" w:rsidRDefault="00AF3A37" w:rsidP="00AF3A37">
      <w:pPr>
        <w:pStyle w:val="Code"/>
      </w:pPr>
    </w:p>
    <w:p w14:paraId="626CC726" w14:textId="77777777" w:rsidR="00AF3A37" w:rsidRPr="006B53E5" w:rsidRDefault="00AF3A37" w:rsidP="00AF3A37">
      <w:pPr>
        <w:pStyle w:val="Code"/>
        <w:rPr>
          <w:rStyle w:val="Comment"/>
        </w:rPr>
      </w:pPr>
      <w:r>
        <w:t xml:space="preserve">    </w:t>
      </w:r>
      <w:r w:rsidRPr="006B53E5">
        <w:rPr>
          <w:rStyle w:val="Comment"/>
        </w:rPr>
        <w:t>// Replace the old local declaration with the new local declaration.</w:t>
      </w:r>
    </w:p>
    <w:p w14:paraId="0220E5DC" w14:textId="6B7F0AD3" w:rsidR="00AF3A37" w:rsidRDefault="00AF3A37" w:rsidP="00AF3A37">
      <w:pPr>
        <w:pStyle w:val="Code"/>
      </w:pPr>
      <w:r>
        <w:t xml:space="preserve">    </w:t>
      </w:r>
      <w:r w:rsidRPr="006B53E5">
        <w:rPr>
          <w:rStyle w:val="Keyword"/>
        </w:rPr>
        <w:t>var</w:t>
      </w:r>
      <w:r>
        <w:t xml:space="preserve"> </w:t>
      </w:r>
      <w:r w:rsidR="000829DC">
        <w:t>oldRoot</w:t>
      </w:r>
      <w:r>
        <w:t xml:space="preserve"> = document.</w:t>
      </w:r>
      <w:r w:rsidR="000829DC">
        <w:t>GetSyntaxRoot</w:t>
      </w:r>
      <w:r>
        <w:t>(</w:t>
      </w:r>
      <w:r w:rsidR="000829DC">
        <w:t>cancellationToken</w:t>
      </w:r>
      <w:r>
        <w:t>);</w:t>
      </w:r>
    </w:p>
    <w:p w14:paraId="431ECF5C" w14:textId="409907A6" w:rsidR="00AF3A37" w:rsidRDefault="00AF3A37" w:rsidP="00AF3A37">
      <w:pPr>
        <w:pStyle w:val="Code"/>
      </w:pPr>
      <w:r>
        <w:t xml:space="preserve">    </w:t>
      </w:r>
      <w:r w:rsidRPr="006B53E5">
        <w:rPr>
          <w:rStyle w:val="Keyword"/>
        </w:rPr>
        <w:t>var</w:t>
      </w:r>
      <w:r>
        <w:t xml:space="preserve"> newRoot = </w:t>
      </w:r>
      <w:r w:rsidR="000829DC">
        <w:t>oldRoot</w:t>
      </w:r>
      <w:r>
        <w:t>.ReplaceNode(localDeclaration, formattedLocal);</w:t>
      </w:r>
    </w:p>
    <w:p w14:paraId="1005DD3C" w14:textId="77777777" w:rsidR="00AF3A37" w:rsidRDefault="00AF3A37" w:rsidP="00AF3A37">
      <w:pPr>
        <w:pStyle w:val="Code"/>
      </w:pPr>
    </w:p>
    <w:p w14:paraId="37906949" w14:textId="77777777" w:rsidR="00A86897" w:rsidRPr="005C70BA" w:rsidRDefault="00A86897" w:rsidP="00A86897">
      <w:pPr>
        <w:pStyle w:val="Code"/>
        <w:rPr>
          <w:rStyle w:val="Comment"/>
        </w:rPr>
      </w:pPr>
      <w:r>
        <w:t xml:space="preserve">    </w:t>
      </w:r>
      <w:r>
        <w:rPr>
          <w:rStyle w:val="Comment"/>
        </w:rPr>
        <w:t xml:space="preserve">// Create and return a new </w:t>
      </w:r>
      <w:r w:rsidRPr="005C70BA">
        <w:rPr>
          <w:rStyle w:val="Comment"/>
        </w:rPr>
        <w:t>CodeActionEdit for the transformed tree.</w:t>
      </w:r>
    </w:p>
    <w:p w14:paraId="3A23DE93" w14:textId="77777777" w:rsidR="00A86897" w:rsidRDefault="00A86897" w:rsidP="00A86897">
      <w:pPr>
        <w:pStyle w:val="Code"/>
      </w:pPr>
      <w:r>
        <w:t xml:space="preserve">    </w:t>
      </w:r>
      <w:r w:rsidRPr="005C70BA">
        <w:rPr>
          <w:rStyle w:val="Keyword"/>
        </w:rPr>
        <w:t>return</w:t>
      </w:r>
      <w:r>
        <w:t xml:space="preserve"> </w:t>
      </w:r>
      <w:r w:rsidRPr="00D45279">
        <w:rPr>
          <w:rStyle w:val="Keyword"/>
        </w:rPr>
        <w:t>new</w:t>
      </w:r>
      <w:r>
        <w:t xml:space="preserve"> </w:t>
      </w:r>
      <w:r w:rsidRPr="00D45279">
        <w:rPr>
          <w:rStyle w:val="Type"/>
        </w:rPr>
        <w:t>CodeActionEdit</w:t>
      </w:r>
      <w:r>
        <w:t>(document.UpdateSyntaxRoot(newRoot));</w:t>
      </w:r>
    </w:p>
    <w:p w14:paraId="1DDAE157" w14:textId="1D1F9BF7" w:rsidR="00AF3A37" w:rsidRDefault="00AF3A37" w:rsidP="00AF3A37">
      <w:pPr>
        <w:pStyle w:val="Code"/>
      </w:pPr>
      <w:r>
        <w:t>}</w:t>
      </w:r>
    </w:p>
    <w:p w14:paraId="4EA12F0C" w14:textId="68827440" w:rsidR="00224F14" w:rsidRDefault="00224F14" w:rsidP="00AC0433">
      <w:pPr>
        <w:pStyle w:val="ListParagraph"/>
        <w:numPr>
          <w:ilvl w:val="0"/>
          <w:numId w:val="17"/>
        </w:numPr>
      </w:pPr>
      <w:r>
        <w:t>Once again, press F5 to run the Code Issue project in a new instance of Visual Studio with the Roslyn Language Service loaded.</w:t>
      </w:r>
    </w:p>
    <w:p w14:paraId="7BC814D1" w14:textId="3ECC599B" w:rsidR="00985020" w:rsidRDefault="00632643" w:rsidP="00AC0433">
      <w:pPr>
        <w:pStyle w:val="ListParagraph"/>
        <w:numPr>
          <w:ilvl w:val="1"/>
          <w:numId w:val="17"/>
        </w:numPr>
      </w:pPr>
      <w:r>
        <w:t xml:space="preserve">In the </w:t>
      </w:r>
      <w:proofErr w:type="spellStart"/>
      <w:r>
        <w:t>debuggee</w:t>
      </w:r>
      <w:proofErr w:type="spellEnd"/>
      <w:r>
        <w:t xml:space="preserve"> Visual Studio instance create a new C# Console Application project and add</w:t>
      </w:r>
      <w:r w:rsidR="00985020">
        <w:t xml:space="preserve"> ‘</w:t>
      </w:r>
      <w:proofErr w:type="spellStart"/>
      <w:r w:rsidR="00A55499">
        <w:rPr>
          <w:rStyle w:val="InlineCode"/>
        </w:rPr>
        <w:t>int</w:t>
      </w:r>
      <w:proofErr w:type="spellEnd"/>
      <w:r w:rsidR="00A55499">
        <w:rPr>
          <w:rStyle w:val="InlineCode"/>
        </w:rPr>
        <w:t xml:space="preserve"> x</w:t>
      </w:r>
      <w:r w:rsidR="00985020" w:rsidRPr="00985020">
        <w:rPr>
          <w:rStyle w:val="InlineCode"/>
        </w:rPr>
        <w:t xml:space="preserve"> = "</w:t>
      </w:r>
      <w:proofErr w:type="spellStart"/>
      <w:r w:rsidR="00985020" w:rsidRPr="00985020">
        <w:rPr>
          <w:rStyle w:val="InlineCode"/>
        </w:rPr>
        <w:t>abc</w:t>
      </w:r>
      <w:proofErr w:type="spellEnd"/>
      <w:r w:rsidR="00985020" w:rsidRPr="00985020">
        <w:rPr>
          <w:rStyle w:val="InlineCode"/>
        </w:rPr>
        <w:t>";</w:t>
      </w:r>
      <w:r w:rsidR="00985020">
        <w:t xml:space="preserve">’ to the </w:t>
      </w:r>
      <w:r w:rsidR="00985020" w:rsidRPr="00985020">
        <w:rPr>
          <w:rStyle w:val="InlineCode"/>
        </w:rPr>
        <w:t>Main</w:t>
      </w:r>
      <w:r w:rsidR="00985020">
        <w:t xml:space="preserve"> method. Thanks to the first bug fix, no </w:t>
      </w:r>
      <w:r w:rsidR="00644C6C">
        <w:t xml:space="preserve">warning </w:t>
      </w:r>
      <w:r w:rsidR="00985020">
        <w:t>should be reported for this local variable declaration.</w:t>
      </w:r>
    </w:p>
    <w:p w14:paraId="65E2CDE5" w14:textId="42FA347F" w:rsidR="00EE7203" w:rsidRDefault="00EE7203" w:rsidP="00AC0433">
      <w:pPr>
        <w:pStyle w:val="ListParagraph"/>
        <w:numPr>
          <w:ilvl w:val="1"/>
          <w:numId w:val="17"/>
        </w:numPr>
      </w:pPr>
      <w:r>
        <w:t>Next, add ‘object s = "</w:t>
      </w:r>
      <w:proofErr w:type="spellStart"/>
      <w:r>
        <w:t>abc</w:t>
      </w:r>
      <w:proofErr w:type="spellEnd"/>
      <w:r>
        <w:t>";’</w:t>
      </w:r>
      <w:r w:rsidR="00FC4366">
        <w:t xml:space="preserve"> to the </w:t>
      </w:r>
      <w:r w:rsidR="00FC4366" w:rsidRPr="00FC4366">
        <w:rPr>
          <w:rStyle w:val="InlineCode"/>
        </w:rPr>
        <w:t>Main</w:t>
      </w:r>
      <w:r w:rsidR="00FC4366">
        <w:t xml:space="preserve"> method. Because of the second bug fix, no warning should be reported.</w:t>
      </w:r>
    </w:p>
    <w:p w14:paraId="484F00A3" w14:textId="7FCB0EFD" w:rsidR="00632643" w:rsidRDefault="002659BE" w:rsidP="00AC0433">
      <w:pPr>
        <w:pStyle w:val="ListParagraph"/>
        <w:numPr>
          <w:ilvl w:val="1"/>
          <w:numId w:val="17"/>
        </w:numPr>
      </w:pPr>
      <w:r>
        <w:t>Finally, a</w:t>
      </w:r>
      <w:r w:rsidR="00985020">
        <w:t>dd another local variable that</w:t>
      </w:r>
      <w:r w:rsidR="00791B79">
        <w:t xml:space="preserve"> uses the ‘</w:t>
      </w:r>
      <w:proofErr w:type="spellStart"/>
      <w:r w:rsidR="00791B79" w:rsidRPr="00791B79">
        <w:rPr>
          <w:rStyle w:val="InlineCode"/>
        </w:rPr>
        <w:t>var</w:t>
      </w:r>
      <w:proofErr w:type="spellEnd"/>
      <w:r w:rsidR="00791B79">
        <w:t>’ keyword.</w:t>
      </w:r>
      <w:r w:rsidR="00632643">
        <w:t xml:space="preserve"> You’ll see that </w:t>
      </w:r>
      <w:r w:rsidR="00644C6C">
        <w:t xml:space="preserve">a warning is reported </w:t>
      </w:r>
      <w:r w:rsidR="00985020">
        <w:t xml:space="preserve">and </w:t>
      </w:r>
      <w:r w:rsidR="00644C6C">
        <w:t xml:space="preserve">a smart tag appears </w:t>
      </w:r>
      <w:r w:rsidR="006C43B8">
        <w:t>beneath</w:t>
      </w:r>
      <w:r w:rsidR="00985020">
        <w:t>.</w:t>
      </w:r>
    </w:p>
    <w:p w14:paraId="3A9EF77F" w14:textId="53933F8C" w:rsidR="000103A3" w:rsidRDefault="00632643" w:rsidP="00AC0433">
      <w:pPr>
        <w:pStyle w:val="ListParagraph"/>
        <w:numPr>
          <w:ilvl w:val="1"/>
          <w:numId w:val="17"/>
        </w:numPr>
      </w:pPr>
      <w:r>
        <w:t xml:space="preserve">Move the editor caret </w:t>
      </w:r>
      <w:r w:rsidR="00F41731">
        <w:t>over the squiggly underline</w:t>
      </w:r>
      <w:r>
        <w:t xml:space="preserve"> and press CTRL+. </w:t>
      </w:r>
      <w:proofErr w:type="gramStart"/>
      <w:r>
        <w:t>to</w:t>
      </w:r>
      <w:proofErr w:type="gramEnd"/>
      <w:r>
        <w:t xml:space="preserve"> display the smart tag. </w:t>
      </w:r>
      <w:r w:rsidR="001F46EE">
        <w:t xml:space="preserve">Upon selecting your code action, note that </w:t>
      </w:r>
      <w:r w:rsidR="00700128">
        <w:t>the</w:t>
      </w:r>
      <w:r w:rsidR="001F46EE">
        <w:t xml:space="preserve"> ‘</w:t>
      </w:r>
      <w:proofErr w:type="spellStart"/>
      <w:r w:rsidR="001F46EE" w:rsidRPr="001F46EE">
        <w:rPr>
          <w:rStyle w:val="InlineCode"/>
        </w:rPr>
        <w:t>var</w:t>
      </w:r>
      <w:proofErr w:type="spellEnd"/>
      <w:r w:rsidR="001F46EE">
        <w:t xml:space="preserve">’ </w:t>
      </w:r>
      <w:r w:rsidR="00700128">
        <w:t xml:space="preserve">keyword is now handled </w:t>
      </w:r>
      <w:r w:rsidR="001F46EE">
        <w:t>correctly.</w:t>
      </w:r>
      <w:r w:rsidR="000103A3">
        <w:br/>
      </w:r>
      <w:r w:rsidR="000103A3">
        <w:br/>
      </w:r>
      <w:r w:rsidR="00C53E80">
        <w:rPr>
          <w:noProof/>
        </w:rPr>
        <w:drawing>
          <wp:inline distT="0" distB="0" distL="0" distR="0" wp14:anchorId="59052AA8" wp14:editId="5BD07521">
            <wp:extent cx="3867150" cy="1892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1169" cy="1929186"/>
                    </a:xfrm>
                    <a:prstGeom prst="rect">
                      <a:avLst/>
                    </a:prstGeom>
                  </pic:spPr>
                </pic:pic>
              </a:graphicData>
            </a:graphic>
          </wp:inline>
        </w:drawing>
      </w:r>
    </w:p>
    <w:p w14:paraId="672A5F1C" w14:textId="77777777" w:rsidR="00C53E80" w:rsidRDefault="00C53E80" w:rsidP="00C53E80">
      <w:pPr>
        <w:pStyle w:val="ListParagraph"/>
        <w:ind w:left="1440"/>
      </w:pPr>
    </w:p>
    <w:p w14:paraId="0A241530" w14:textId="4CC94AC3" w:rsidR="00EF491C" w:rsidRPr="00EF491C" w:rsidRDefault="0063205C" w:rsidP="00AC0433">
      <w:pPr>
        <w:pStyle w:val="ListParagraph"/>
        <w:numPr>
          <w:ilvl w:val="0"/>
          <w:numId w:val="17"/>
        </w:numPr>
      </w:pPr>
      <w:r>
        <w:t xml:space="preserve">Congratulations! </w:t>
      </w:r>
      <w:r w:rsidR="00D44799">
        <w:t xml:space="preserve">You’ve created your first Roslyn extension that performs </w:t>
      </w:r>
      <w:r w:rsidR="00EF491C">
        <w:t xml:space="preserve">on-the-fly </w:t>
      </w:r>
      <w:r w:rsidR="00947B46">
        <w:t xml:space="preserve">code </w:t>
      </w:r>
      <w:r w:rsidR="00EF491C">
        <w:t xml:space="preserve">analysis </w:t>
      </w:r>
      <w:r w:rsidR="00D44799">
        <w:t xml:space="preserve">to detect an issue and provides </w:t>
      </w:r>
      <w:r w:rsidR="00D44799" w:rsidRPr="00005B40">
        <w:t>a</w:t>
      </w:r>
      <w:r w:rsidR="00D44799">
        <w:t xml:space="preserve"> </w:t>
      </w:r>
      <w:r w:rsidR="00005B40">
        <w:t>quick</w:t>
      </w:r>
      <w:r w:rsidR="00D44799">
        <w:t xml:space="preserve"> fix to correct it.</w:t>
      </w:r>
    </w:p>
    <w:sectPr w:rsidR="00EF491C" w:rsidRPr="00EF491C" w:rsidSect="002B313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00E3"/>
    <w:multiLevelType w:val="hybridMultilevel"/>
    <w:tmpl w:val="54C2068A"/>
    <w:lvl w:ilvl="0" w:tplc="AF8C2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031D3"/>
    <w:multiLevelType w:val="hybridMultilevel"/>
    <w:tmpl w:val="6606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61DB9"/>
    <w:multiLevelType w:val="hybridMultilevel"/>
    <w:tmpl w:val="66F8C074"/>
    <w:lvl w:ilvl="0" w:tplc="34121B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16CDA"/>
    <w:multiLevelType w:val="multilevel"/>
    <w:tmpl w:val="9A4E28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F3B624F"/>
    <w:multiLevelType w:val="hybridMultilevel"/>
    <w:tmpl w:val="29AAC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77345"/>
    <w:multiLevelType w:val="multilevel"/>
    <w:tmpl w:val="9A4E284A"/>
    <w:styleLink w:val="Steps"/>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4F06F0"/>
    <w:multiLevelType w:val="hybridMultilevel"/>
    <w:tmpl w:val="17660672"/>
    <w:lvl w:ilvl="0" w:tplc="352C4A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A20A9"/>
    <w:multiLevelType w:val="hybridMultilevel"/>
    <w:tmpl w:val="51EEA99A"/>
    <w:lvl w:ilvl="0" w:tplc="1BBE96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C5DF3"/>
    <w:multiLevelType w:val="multilevel"/>
    <w:tmpl w:val="9A4E284A"/>
    <w:numStyleLink w:val="Steps"/>
  </w:abstractNum>
  <w:abstractNum w:abstractNumId="9">
    <w:nsid w:val="3EB61F26"/>
    <w:multiLevelType w:val="multilevel"/>
    <w:tmpl w:val="8F88F22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ECD7645"/>
    <w:multiLevelType w:val="multilevel"/>
    <w:tmpl w:val="9A4E28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8C16A83"/>
    <w:multiLevelType w:val="hybridMultilevel"/>
    <w:tmpl w:val="CEDA347E"/>
    <w:lvl w:ilvl="0" w:tplc="365CDA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DA55DA"/>
    <w:multiLevelType w:val="multilevel"/>
    <w:tmpl w:val="9A4E284A"/>
    <w:numStyleLink w:val="Steps"/>
  </w:abstractNum>
  <w:abstractNum w:abstractNumId="13">
    <w:nsid w:val="607B09F3"/>
    <w:multiLevelType w:val="hybridMultilevel"/>
    <w:tmpl w:val="BDB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2662A"/>
    <w:multiLevelType w:val="hybridMultilevel"/>
    <w:tmpl w:val="EB92F4F0"/>
    <w:lvl w:ilvl="0" w:tplc="7CB0F6A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7259BB"/>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F301D10"/>
    <w:multiLevelType w:val="hybridMultilevel"/>
    <w:tmpl w:val="8D7C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7"/>
  </w:num>
  <w:num w:numId="4">
    <w:abstractNumId w:val="0"/>
  </w:num>
  <w:num w:numId="5">
    <w:abstractNumId w:val="6"/>
  </w:num>
  <w:num w:numId="6">
    <w:abstractNumId w:val="16"/>
  </w:num>
  <w:num w:numId="7">
    <w:abstractNumId w:val="4"/>
  </w:num>
  <w:num w:numId="8">
    <w:abstractNumId w:val="12"/>
  </w:num>
  <w:num w:numId="9">
    <w:abstractNumId w:val="3"/>
  </w:num>
  <w:num w:numId="10">
    <w:abstractNumId w:val="5"/>
  </w:num>
  <w:num w:numId="11">
    <w:abstractNumId w:val="15"/>
  </w:num>
  <w:num w:numId="12">
    <w:abstractNumId w:val="8"/>
  </w:num>
  <w:num w:numId="13">
    <w:abstractNumId w:val="10"/>
  </w:num>
  <w:num w:numId="14">
    <w:abstractNumId w:val="2"/>
  </w:num>
  <w:num w:numId="15">
    <w:abstractNumId w:val="13"/>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C7"/>
    <w:rsid w:val="00001E88"/>
    <w:rsid w:val="00001F9D"/>
    <w:rsid w:val="00002B49"/>
    <w:rsid w:val="00002CBF"/>
    <w:rsid w:val="00003745"/>
    <w:rsid w:val="00004039"/>
    <w:rsid w:val="00005A72"/>
    <w:rsid w:val="00005B40"/>
    <w:rsid w:val="00007421"/>
    <w:rsid w:val="00007C72"/>
    <w:rsid w:val="00007DA0"/>
    <w:rsid w:val="000103A3"/>
    <w:rsid w:val="00010F1C"/>
    <w:rsid w:val="00011599"/>
    <w:rsid w:val="00011E7E"/>
    <w:rsid w:val="00011F2C"/>
    <w:rsid w:val="00012A4F"/>
    <w:rsid w:val="000156F6"/>
    <w:rsid w:val="000157D7"/>
    <w:rsid w:val="00016672"/>
    <w:rsid w:val="00017C99"/>
    <w:rsid w:val="0002014F"/>
    <w:rsid w:val="000204A8"/>
    <w:rsid w:val="000236EE"/>
    <w:rsid w:val="00026247"/>
    <w:rsid w:val="00030A3A"/>
    <w:rsid w:val="000321E0"/>
    <w:rsid w:val="00032795"/>
    <w:rsid w:val="00032D22"/>
    <w:rsid w:val="00034556"/>
    <w:rsid w:val="0003514F"/>
    <w:rsid w:val="00036EFA"/>
    <w:rsid w:val="0003750C"/>
    <w:rsid w:val="000408E9"/>
    <w:rsid w:val="00040EEB"/>
    <w:rsid w:val="00041C1C"/>
    <w:rsid w:val="00042D45"/>
    <w:rsid w:val="00043779"/>
    <w:rsid w:val="00045CF0"/>
    <w:rsid w:val="00047CD9"/>
    <w:rsid w:val="00047D2F"/>
    <w:rsid w:val="00047E90"/>
    <w:rsid w:val="0005444B"/>
    <w:rsid w:val="000563CF"/>
    <w:rsid w:val="0005766C"/>
    <w:rsid w:val="00060FC8"/>
    <w:rsid w:val="000610D3"/>
    <w:rsid w:val="00061EA7"/>
    <w:rsid w:val="00065830"/>
    <w:rsid w:val="000666FC"/>
    <w:rsid w:val="00066E19"/>
    <w:rsid w:val="0007115E"/>
    <w:rsid w:val="00071A7A"/>
    <w:rsid w:val="00073142"/>
    <w:rsid w:val="000736E0"/>
    <w:rsid w:val="00074719"/>
    <w:rsid w:val="00075E44"/>
    <w:rsid w:val="00076C6F"/>
    <w:rsid w:val="00077548"/>
    <w:rsid w:val="00077911"/>
    <w:rsid w:val="00080329"/>
    <w:rsid w:val="00080834"/>
    <w:rsid w:val="000829DC"/>
    <w:rsid w:val="0008350C"/>
    <w:rsid w:val="00084C18"/>
    <w:rsid w:val="00085274"/>
    <w:rsid w:val="00085BF8"/>
    <w:rsid w:val="00091918"/>
    <w:rsid w:val="00097037"/>
    <w:rsid w:val="000978F0"/>
    <w:rsid w:val="00097A89"/>
    <w:rsid w:val="000A14A8"/>
    <w:rsid w:val="000A1D84"/>
    <w:rsid w:val="000A2ACA"/>
    <w:rsid w:val="000A576D"/>
    <w:rsid w:val="000A5A4E"/>
    <w:rsid w:val="000A6FD3"/>
    <w:rsid w:val="000A7DA1"/>
    <w:rsid w:val="000A7FF5"/>
    <w:rsid w:val="000B0957"/>
    <w:rsid w:val="000B0D91"/>
    <w:rsid w:val="000B159C"/>
    <w:rsid w:val="000B3DE7"/>
    <w:rsid w:val="000B40F7"/>
    <w:rsid w:val="000B54A4"/>
    <w:rsid w:val="000B6996"/>
    <w:rsid w:val="000C12E8"/>
    <w:rsid w:val="000C15A7"/>
    <w:rsid w:val="000C2904"/>
    <w:rsid w:val="000C2A5E"/>
    <w:rsid w:val="000C2D9F"/>
    <w:rsid w:val="000C4DB2"/>
    <w:rsid w:val="000C53C0"/>
    <w:rsid w:val="000D024C"/>
    <w:rsid w:val="000D0917"/>
    <w:rsid w:val="000D10F6"/>
    <w:rsid w:val="000D218B"/>
    <w:rsid w:val="000D4312"/>
    <w:rsid w:val="000D4B11"/>
    <w:rsid w:val="000D4F6B"/>
    <w:rsid w:val="000D5904"/>
    <w:rsid w:val="000D64E7"/>
    <w:rsid w:val="000D6A06"/>
    <w:rsid w:val="000D6D28"/>
    <w:rsid w:val="000E0184"/>
    <w:rsid w:val="000E0D26"/>
    <w:rsid w:val="000E2A19"/>
    <w:rsid w:val="000E40D6"/>
    <w:rsid w:val="000F07BE"/>
    <w:rsid w:val="000F1474"/>
    <w:rsid w:val="000F6D3B"/>
    <w:rsid w:val="00100933"/>
    <w:rsid w:val="0010144B"/>
    <w:rsid w:val="00101F96"/>
    <w:rsid w:val="001025CB"/>
    <w:rsid w:val="0010370A"/>
    <w:rsid w:val="001062FA"/>
    <w:rsid w:val="00114269"/>
    <w:rsid w:val="001147C8"/>
    <w:rsid w:val="001154D8"/>
    <w:rsid w:val="00116FAE"/>
    <w:rsid w:val="00116FE1"/>
    <w:rsid w:val="001176A3"/>
    <w:rsid w:val="001203BE"/>
    <w:rsid w:val="00120B8D"/>
    <w:rsid w:val="00120FA2"/>
    <w:rsid w:val="00122D98"/>
    <w:rsid w:val="0012359A"/>
    <w:rsid w:val="001244B4"/>
    <w:rsid w:val="00126E4E"/>
    <w:rsid w:val="001270A4"/>
    <w:rsid w:val="00127ADF"/>
    <w:rsid w:val="00131CE5"/>
    <w:rsid w:val="00134C0F"/>
    <w:rsid w:val="00134F71"/>
    <w:rsid w:val="00135840"/>
    <w:rsid w:val="00135AF7"/>
    <w:rsid w:val="00136D55"/>
    <w:rsid w:val="001371C1"/>
    <w:rsid w:val="0014112F"/>
    <w:rsid w:val="00141DF6"/>
    <w:rsid w:val="00142209"/>
    <w:rsid w:val="0014272F"/>
    <w:rsid w:val="00145FAD"/>
    <w:rsid w:val="001462F2"/>
    <w:rsid w:val="00151D81"/>
    <w:rsid w:val="00152AB6"/>
    <w:rsid w:val="001579AC"/>
    <w:rsid w:val="00163578"/>
    <w:rsid w:val="00163EEF"/>
    <w:rsid w:val="00164768"/>
    <w:rsid w:val="00164C96"/>
    <w:rsid w:val="00165032"/>
    <w:rsid w:val="001678CE"/>
    <w:rsid w:val="00167D61"/>
    <w:rsid w:val="00173A65"/>
    <w:rsid w:val="001740A5"/>
    <w:rsid w:val="0017514F"/>
    <w:rsid w:val="001804ED"/>
    <w:rsid w:val="00181338"/>
    <w:rsid w:val="00181464"/>
    <w:rsid w:val="00181F2F"/>
    <w:rsid w:val="00182ABA"/>
    <w:rsid w:val="00183BC8"/>
    <w:rsid w:val="00185676"/>
    <w:rsid w:val="001926F3"/>
    <w:rsid w:val="00192BFF"/>
    <w:rsid w:val="00193F59"/>
    <w:rsid w:val="00195CA2"/>
    <w:rsid w:val="00196731"/>
    <w:rsid w:val="001A0BA6"/>
    <w:rsid w:val="001A18C8"/>
    <w:rsid w:val="001A2566"/>
    <w:rsid w:val="001A331C"/>
    <w:rsid w:val="001B083A"/>
    <w:rsid w:val="001B14EB"/>
    <w:rsid w:val="001B1DE5"/>
    <w:rsid w:val="001B31C4"/>
    <w:rsid w:val="001B53E2"/>
    <w:rsid w:val="001C0929"/>
    <w:rsid w:val="001C1442"/>
    <w:rsid w:val="001C2A27"/>
    <w:rsid w:val="001C4361"/>
    <w:rsid w:val="001C4E8C"/>
    <w:rsid w:val="001C64D0"/>
    <w:rsid w:val="001C7BB2"/>
    <w:rsid w:val="001D039C"/>
    <w:rsid w:val="001D07B8"/>
    <w:rsid w:val="001D0DD8"/>
    <w:rsid w:val="001D158F"/>
    <w:rsid w:val="001D163D"/>
    <w:rsid w:val="001D16F3"/>
    <w:rsid w:val="001D2882"/>
    <w:rsid w:val="001D2932"/>
    <w:rsid w:val="001D2A72"/>
    <w:rsid w:val="001D3D55"/>
    <w:rsid w:val="001D454D"/>
    <w:rsid w:val="001D4862"/>
    <w:rsid w:val="001D4BF7"/>
    <w:rsid w:val="001D6BEE"/>
    <w:rsid w:val="001E0311"/>
    <w:rsid w:val="001E0C3D"/>
    <w:rsid w:val="001E1537"/>
    <w:rsid w:val="001E19A6"/>
    <w:rsid w:val="001E1CE6"/>
    <w:rsid w:val="001E2691"/>
    <w:rsid w:val="001E2995"/>
    <w:rsid w:val="001E351A"/>
    <w:rsid w:val="001E523E"/>
    <w:rsid w:val="001F081C"/>
    <w:rsid w:val="001F0B03"/>
    <w:rsid w:val="001F1421"/>
    <w:rsid w:val="001F46EE"/>
    <w:rsid w:val="001F6177"/>
    <w:rsid w:val="001F6CE9"/>
    <w:rsid w:val="001F7136"/>
    <w:rsid w:val="002009B3"/>
    <w:rsid w:val="00200FD5"/>
    <w:rsid w:val="0020253A"/>
    <w:rsid w:val="002056E7"/>
    <w:rsid w:val="00207F39"/>
    <w:rsid w:val="002103B8"/>
    <w:rsid w:val="00210A87"/>
    <w:rsid w:val="00210DF2"/>
    <w:rsid w:val="00211729"/>
    <w:rsid w:val="00211ECD"/>
    <w:rsid w:val="00212026"/>
    <w:rsid w:val="00212287"/>
    <w:rsid w:val="0021582B"/>
    <w:rsid w:val="00215BDB"/>
    <w:rsid w:val="00216EE6"/>
    <w:rsid w:val="002173C4"/>
    <w:rsid w:val="00224C17"/>
    <w:rsid w:val="00224F14"/>
    <w:rsid w:val="00225499"/>
    <w:rsid w:val="0022785F"/>
    <w:rsid w:val="00230B9A"/>
    <w:rsid w:val="00231284"/>
    <w:rsid w:val="00233B10"/>
    <w:rsid w:val="00233D7B"/>
    <w:rsid w:val="00234E36"/>
    <w:rsid w:val="002351DC"/>
    <w:rsid w:val="0023574A"/>
    <w:rsid w:val="00236957"/>
    <w:rsid w:val="0023791A"/>
    <w:rsid w:val="00240796"/>
    <w:rsid w:val="002415B2"/>
    <w:rsid w:val="00241B43"/>
    <w:rsid w:val="002425F4"/>
    <w:rsid w:val="00243299"/>
    <w:rsid w:val="00243643"/>
    <w:rsid w:val="002467DD"/>
    <w:rsid w:val="00246999"/>
    <w:rsid w:val="00247316"/>
    <w:rsid w:val="0025427F"/>
    <w:rsid w:val="00255283"/>
    <w:rsid w:val="002558CE"/>
    <w:rsid w:val="00256E7F"/>
    <w:rsid w:val="002578F5"/>
    <w:rsid w:val="00257B65"/>
    <w:rsid w:val="00257E1A"/>
    <w:rsid w:val="002609E8"/>
    <w:rsid w:val="002612EF"/>
    <w:rsid w:val="00262E52"/>
    <w:rsid w:val="0026355A"/>
    <w:rsid w:val="00264513"/>
    <w:rsid w:val="0026523B"/>
    <w:rsid w:val="002658BD"/>
    <w:rsid w:val="002659BE"/>
    <w:rsid w:val="002665A8"/>
    <w:rsid w:val="002676D4"/>
    <w:rsid w:val="0027054E"/>
    <w:rsid w:val="00271C38"/>
    <w:rsid w:val="00271CFA"/>
    <w:rsid w:val="00272796"/>
    <w:rsid w:val="002733E5"/>
    <w:rsid w:val="00273B2C"/>
    <w:rsid w:val="0027425B"/>
    <w:rsid w:val="0027641F"/>
    <w:rsid w:val="00277038"/>
    <w:rsid w:val="00281C99"/>
    <w:rsid w:val="00282F16"/>
    <w:rsid w:val="0028636D"/>
    <w:rsid w:val="00287B51"/>
    <w:rsid w:val="00295381"/>
    <w:rsid w:val="00296525"/>
    <w:rsid w:val="00296D1A"/>
    <w:rsid w:val="002A124A"/>
    <w:rsid w:val="002A1F7E"/>
    <w:rsid w:val="002A59E6"/>
    <w:rsid w:val="002A5FAA"/>
    <w:rsid w:val="002A653F"/>
    <w:rsid w:val="002A7D65"/>
    <w:rsid w:val="002B102D"/>
    <w:rsid w:val="002B2ED4"/>
    <w:rsid w:val="002B313C"/>
    <w:rsid w:val="002B351B"/>
    <w:rsid w:val="002B3752"/>
    <w:rsid w:val="002B3C17"/>
    <w:rsid w:val="002B5F31"/>
    <w:rsid w:val="002B7A79"/>
    <w:rsid w:val="002C3367"/>
    <w:rsid w:val="002C45DF"/>
    <w:rsid w:val="002C5862"/>
    <w:rsid w:val="002C5BA3"/>
    <w:rsid w:val="002D2001"/>
    <w:rsid w:val="002D60C9"/>
    <w:rsid w:val="002E0C21"/>
    <w:rsid w:val="002E1561"/>
    <w:rsid w:val="002E15CD"/>
    <w:rsid w:val="002E27D6"/>
    <w:rsid w:val="002E3A3F"/>
    <w:rsid w:val="002E3F4F"/>
    <w:rsid w:val="002E51BB"/>
    <w:rsid w:val="002E6349"/>
    <w:rsid w:val="002E73AE"/>
    <w:rsid w:val="002E7773"/>
    <w:rsid w:val="002F0960"/>
    <w:rsid w:val="002F22A6"/>
    <w:rsid w:val="002F22AA"/>
    <w:rsid w:val="002F347A"/>
    <w:rsid w:val="002F5BC8"/>
    <w:rsid w:val="00300835"/>
    <w:rsid w:val="00301A0B"/>
    <w:rsid w:val="00301A5F"/>
    <w:rsid w:val="003033E7"/>
    <w:rsid w:val="00303C77"/>
    <w:rsid w:val="003054DF"/>
    <w:rsid w:val="00305A7E"/>
    <w:rsid w:val="0030698A"/>
    <w:rsid w:val="00306FB3"/>
    <w:rsid w:val="00313AFB"/>
    <w:rsid w:val="00314F49"/>
    <w:rsid w:val="003156F0"/>
    <w:rsid w:val="003201D5"/>
    <w:rsid w:val="00322508"/>
    <w:rsid w:val="00322C51"/>
    <w:rsid w:val="00322EEE"/>
    <w:rsid w:val="0032385D"/>
    <w:rsid w:val="003240D7"/>
    <w:rsid w:val="00324571"/>
    <w:rsid w:val="00324742"/>
    <w:rsid w:val="00324935"/>
    <w:rsid w:val="003252FD"/>
    <w:rsid w:val="00326C34"/>
    <w:rsid w:val="00330A3A"/>
    <w:rsid w:val="00340702"/>
    <w:rsid w:val="00340F90"/>
    <w:rsid w:val="00341ED5"/>
    <w:rsid w:val="003434B8"/>
    <w:rsid w:val="00344EAF"/>
    <w:rsid w:val="00346E0A"/>
    <w:rsid w:val="0035167B"/>
    <w:rsid w:val="0035292F"/>
    <w:rsid w:val="00352C59"/>
    <w:rsid w:val="00353217"/>
    <w:rsid w:val="00354623"/>
    <w:rsid w:val="00354CC5"/>
    <w:rsid w:val="0035704C"/>
    <w:rsid w:val="00357421"/>
    <w:rsid w:val="0035795B"/>
    <w:rsid w:val="00361DC7"/>
    <w:rsid w:val="0036456B"/>
    <w:rsid w:val="00365179"/>
    <w:rsid w:val="00365516"/>
    <w:rsid w:val="0036688A"/>
    <w:rsid w:val="00367C8C"/>
    <w:rsid w:val="003713F3"/>
    <w:rsid w:val="00372C15"/>
    <w:rsid w:val="00372D6D"/>
    <w:rsid w:val="00374C85"/>
    <w:rsid w:val="0037575C"/>
    <w:rsid w:val="00376A1A"/>
    <w:rsid w:val="003778D3"/>
    <w:rsid w:val="00380DB9"/>
    <w:rsid w:val="003827B9"/>
    <w:rsid w:val="00382D07"/>
    <w:rsid w:val="00384745"/>
    <w:rsid w:val="00385A98"/>
    <w:rsid w:val="003860BE"/>
    <w:rsid w:val="0038620C"/>
    <w:rsid w:val="003872B7"/>
    <w:rsid w:val="00390B7E"/>
    <w:rsid w:val="00390F9C"/>
    <w:rsid w:val="0039119D"/>
    <w:rsid w:val="00391E49"/>
    <w:rsid w:val="003929E0"/>
    <w:rsid w:val="00393339"/>
    <w:rsid w:val="00397CC2"/>
    <w:rsid w:val="003A1558"/>
    <w:rsid w:val="003A45FA"/>
    <w:rsid w:val="003A7DBB"/>
    <w:rsid w:val="003B0375"/>
    <w:rsid w:val="003B0633"/>
    <w:rsid w:val="003B1EC8"/>
    <w:rsid w:val="003B7692"/>
    <w:rsid w:val="003B7B18"/>
    <w:rsid w:val="003C378C"/>
    <w:rsid w:val="003C4387"/>
    <w:rsid w:val="003D3406"/>
    <w:rsid w:val="003D3450"/>
    <w:rsid w:val="003D34BF"/>
    <w:rsid w:val="003D466D"/>
    <w:rsid w:val="003D5FB5"/>
    <w:rsid w:val="003D6B9A"/>
    <w:rsid w:val="003D7CE2"/>
    <w:rsid w:val="003E1665"/>
    <w:rsid w:val="003E1D47"/>
    <w:rsid w:val="003E1E2A"/>
    <w:rsid w:val="003E45FC"/>
    <w:rsid w:val="003E7F68"/>
    <w:rsid w:val="003F092A"/>
    <w:rsid w:val="003F0C5A"/>
    <w:rsid w:val="003F2FB1"/>
    <w:rsid w:val="003F32DE"/>
    <w:rsid w:val="003F4231"/>
    <w:rsid w:val="003F4830"/>
    <w:rsid w:val="003F4A0D"/>
    <w:rsid w:val="003F7BE0"/>
    <w:rsid w:val="00403104"/>
    <w:rsid w:val="00404B08"/>
    <w:rsid w:val="00405D2C"/>
    <w:rsid w:val="00407145"/>
    <w:rsid w:val="004078C1"/>
    <w:rsid w:val="00407C8B"/>
    <w:rsid w:val="004113BE"/>
    <w:rsid w:val="004156D6"/>
    <w:rsid w:val="00415B56"/>
    <w:rsid w:val="00417199"/>
    <w:rsid w:val="004175F6"/>
    <w:rsid w:val="004219CA"/>
    <w:rsid w:val="00421EE0"/>
    <w:rsid w:val="00422616"/>
    <w:rsid w:val="00425999"/>
    <w:rsid w:val="004261CB"/>
    <w:rsid w:val="00426474"/>
    <w:rsid w:val="00426F1B"/>
    <w:rsid w:val="004334A3"/>
    <w:rsid w:val="00433608"/>
    <w:rsid w:val="00434779"/>
    <w:rsid w:val="00436790"/>
    <w:rsid w:val="004368A0"/>
    <w:rsid w:val="004373DD"/>
    <w:rsid w:val="00437696"/>
    <w:rsid w:val="00437BE1"/>
    <w:rsid w:val="00437BFE"/>
    <w:rsid w:val="00440488"/>
    <w:rsid w:val="00446F19"/>
    <w:rsid w:val="0044705E"/>
    <w:rsid w:val="004478CF"/>
    <w:rsid w:val="004479EE"/>
    <w:rsid w:val="00451946"/>
    <w:rsid w:val="0045523B"/>
    <w:rsid w:val="00455E73"/>
    <w:rsid w:val="00457090"/>
    <w:rsid w:val="00461254"/>
    <w:rsid w:val="00465BDC"/>
    <w:rsid w:val="00466462"/>
    <w:rsid w:val="00470A29"/>
    <w:rsid w:val="00473430"/>
    <w:rsid w:val="00474F4F"/>
    <w:rsid w:val="0047572E"/>
    <w:rsid w:val="00475E3D"/>
    <w:rsid w:val="00476EAE"/>
    <w:rsid w:val="00477707"/>
    <w:rsid w:val="00480E38"/>
    <w:rsid w:val="00480E6C"/>
    <w:rsid w:val="00480F1B"/>
    <w:rsid w:val="00481859"/>
    <w:rsid w:val="00481CF0"/>
    <w:rsid w:val="0048269E"/>
    <w:rsid w:val="0048365C"/>
    <w:rsid w:val="0048480C"/>
    <w:rsid w:val="00484ACC"/>
    <w:rsid w:val="00484D55"/>
    <w:rsid w:val="004873A5"/>
    <w:rsid w:val="0049260E"/>
    <w:rsid w:val="00493D8C"/>
    <w:rsid w:val="004979BF"/>
    <w:rsid w:val="004A0386"/>
    <w:rsid w:val="004A2F9C"/>
    <w:rsid w:val="004A3116"/>
    <w:rsid w:val="004A3D6E"/>
    <w:rsid w:val="004A58B7"/>
    <w:rsid w:val="004B00BF"/>
    <w:rsid w:val="004B580C"/>
    <w:rsid w:val="004C33E8"/>
    <w:rsid w:val="004C473B"/>
    <w:rsid w:val="004C5B65"/>
    <w:rsid w:val="004C71E2"/>
    <w:rsid w:val="004D0964"/>
    <w:rsid w:val="004D09E3"/>
    <w:rsid w:val="004D21AB"/>
    <w:rsid w:val="004D34DA"/>
    <w:rsid w:val="004D580F"/>
    <w:rsid w:val="004E03AF"/>
    <w:rsid w:val="004E1C5A"/>
    <w:rsid w:val="004E2295"/>
    <w:rsid w:val="004E6B38"/>
    <w:rsid w:val="004E6B9D"/>
    <w:rsid w:val="004E6EB3"/>
    <w:rsid w:val="004F0837"/>
    <w:rsid w:val="004F170B"/>
    <w:rsid w:val="004F42F1"/>
    <w:rsid w:val="004F4BC4"/>
    <w:rsid w:val="004F544D"/>
    <w:rsid w:val="004F7BA8"/>
    <w:rsid w:val="005009D6"/>
    <w:rsid w:val="00500E9C"/>
    <w:rsid w:val="00502D49"/>
    <w:rsid w:val="005030A7"/>
    <w:rsid w:val="00504CB1"/>
    <w:rsid w:val="0050505F"/>
    <w:rsid w:val="00505854"/>
    <w:rsid w:val="0051415F"/>
    <w:rsid w:val="00514B8C"/>
    <w:rsid w:val="00520035"/>
    <w:rsid w:val="00522775"/>
    <w:rsid w:val="00522784"/>
    <w:rsid w:val="00522B25"/>
    <w:rsid w:val="00526296"/>
    <w:rsid w:val="00531A18"/>
    <w:rsid w:val="00531B3A"/>
    <w:rsid w:val="0053249A"/>
    <w:rsid w:val="00533C79"/>
    <w:rsid w:val="0053418E"/>
    <w:rsid w:val="00535C59"/>
    <w:rsid w:val="005363F2"/>
    <w:rsid w:val="00543592"/>
    <w:rsid w:val="005435D8"/>
    <w:rsid w:val="005438B5"/>
    <w:rsid w:val="00543933"/>
    <w:rsid w:val="00543FEB"/>
    <w:rsid w:val="00544F6B"/>
    <w:rsid w:val="00547896"/>
    <w:rsid w:val="005504BA"/>
    <w:rsid w:val="00551ABC"/>
    <w:rsid w:val="00553F5E"/>
    <w:rsid w:val="0055601E"/>
    <w:rsid w:val="00556673"/>
    <w:rsid w:val="00556C18"/>
    <w:rsid w:val="00557233"/>
    <w:rsid w:val="00557C33"/>
    <w:rsid w:val="005611D5"/>
    <w:rsid w:val="00561C71"/>
    <w:rsid w:val="00564C12"/>
    <w:rsid w:val="0056511D"/>
    <w:rsid w:val="005671EA"/>
    <w:rsid w:val="00567990"/>
    <w:rsid w:val="00570762"/>
    <w:rsid w:val="00571111"/>
    <w:rsid w:val="00571B80"/>
    <w:rsid w:val="005723B9"/>
    <w:rsid w:val="00573693"/>
    <w:rsid w:val="00574135"/>
    <w:rsid w:val="005744F6"/>
    <w:rsid w:val="0057568D"/>
    <w:rsid w:val="005759BE"/>
    <w:rsid w:val="00576179"/>
    <w:rsid w:val="00581E88"/>
    <w:rsid w:val="00582686"/>
    <w:rsid w:val="00582F97"/>
    <w:rsid w:val="00584564"/>
    <w:rsid w:val="005853E1"/>
    <w:rsid w:val="0058683E"/>
    <w:rsid w:val="00590778"/>
    <w:rsid w:val="00591127"/>
    <w:rsid w:val="00592181"/>
    <w:rsid w:val="00592EE4"/>
    <w:rsid w:val="005947A4"/>
    <w:rsid w:val="005951A6"/>
    <w:rsid w:val="00595975"/>
    <w:rsid w:val="00595AA7"/>
    <w:rsid w:val="005A123E"/>
    <w:rsid w:val="005A25C9"/>
    <w:rsid w:val="005A2EBF"/>
    <w:rsid w:val="005A63BA"/>
    <w:rsid w:val="005A69D4"/>
    <w:rsid w:val="005A7BEA"/>
    <w:rsid w:val="005B1377"/>
    <w:rsid w:val="005B2D89"/>
    <w:rsid w:val="005B791C"/>
    <w:rsid w:val="005C0C22"/>
    <w:rsid w:val="005C13A2"/>
    <w:rsid w:val="005C1A90"/>
    <w:rsid w:val="005C415C"/>
    <w:rsid w:val="005C63EC"/>
    <w:rsid w:val="005C70BA"/>
    <w:rsid w:val="005C7D61"/>
    <w:rsid w:val="005D04A4"/>
    <w:rsid w:val="005D05DE"/>
    <w:rsid w:val="005D1564"/>
    <w:rsid w:val="005D1FF3"/>
    <w:rsid w:val="005D4DC8"/>
    <w:rsid w:val="005D581B"/>
    <w:rsid w:val="005D5E48"/>
    <w:rsid w:val="005D7369"/>
    <w:rsid w:val="005D7475"/>
    <w:rsid w:val="005D7FDA"/>
    <w:rsid w:val="005E0246"/>
    <w:rsid w:val="005E39BF"/>
    <w:rsid w:val="005E3C22"/>
    <w:rsid w:val="005E435D"/>
    <w:rsid w:val="005E60F8"/>
    <w:rsid w:val="005E7294"/>
    <w:rsid w:val="005F0B3B"/>
    <w:rsid w:val="005F1255"/>
    <w:rsid w:val="005F5054"/>
    <w:rsid w:val="005F52F6"/>
    <w:rsid w:val="005F5EC8"/>
    <w:rsid w:val="005F6D1D"/>
    <w:rsid w:val="006034EA"/>
    <w:rsid w:val="00603572"/>
    <w:rsid w:val="00605567"/>
    <w:rsid w:val="00605FDB"/>
    <w:rsid w:val="006069B0"/>
    <w:rsid w:val="00606D4C"/>
    <w:rsid w:val="006111FE"/>
    <w:rsid w:val="00611B28"/>
    <w:rsid w:val="00614426"/>
    <w:rsid w:val="00614E75"/>
    <w:rsid w:val="00617CD7"/>
    <w:rsid w:val="00617E61"/>
    <w:rsid w:val="00620CB1"/>
    <w:rsid w:val="0062124E"/>
    <w:rsid w:val="0062170F"/>
    <w:rsid w:val="00627A8E"/>
    <w:rsid w:val="0063155C"/>
    <w:rsid w:val="0063205C"/>
    <w:rsid w:val="006322D4"/>
    <w:rsid w:val="00632643"/>
    <w:rsid w:val="00633B0C"/>
    <w:rsid w:val="00633EF2"/>
    <w:rsid w:val="00634C1E"/>
    <w:rsid w:val="00637211"/>
    <w:rsid w:val="00641B34"/>
    <w:rsid w:val="006439F1"/>
    <w:rsid w:val="00644127"/>
    <w:rsid w:val="00644C6C"/>
    <w:rsid w:val="006453AB"/>
    <w:rsid w:val="00645B06"/>
    <w:rsid w:val="00646EF6"/>
    <w:rsid w:val="00646FD9"/>
    <w:rsid w:val="00652319"/>
    <w:rsid w:val="00652F8A"/>
    <w:rsid w:val="00655DBE"/>
    <w:rsid w:val="006604FA"/>
    <w:rsid w:val="00660EE5"/>
    <w:rsid w:val="0066287F"/>
    <w:rsid w:val="00666E09"/>
    <w:rsid w:val="0066774B"/>
    <w:rsid w:val="00670D64"/>
    <w:rsid w:val="00670D6F"/>
    <w:rsid w:val="00672C27"/>
    <w:rsid w:val="00674317"/>
    <w:rsid w:val="006748DE"/>
    <w:rsid w:val="00676EF0"/>
    <w:rsid w:val="00677A4E"/>
    <w:rsid w:val="0068066A"/>
    <w:rsid w:val="00680EA3"/>
    <w:rsid w:val="00681081"/>
    <w:rsid w:val="00682B30"/>
    <w:rsid w:val="006841DD"/>
    <w:rsid w:val="00686A2E"/>
    <w:rsid w:val="00687FA1"/>
    <w:rsid w:val="00692950"/>
    <w:rsid w:val="00692D4D"/>
    <w:rsid w:val="00693463"/>
    <w:rsid w:val="0069680D"/>
    <w:rsid w:val="00696D79"/>
    <w:rsid w:val="006A00A5"/>
    <w:rsid w:val="006A0575"/>
    <w:rsid w:val="006A26F4"/>
    <w:rsid w:val="006A2705"/>
    <w:rsid w:val="006A2DAD"/>
    <w:rsid w:val="006A48B1"/>
    <w:rsid w:val="006B1379"/>
    <w:rsid w:val="006B53E5"/>
    <w:rsid w:val="006C14CE"/>
    <w:rsid w:val="006C4270"/>
    <w:rsid w:val="006C43B8"/>
    <w:rsid w:val="006C4F21"/>
    <w:rsid w:val="006C5E78"/>
    <w:rsid w:val="006C784D"/>
    <w:rsid w:val="006C7945"/>
    <w:rsid w:val="006D0812"/>
    <w:rsid w:val="006D5959"/>
    <w:rsid w:val="006D6AA3"/>
    <w:rsid w:val="006D7ACE"/>
    <w:rsid w:val="006E1752"/>
    <w:rsid w:val="006F364B"/>
    <w:rsid w:val="006F5134"/>
    <w:rsid w:val="006F606E"/>
    <w:rsid w:val="006F7278"/>
    <w:rsid w:val="00700128"/>
    <w:rsid w:val="0070391D"/>
    <w:rsid w:val="00704D04"/>
    <w:rsid w:val="00705891"/>
    <w:rsid w:val="00706697"/>
    <w:rsid w:val="00706AC9"/>
    <w:rsid w:val="0070741A"/>
    <w:rsid w:val="00710E34"/>
    <w:rsid w:val="00711EAC"/>
    <w:rsid w:val="00712384"/>
    <w:rsid w:val="00712883"/>
    <w:rsid w:val="00713506"/>
    <w:rsid w:val="00713612"/>
    <w:rsid w:val="00713839"/>
    <w:rsid w:val="00716BA7"/>
    <w:rsid w:val="007170AF"/>
    <w:rsid w:val="00720E22"/>
    <w:rsid w:val="00721685"/>
    <w:rsid w:val="00722FA8"/>
    <w:rsid w:val="00723C28"/>
    <w:rsid w:val="00723E08"/>
    <w:rsid w:val="00723E96"/>
    <w:rsid w:val="00724E38"/>
    <w:rsid w:val="007259B7"/>
    <w:rsid w:val="00726FED"/>
    <w:rsid w:val="00730A76"/>
    <w:rsid w:val="00733124"/>
    <w:rsid w:val="0073348D"/>
    <w:rsid w:val="00742909"/>
    <w:rsid w:val="0075021A"/>
    <w:rsid w:val="00750473"/>
    <w:rsid w:val="00751E0C"/>
    <w:rsid w:val="0075560D"/>
    <w:rsid w:val="007556DD"/>
    <w:rsid w:val="00757165"/>
    <w:rsid w:val="00757FE0"/>
    <w:rsid w:val="00762BA9"/>
    <w:rsid w:val="007645CB"/>
    <w:rsid w:val="00764DB8"/>
    <w:rsid w:val="00770EAB"/>
    <w:rsid w:val="00771637"/>
    <w:rsid w:val="00772D0D"/>
    <w:rsid w:val="00773736"/>
    <w:rsid w:val="00773A96"/>
    <w:rsid w:val="00773B87"/>
    <w:rsid w:val="00774423"/>
    <w:rsid w:val="00774F8C"/>
    <w:rsid w:val="007763AA"/>
    <w:rsid w:val="00776E8E"/>
    <w:rsid w:val="00781577"/>
    <w:rsid w:val="007866E4"/>
    <w:rsid w:val="00790276"/>
    <w:rsid w:val="00791B79"/>
    <w:rsid w:val="007925FE"/>
    <w:rsid w:val="0079653D"/>
    <w:rsid w:val="00797034"/>
    <w:rsid w:val="007A18E2"/>
    <w:rsid w:val="007A452B"/>
    <w:rsid w:val="007A4C8D"/>
    <w:rsid w:val="007A626D"/>
    <w:rsid w:val="007A64C5"/>
    <w:rsid w:val="007B2F7E"/>
    <w:rsid w:val="007B343D"/>
    <w:rsid w:val="007B45AE"/>
    <w:rsid w:val="007B5B79"/>
    <w:rsid w:val="007B5BF1"/>
    <w:rsid w:val="007B5D1C"/>
    <w:rsid w:val="007B688F"/>
    <w:rsid w:val="007C11A2"/>
    <w:rsid w:val="007C26BD"/>
    <w:rsid w:val="007C3C37"/>
    <w:rsid w:val="007C53D4"/>
    <w:rsid w:val="007C5608"/>
    <w:rsid w:val="007C63BC"/>
    <w:rsid w:val="007D07BE"/>
    <w:rsid w:val="007D0DA7"/>
    <w:rsid w:val="007D242E"/>
    <w:rsid w:val="007D3F5D"/>
    <w:rsid w:val="007D5BFB"/>
    <w:rsid w:val="007D6EEC"/>
    <w:rsid w:val="007D6F25"/>
    <w:rsid w:val="007D77BC"/>
    <w:rsid w:val="007E0A7D"/>
    <w:rsid w:val="007E1493"/>
    <w:rsid w:val="007E1D40"/>
    <w:rsid w:val="007E1E34"/>
    <w:rsid w:val="007E3A96"/>
    <w:rsid w:val="007E3CE9"/>
    <w:rsid w:val="007E47EA"/>
    <w:rsid w:val="007E69E9"/>
    <w:rsid w:val="007F095B"/>
    <w:rsid w:val="007F16E9"/>
    <w:rsid w:val="007F1F90"/>
    <w:rsid w:val="007F3D11"/>
    <w:rsid w:val="007F3DCD"/>
    <w:rsid w:val="007F4540"/>
    <w:rsid w:val="008029B8"/>
    <w:rsid w:val="00803A2D"/>
    <w:rsid w:val="00805390"/>
    <w:rsid w:val="0080581A"/>
    <w:rsid w:val="00805E66"/>
    <w:rsid w:val="00805FF2"/>
    <w:rsid w:val="00816D51"/>
    <w:rsid w:val="0081796E"/>
    <w:rsid w:val="0082374D"/>
    <w:rsid w:val="00823ADF"/>
    <w:rsid w:val="0082538B"/>
    <w:rsid w:val="0082792A"/>
    <w:rsid w:val="0083246C"/>
    <w:rsid w:val="0083269C"/>
    <w:rsid w:val="00832C08"/>
    <w:rsid w:val="00833439"/>
    <w:rsid w:val="00833625"/>
    <w:rsid w:val="00833882"/>
    <w:rsid w:val="008343FC"/>
    <w:rsid w:val="00836352"/>
    <w:rsid w:val="00837493"/>
    <w:rsid w:val="00837D0B"/>
    <w:rsid w:val="00840BE3"/>
    <w:rsid w:val="00842067"/>
    <w:rsid w:val="00842385"/>
    <w:rsid w:val="00843BCB"/>
    <w:rsid w:val="0084648E"/>
    <w:rsid w:val="00846A56"/>
    <w:rsid w:val="0085097F"/>
    <w:rsid w:val="00850E0C"/>
    <w:rsid w:val="00850F4E"/>
    <w:rsid w:val="00853137"/>
    <w:rsid w:val="00853F4F"/>
    <w:rsid w:val="00855165"/>
    <w:rsid w:val="00857557"/>
    <w:rsid w:val="00860ECC"/>
    <w:rsid w:val="00861F28"/>
    <w:rsid w:val="008621CF"/>
    <w:rsid w:val="00862796"/>
    <w:rsid w:val="00862EEE"/>
    <w:rsid w:val="0086367C"/>
    <w:rsid w:val="00863BF6"/>
    <w:rsid w:val="00863F7E"/>
    <w:rsid w:val="0086590F"/>
    <w:rsid w:val="00866F11"/>
    <w:rsid w:val="008755DD"/>
    <w:rsid w:val="0087575C"/>
    <w:rsid w:val="00877765"/>
    <w:rsid w:val="008802DD"/>
    <w:rsid w:val="00880722"/>
    <w:rsid w:val="00880E43"/>
    <w:rsid w:val="008810C1"/>
    <w:rsid w:val="0088420D"/>
    <w:rsid w:val="0088432D"/>
    <w:rsid w:val="00886072"/>
    <w:rsid w:val="00886261"/>
    <w:rsid w:val="00887C7C"/>
    <w:rsid w:val="00890D2C"/>
    <w:rsid w:val="00890EA6"/>
    <w:rsid w:val="00892453"/>
    <w:rsid w:val="00892CB4"/>
    <w:rsid w:val="00895FA0"/>
    <w:rsid w:val="0089666A"/>
    <w:rsid w:val="00897A7C"/>
    <w:rsid w:val="008A1EAB"/>
    <w:rsid w:val="008A259E"/>
    <w:rsid w:val="008A4641"/>
    <w:rsid w:val="008A4CA8"/>
    <w:rsid w:val="008A7933"/>
    <w:rsid w:val="008B097E"/>
    <w:rsid w:val="008B26D4"/>
    <w:rsid w:val="008B3DA5"/>
    <w:rsid w:val="008B52AF"/>
    <w:rsid w:val="008B7170"/>
    <w:rsid w:val="008B78F2"/>
    <w:rsid w:val="008B7B6F"/>
    <w:rsid w:val="008C16C7"/>
    <w:rsid w:val="008C3282"/>
    <w:rsid w:val="008C525D"/>
    <w:rsid w:val="008C598E"/>
    <w:rsid w:val="008D0D31"/>
    <w:rsid w:val="008D0F5A"/>
    <w:rsid w:val="008D0F72"/>
    <w:rsid w:val="008D106E"/>
    <w:rsid w:val="008D14BE"/>
    <w:rsid w:val="008D374A"/>
    <w:rsid w:val="008D42AE"/>
    <w:rsid w:val="008D5341"/>
    <w:rsid w:val="008D5935"/>
    <w:rsid w:val="008D7356"/>
    <w:rsid w:val="008E2B00"/>
    <w:rsid w:val="008E4739"/>
    <w:rsid w:val="008E5191"/>
    <w:rsid w:val="008E722D"/>
    <w:rsid w:val="008F2AAD"/>
    <w:rsid w:val="008F4015"/>
    <w:rsid w:val="008F4739"/>
    <w:rsid w:val="008F4836"/>
    <w:rsid w:val="008F5257"/>
    <w:rsid w:val="008F5437"/>
    <w:rsid w:val="008F5599"/>
    <w:rsid w:val="008F6AA1"/>
    <w:rsid w:val="008F7423"/>
    <w:rsid w:val="008F7B27"/>
    <w:rsid w:val="008F7CE6"/>
    <w:rsid w:val="009017F4"/>
    <w:rsid w:val="00902B1F"/>
    <w:rsid w:val="0090422B"/>
    <w:rsid w:val="0090506F"/>
    <w:rsid w:val="00907440"/>
    <w:rsid w:val="0090771D"/>
    <w:rsid w:val="00910CDB"/>
    <w:rsid w:val="0091546E"/>
    <w:rsid w:val="009168A2"/>
    <w:rsid w:val="009179FD"/>
    <w:rsid w:val="00917C4B"/>
    <w:rsid w:val="00922758"/>
    <w:rsid w:val="00922E03"/>
    <w:rsid w:val="009250B2"/>
    <w:rsid w:val="009251C7"/>
    <w:rsid w:val="00925C1B"/>
    <w:rsid w:val="009264CB"/>
    <w:rsid w:val="0092748E"/>
    <w:rsid w:val="00930467"/>
    <w:rsid w:val="00930816"/>
    <w:rsid w:val="00935BB8"/>
    <w:rsid w:val="00936F4D"/>
    <w:rsid w:val="00940223"/>
    <w:rsid w:val="009406A2"/>
    <w:rsid w:val="00942A47"/>
    <w:rsid w:val="00942B4E"/>
    <w:rsid w:val="00943957"/>
    <w:rsid w:val="0094434E"/>
    <w:rsid w:val="0094449E"/>
    <w:rsid w:val="00947B46"/>
    <w:rsid w:val="009510DB"/>
    <w:rsid w:val="00952E8C"/>
    <w:rsid w:val="0095388D"/>
    <w:rsid w:val="00954224"/>
    <w:rsid w:val="009542F0"/>
    <w:rsid w:val="00955F1F"/>
    <w:rsid w:val="00957C80"/>
    <w:rsid w:val="009608A2"/>
    <w:rsid w:val="00960C4B"/>
    <w:rsid w:val="009613F7"/>
    <w:rsid w:val="0096149D"/>
    <w:rsid w:val="00963084"/>
    <w:rsid w:val="00964FEF"/>
    <w:rsid w:val="0096529A"/>
    <w:rsid w:val="0096535A"/>
    <w:rsid w:val="00966894"/>
    <w:rsid w:val="00967131"/>
    <w:rsid w:val="009732FC"/>
    <w:rsid w:val="0097330B"/>
    <w:rsid w:val="00973612"/>
    <w:rsid w:val="00974657"/>
    <w:rsid w:val="00975A92"/>
    <w:rsid w:val="00975F07"/>
    <w:rsid w:val="0097637D"/>
    <w:rsid w:val="00983105"/>
    <w:rsid w:val="00983A73"/>
    <w:rsid w:val="009849B5"/>
    <w:rsid w:val="00985020"/>
    <w:rsid w:val="00985EFE"/>
    <w:rsid w:val="00985F8D"/>
    <w:rsid w:val="009868F9"/>
    <w:rsid w:val="00986A9C"/>
    <w:rsid w:val="0099292F"/>
    <w:rsid w:val="00992A6F"/>
    <w:rsid w:val="009946CC"/>
    <w:rsid w:val="009953AC"/>
    <w:rsid w:val="009957F5"/>
    <w:rsid w:val="009A0085"/>
    <w:rsid w:val="009A01F4"/>
    <w:rsid w:val="009A2FAA"/>
    <w:rsid w:val="009A416E"/>
    <w:rsid w:val="009A6787"/>
    <w:rsid w:val="009B19A8"/>
    <w:rsid w:val="009B1D4A"/>
    <w:rsid w:val="009B2862"/>
    <w:rsid w:val="009B2AB6"/>
    <w:rsid w:val="009B2B5B"/>
    <w:rsid w:val="009B4CE2"/>
    <w:rsid w:val="009B7052"/>
    <w:rsid w:val="009B774B"/>
    <w:rsid w:val="009C0139"/>
    <w:rsid w:val="009C191A"/>
    <w:rsid w:val="009C2722"/>
    <w:rsid w:val="009C65A5"/>
    <w:rsid w:val="009C7AF2"/>
    <w:rsid w:val="009D21D8"/>
    <w:rsid w:val="009D492F"/>
    <w:rsid w:val="009D5E2C"/>
    <w:rsid w:val="009D6480"/>
    <w:rsid w:val="009E0AD3"/>
    <w:rsid w:val="009E2ABB"/>
    <w:rsid w:val="009E3AEC"/>
    <w:rsid w:val="009E6281"/>
    <w:rsid w:val="009E74DF"/>
    <w:rsid w:val="009F0958"/>
    <w:rsid w:val="009F13C9"/>
    <w:rsid w:val="009F3DD4"/>
    <w:rsid w:val="009F7019"/>
    <w:rsid w:val="00A01506"/>
    <w:rsid w:val="00A01CDE"/>
    <w:rsid w:val="00A0223A"/>
    <w:rsid w:val="00A024F4"/>
    <w:rsid w:val="00A02600"/>
    <w:rsid w:val="00A057BF"/>
    <w:rsid w:val="00A07ED9"/>
    <w:rsid w:val="00A119E5"/>
    <w:rsid w:val="00A120E4"/>
    <w:rsid w:val="00A126E5"/>
    <w:rsid w:val="00A12CD3"/>
    <w:rsid w:val="00A1431A"/>
    <w:rsid w:val="00A14616"/>
    <w:rsid w:val="00A15117"/>
    <w:rsid w:val="00A15A90"/>
    <w:rsid w:val="00A15F75"/>
    <w:rsid w:val="00A1755F"/>
    <w:rsid w:val="00A17812"/>
    <w:rsid w:val="00A21279"/>
    <w:rsid w:val="00A23365"/>
    <w:rsid w:val="00A246BD"/>
    <w:rsid w:val="00A267C3"/>
    <w:rsid w:val="00A274AD"/>
    <w:rsid w:val="00A27C38"/>
    <w:rsid w:val="00A304DE"/>
    <w:rsid w:val="00A31445"/>
    <w:rsid w:val="00A318A6"/>
    <w:rsid w:val="00A34CE6"/>
    <w:rsid w:val="00A35593"/>
    <w:rsid w:val="00A40923"/>
    <w:rsid w:val="00A41C45"/>
    <w:rsid w:val="00A41F0D"/>
    <w:rsid w:val="00A42FD3"/>
    <w:rsid w:val="00A43B2A"/>
    <w:rsid w:val="00A43FAB"/>
    <w:rsid w:val="00A44DF6"/>
    <w:rsid w:val="00A4757D"/>
    <w:rsid w:val="00A50793"/>
    <w:rsid w:val="00A530B1"/>
    <w:rsid w:val="00A53FFE"/>
    <w:rsid w:val="00A54861"/>
    <w:rsid w:val="00A54B43"/>
    <w:rsid w:val="00A54BD5"/>
    <w:rsid w:val="00A55499"/>
    <w:rsid w:val="00A5699B"/>
    <w:rsid w:val="00A57DF5"/>
    <w:rsid w:val="00A6206A"/>
    <w:rsid w:val="00A644C7"/>
    <w:rsid w:val="00A6546B"/>
    <w:rsid w:val="00A66234"/>
    <w:rsid w:val="00A71314"/>
    <w:rsid w:val="00A716E5"/>
    <w:rsid w:val="00A76319"/>
    <w:rsid w:val="00A77260"/>
    <w:rsid w:val="00A80A4F"/>
    <w:rsid w:val="00A80EF5"/>
    <w:rsid w:val="00A81E09"/>
    <w:rsid w:val="00A82228"/>
    <w:rsid w:val="00A8273F"/>
    <w:rsid w:val="00A86897"/>
    <w:rsid w:val="00A91F4A"/>
    <w:rsid w:val="00A931CF"/>
    <w:rsid w:val="00A93A05"/>
    <w:rsid w:val="00A96296"/>
    <w:rsid w:val="00A97B67"/>
    <w:rsid w:val="00AA0257"/>
    <w:rsid w:val="00AA175D"/>
    <w:rsid w:val="00AA2471"/>
    <w:rsid w:val="00AA3A8A"/>
    <w:rsid w:val="00AA3F17"/>
    <w:rsid w:val="00AA4A5B"/>
    <w:rsid w:val="00AA6B66"/>
    <w:rsid w:val="00AB0869"/>
    <w:rsid w:val="00AB11C9"/>
    <w:rsid w:val="00AB14E9"/>
    <w:rsid w:val="00AB25FA"/>
    <w:rsid w:val="00AB2B7B"/>
    <w:rsid w:val="00AB4DB5"/>
    <w:rsid w:val="00AB5AF4"/>
    <w:rsid w:val="00AB65F9"/>
    <w:rsid w:val="00AB6CEA"/>
    <w:rsid w:val="00AB7F35"/>
    <w:rsid w:val="00AC0433"/>
    <w:rsid w:val="00AC24BB"/>
    <w:rsid w:val="00AC3B47"/>
    <w:rsid w:val="00AC4699"/>
    <w:rsid w:val="00AC47FE"/>
    <w:rsid w:val="00AC5AC6"/>
    <w:rsid w:val="00AC646E"/>
    <w:rsid w:val="00AC64F7"/>
    <w:rsid w:val="00AC6FE1"/>
    <w:rsid w:val="00AC724D"/>
    <w:rsid w:val="00AD0195"/>
    <w:rsid w:val="00AD0393"/>
    <w:rsid w:val="00AD0589"/>
    <w:rsid w:val="00AD2167"/>
    <w:rsid w:val="00AD2253"/>
    <w:rsid w:val="00AD38BE"/>
    <w:rsid w:val="00AD684E"/>
    <w:rsid w:val="00AD76FE"/>
    <w:rsid w:val="00AE1172"/>
    <w:rsid w:val="00AE251A"/>
    <w:rsid w:val="00AE54AF"/>
    <w:rsid w:val="00AE5F19"/>
    <w:rsid w:val="00AE6933"/>
    <w:rsid w:val="00AE7432"/>
    <w:rsid w:val="00AF12E5"/>
    <w:rsid w:val="00AF1FEC"/>
    <w:rsid w:val="00AF3681"/>
    <w:rsid w:val="00AF386C"/>
    <w:rsid w:val="00AF3A37"/>
    <w:rsid w:val="00AF44EE"/>
    <w:rsid w:val="00AF562B"/>
    <w:rsid w:val="00AF57CD"/>
    <w:rsid w:val="00AF76AF"/>
    <w:rsid w:val="00B0035C"/>
    <w:rsid w:val="00B009A6"/>
    <w:rsid w:val="00B01A81"/>
    <w:rsid w:val="00B0705C"/>
    <w:rsid w:val="00B108F7"/>
    <w:rsid w:val="00B148BF"/>
    <w:rsid w:val="00B16BC6"/>
    <w:rsid w:val="00B16FD8"/>
    <w:rsid w:val="00B17200"/>
    <w:rsid w:val="00B200CA"/>
    <w:rsid w:val="00B212B9"/>
    <w:rsid w:val="00B24027"/>
    <w:rsid w:val="00B245E1"/>
    <w:rsid w:val="00B2483F"/>
    <w:rsid w:val="00B258FC"/>
    <w:rsid w:val="00B279C2"/>
    <w:rsid w:val="00B301C2"/>
    <w:rsid w:val="00B32273"/>
    <w:rsid w:val="00B32907"/>
    <w:rsid w:val="00B32ACD"/>
    <w:rsid w:val="00B33227"/>
    <w:rsid w:val="00B3426E"/>
    <w:rsid w:val="00B371AA"/>
    <w:rsid w:val="00B42ACB"/>
    <w:rsid w:val="00B437B7"/>
    <w:rsid w:val="00B437ED"/>
    <w:rsid w:val="00B43B5F"/>
    <w:rsid w:val="00B47EB7"/>
    <w:rsid w:val="00B502E0"/>
    <w:rsid w:val="00B50700"/>
    <w:rsid w:val="00B5244C"/>
    <w:rsid w:val="00B5472A"/>
    <w:rsid w:val="00B56646"/>
    <w:rsid w:val="00B60D61"/>
    <w:rsid w:val="00B6111C"/>
    <w:rsid w:val="00B614F4"/>
    <w:rsid w:val="00B62064"/>
    <w:rsid w:val="00B62076"/>
    <w:rsid w:val="00B625FB"/>
    <w:rsid w:val="00B658E9"/>
    <w:rsid w:val="00B6609C"/>
    <w:rsid w:val="00B66629"/>
    <w:rsid w:val="00B70343"/>
    <w:rsid w:val="00B720E4"/>
    <w:rsid w:val="00B72FD8"/>
    <w:rsid w:val="00B73172"/>
    <w:rsid w:val="00B73BBE"/>
    <w:rsid w:val="00B73EB2"/>
    <w:rsid w:val="00B7446E"/>
    <w:rsid w:val="00B7480E"/>
    <w:rsid w:val="00B76848"/>
    <w:rsid w:val="00B7701C"/>
    <w:rsid w:val="00B80CEC"/>
    <w:rsid w:val="00B819CF"/>
    <w:rsid w:val="00B81C2D"/>
    <w:rsid w:val="00B83A2F"/>
    <w:rsid w:val="00B844A6"/>
    <w:rsid w:val="00B866AA"/>
    <w:rsid w:val="00B9024F"/>
    <w:rsid w:val="00B91D85"/>
    <w:rsid w:val="00B92406"/>
    <w:rsid w:val="00B934A8"/>
    <w:rsid w:val="00B93A8B"/>
    <w:rsid w:val="00B94479"/>
    <w:rsid w:val="00B96C44"/>
    <w:rsid w:val="00B973A0"/>
    <w:rsid w:val="00B9797B"/>
    <w:rsid w:val="00BA2457"/>
    <w:rsid w:val="00BA33A0"/>
    <w:rsid w:val="00BA5BDD"/>
    <w:rsid w:val="00BB25C4"/>
    <w:rsid w:val="00BB2BD6"/>
    <w:rsid w:val="00BB2DD9"/>
    <w:rsid w:val="00BB3FCC"/>
    <w:rsid w:val="00BB4675"/>
    <w:rsid w:val="00BB51EB"/>
    <w:rsid w:val="00BB5A38"/>
    <w:rsid w:val="00BC01A1"/>
    <w:rsid w:val="00BC071C"/>
    <w:rsid w:val="00BC1884"/>
    <w:rsid w:val="00BC3369"/>
    <w:rsid w:val="00BC4DAE"/>
    <w:rsid w:val="00BC5CE1"/>
    <w:rsid w:val="00BC6653"/>
    <w:rsid w:val="00BC6C20"/>
    <w:rsid w:val="00BC6E0F"/>
    <w:rsid w:val="00BC7B4E"/>
    <w:rsid w:val="00BD0079"/>
    <w:rsid w:val="00BD2C08"/>
    <w:rsid w:val="00BD311B"/>
    <w:rsid w:val="00BD372B"/>
    <w:rsid w:val="00BD4B9D"/>
    <w:rsid w:val="00BD69E8"/>
    <w:rsid w:val="00BD6F82"/>
    <w:rsid w:val="00BE0AF7"/>
    <w:rsid w:val="00BE3B71"/>
    <w:rsid w:val="00BE4431"/>
    <w:rsid w:val="00BE6B85"/>
    <w:rsid w:val="00BF0085"/>
    <w:rsid w:val="00BF1B00"/>
    <w:rsid w:val="00BF1B40"/>
    <w:rsid w:val="00BF2ACD"/>
    <w:rsid w:val="00BF3DEB"/>
    <w:rsid w:val="00BF4326"/>
    <w:rsid w:val="00BF54B4"/>
    <w:rsid w:val="00BF5BF9"/>
    <w:rsid w:val="00BF7CCF"/>
    <w:rsid w:val="00C00AEA"/>
    <w:rsid w:val="00C051D7"/>
    <w:rsid w:val="00C10F2D"/>
    <w:rsid w:val="00C10FAD"/>
    <w:rsid w:val="00C110E1"/>
    <w:rsid w:val="00C13384"/>
    <w:rsid w:val="00C145E2"/>
    <w:rsid w:val="00C15DD6"/>
    <w:rsid w:val="00C160D7"/>
    <w:rsid w:val="00C21770"/>
    <w:rsid w:val="00C21E3D"/>
    <w:rsid w:val="00C2364E"/>
    <w:rsid w:val="00C24A6C"/>
    <w:rsid w:val="00C25829"/>
    <w:rsid w:val="00C261BA"/>
    <w:rsid w:val="00C26B7C"/>
    <w:rsid w:val="00C27B21"/>
    <w:rsid w:val="00C30093"/>
    <w:rsid w:val="00C30E44"/>
    <w:rsid w:val="00C31D84"/>
    <w:rsid w:val="00C31F80"/>
    <w:rsid w:val="00C33046"/>
    <w:rsid w:val="00C3424C"/>
    <w:rsid w:val="00C4024C"/>
    <w:rsid w:val="00C420FE"/>
    <w:rsid w:val="00C4290B"/>
    <w:rsid w:val="00C4499D"/>
    <w:rsid w:val="00C44E66"/>
    <w:rsid w:val="00C45000"/>
    <w:rsid w:val="00C46AA8"/>
    <w:rsid w:val="00C47DEF"/>
    <w:rsid w:val="00C508CD"/>
    <w:rsid w:val="00C50E94"/>
    <w:rsid w:val="00C51D8A"/>
    <w:rsid w:val="00C51E2B"/>
    <w:rsid w:val="00C5210C"/>
    <w:rsid w:val="00C53E80"/>
    <w:rsid w:val="00C54359"/>
    <w:rsid w:val="00C55081"/>
    <w:rsid w:val="00C56ADF"/>
    <w:rsid w:val="00C56C03"/>
    <w:rsid w:val="00C57B0C"/>
    <w:rsid w:val="00C57E92"/>
    <w:rsid w:val="00C60BC9"/>
    <w:rsid w:val="00C638C2"/>
    <w:rsid w:val="00C63DF1"/>
    <w:rsid w:val="00C64573"/>
    <w:rsid w:val="00C65558"/>
    <w:rsid w:val="00C667A0"/>
    <w:rsid w:val="00C667C7"/>
    <w:rsid w:val="00C67A0C"/>
    <w:rsid w:val="00C67C43"/>
    <w:rsid w:val="00C67C46"/>
    <w:rsid w:val="00C67F6E"/>
    <w:rsid w:val="00C70D2A"/>
    <w:rsid w:val="00C72189"/>
    <w:rsid w:val="00C73F21"/>
    <w:rsid w:val="00C754D4"/>
    <w:rsid w:val="00C776E5"/>
    <w:rsid w:val="00C80F09"/>
    <w:rsid w:val="00C81161"/>
    <w:rsid w:val="00C81902"/>
    <w:rsid w:val="00C824C7"/>
    <w:rsid w:val="00C83B05"/>
    <w:rsid w:val="00C84F55"/>
    <w:rsid w:val="00C85B20"/>
    <w:rsid w:val="00C85C9A"/>
    <w:rsid w:val="00C90DF3"/>
    <w:rsid w:val="00C90E93"/>
    <w:rsid w:val="00C91235"/>
    <w:rsid w:val="00C92904"/>
    <w:rsid w:val="00C93910"/>
    <w:rsid w:val="00C93D46"/>
    <w:rsid w:val="00C96C07"/>
    <w:rsid w:val="00CA002C"/>
    <w:rsid w:val="00CA2992"/>
    <w:rsid w:val="00CA3C0A"/>
    <w:rsid w:val="00CA55AB"/>
    <w:rsid w:val="00CA7E49"/>
    <w:rsid w:val="00CB2552"/>
    <w:rsid w:val="00CB4585"/>
    <w:rsid w:val="00CB56A8"/>
    <w:rsid w:val="00CC44BF"/>
    <w:rsid w:val="00CC5908"/>
    <w:rsid w:val="00CD0BC2"/>
    <w:rsid w:val="00CD141F"/>
    <w:rsid w:val="00CD4D2D"/>
    <w:rsid w:val="00CE0EA6"/>
    <w:rsid w:val="00CE11FC"/>
    <w:rsid w:val="00CE1545"/>
    <w:rsid w:val="00CE1A98"/>
    <w:rsid w:val="00CE2346"/>
    <w:rsid w:val="00CE32C7"/>
    <w:rsid w:val="00CE6523"/>
    <w:rsid w:val="00CE7C6D"/>
    <w:rsid w:val="00CF0223"/>
    <w:rsid w:val="00CF0459"/>
    <w:rsid w:val="00CF0B24"/>
    <w:rsid w:val="00CF0F89"/>
    <w:rsid w:val="00CF207F"/>
    <w:rsid w:val="00CF2AC5"/>
    <w:rsid w:val="00CF376E"/>
    <w:rsid w:val="00CF442D"/>
    <w:rsid w:val="00CF44BA"/>
    <w:rsid w:val="00D0021F"/>
    <w:rsid w:val="00D01B52"/>
    <w:rsid w:val="00D028BC"/>
    <w:rsid w:val="00D062EF"/>
    <w:rsid w:val="00D07A2F"/>
    <w:rsid w:val="00D13DA4"/>
    <w:rsid w:val="00D16CF6"/>
    <w:rsid w:val="00D20E2D"/>
    <w:rsid w:val="00D20F67"/>
    <w:rsid w:val="00D226A7"/>
    <w:rsid w:val="00D2519B"/>
    <w:rsid w:val="00D253D1"/>
    <w:rsid w:val="00D36EB4"/>
    <w:rsid w:val="00D42497"/>
    <w:rsid w:val="00D42AFA"/>
    <w:rsid w:val="00D43D27"/>
    <w:rsid w:val="00D44799"/>
    <w:rsid w:val="00D44BC0"/>
    <w:rsid w:val="00D45279"/>
    <w:rsid w:val="00D50BC3"/>
    <w:rsid w:val="00D51007"/>
    <w:rsid w:val="00D51269"/>
    <w:rsid w:val="00D5159B"/>
    <w:rsid w:val="00D51FBA"/>
    <w:rsid w:val="00D5298C"/>
    <w:rsid w:val="00D52BA0"/>
    <w:rsid w:val="00D544AC"/>
    <w:rsid w:val="00D545AE"/>
    <w:rsid w:val="00D562DD"/>
    <w:rsid w:val="00D60071"/>
    <w:rsid w:val="00D629F0"/>
    <w:rsid w:val="00D6783B"/>
    <w:rsid w:val="00D67F9A"/>
    <w:rsid w:val="00D722F8"/>
    <w:rsid w:val="00D72692"/>
    <w:rsid w:val="00D76A6E"/>
    <w:rsid w:val="00D76E29"/>
    <w:rsid w:val="00D8212E"/>
    <w:rsid w:val="00D82AD8"/>
    <w:rsid w:val="00D83603"/>
    <w:rsid w:val="00D8392D"/>
    <w:rsid w:val="00D87085"/>
    <w:rsid w:val="00D87733"/>
    <w:rsid w:val="00D91580"/>
    <w:rsid w:val="00D91FB3"/>
    <w:rsid w:val="00D93CC7"/>
    <w:rsid w:val="00D94428"/>
    <w:rsid w:val="00D96664"/>
    <w:rsid w:val="00D96EC9"/>
    <w:rsid w:val="00D97100"/>
    <w:rsid w:val="00D97C92"/>
    <w:rsid w:val="00DA0A84"/>
    <w:rsid w:val="00DA0F3D"/>
    <w:rsid w:val="00DA104A"/>
    <w:rsid w:val="00DA1A7B"/>
    <w:rsid w:val="00DA200D"/>
    <w:rsid w:val="00DA286C"/>
    <w:rsid w:val="00DA72C9"/>
    <w:rsid w:val="00DC1E31"/>
    <w:rsid w:val="00DC40D4"/>
    <w:rsid w:val="00DC76C1"/>
    <w:rsid w:val="00DD4388"/>
    <w:rsid w:val="00DD55AA"/>
    <w:rsid w:val="00DD7FFC"/>
    <w:rsid w:val="00DE1FE0"/>
    <w:rsid w:val="00DE239D"/>
    <w:rsid w:val="00DE2B6F"/>
    <w:rsid w:val="00DE4407"/>
    <w:rsid w:val="00DE45C7"/>
    <w:rsid w:val="00DE463A"/>
    <w:rsid w:val="00DE70AE"/>
    <w:rsid w:val="00DF1745"/>
    <w:rsid w:val="00DF22EF"/>
    <w:rsid w:val="00DF737D"/>
    <w:rsid w:val="00DF7A72"/>
    <w:rsid w:val="00E00907"/>
    <w:rsid w:val="00E00CEA"/>
    <w:rsid w:val="00E03BAC"/>
    <w:rsid w:val="00E075B3"/>
    <w:rsid w:val="00E075F8"/>
    <w:rsid w:val="00E13680"/>
    <w:rsid w:val="00E1609B"/>
    <w:rsid w:val="00E17008"/>
    <w:rsid w:val="00E17511"/>
    <w:rsid w:val="00E200A3"/>
    <w:rsid w:val="00E203D8"/>
    <w:rsid w:val="00E20B63"/>
    <w:rsid w:val="00E2126E"/>
    <w:rsid w:val="00E21B1F"/>
    <w:rsid w:val="00E231F0"/>
    <w:rsid w:val="00E321FE"/>
    <w:rsid w:val="00E35313"/>
    <w:rsid w:val="00E35372"/>
    <w:rsid w:val="00E378C3"/>
    <w:rsid w:val="00E43C84"/>
    <w:rsid w:val="00E45892"/>
    <w:rsid w:val="00E5123C"/>
    <w:rsid w:val="00E52533"/>
    <w:rsid w:val="00E5407E"/>
    <w:rsid w:val="00E55565"/>
    <w:rsid w:val="00E578A5"/>
    <w:rsid w:val="00E57C6A"/>
    <w:rsid w:val="00E623F0"/>
    <w:rsid w:val="00E626C6"/>
    <w:rsid w:val="00E62734"/>
    <w:rsid w:val="00E63487"/>
    <w:rsid w:val="00E65A2A"/>
    <w:rsid w:val="00E665E3"/>
    <w:rsid w:val="00E67D7A"/>
    <w:rsid w:val="00E7143A"/>
    <w:rsid w:val="00E72F59"/>
    <w:rsid w:val="00E730EC"/>
    <w:rsid w:val="00E743F2"/>
    <w:rsid w:val="00E74D23"/>
    <w:rsid w:val="00E757DC"/>
    <w:rsid w:val="00E7728C"/>
    <w:rsid w:val="00E811D9"/>
    <w:rsid w:val="00E8270D"/>
    <w:rsid w:val="00E827D2"/>
    <w:rsid w:val="00E835D6"/>
    <w:rsid w:val="00E83FF8"/>
    <w:rsid w:val="00E942C1"/>
    <w:rsid w:val="00E943A1"/>
    <w:rsid w:val="00E95FFA"/>
    <w:rsid w:val="00E96EF1"/>
    <w:rsid w:val="00E97600"/>
    <w:rsid w:val="00EB0A3B"/>
    <w:rsid w:val="00EB263C"/>
    <w:rsid w:val="00EB5B53"/>
    <w:rsid w:val="00EB5C72"/>
    <w:rsid w:val="00EB60C8"/>
    <w:rsid w:val="00EB621B"/>
    <w:rsid w:val="00EB64B5"/>
    <w:rsid w:val="00EB773A"/>
    <w:rsid w:val="00EB7D4A"/>
    <w:rsid w:val="00EC03FC"/>
    <w:rsid w:val="00EC044D"/>
    <w:rsid w:val="00EC25E6"/>
    <w:rsid w:val="00EC2E09"/>
    <w:rsid w:val="00EC768C"/>
    <w:rsid w:val="00ED1A3A"/>
    <w:rsid w:val="00ED1F34"/>
    <w:rsid w:val="00ED300F"/>
    <w:rsid w:val="00ED317A"/>
    <w:rsid w:val="00ED31B1"/>
    <w:rsid w:val="00ED3A9A"/>
    <w:rsid w:val="00ED524D"/>
    <w:rsid w:val="00ED586A"/>
    <w:rsid w:val="00ED5E38"/>
    <w:rsid w:val="00ED5FC2"/>
    <w:rsid w:val="00ED7FAE"/>
    <w:rsid w:val="00EE1215"/>
    <w:rsid w:val="00EE1FA1"/>
    <w:rsid w:val="00EE213D"/>
    <w:rsid w:val="00EE60F6"/>
    <w:rsid w:val="00EE7203"/>
    <w:rsid w:val="00EF328D"/>
    <w:rsid w:val="00EF3B7D"/>
    <w:rsid w:val="00EF491C"/>
    <w:rsid w:val="00EF4A0F"/>
    <w:rsid w:val="00EF58B9"/>
    <w:rsid w:val="00EF65E0"/>
    <w:rsid w:val="00EF6A7A"/>
    <w:rsid w:val="00EF7B46"/>
    <w:rsid w:val="00F0062A"/>
    <w:rsid w:val="00F012EF"/>
    <w:rsid w:val="00F02D42"/>
    <w:rsid w:val="00F0319A"/>
    <w:rsid w:val="00F03C25"/>
    <w:rsid w:val="00F03FDE"/>
    <w:rsid w:val="00F0459E"/>
    <w:rsid w:val="00F04F1B"/>
    <w:rsid w:val="00F072D9"/>
    <w:rsid w:val="00F07445"/>
    <w:rsid w:val="00F11521"/>
    <w:rsid w:val="00F1152E"/>
    <w:rsid w:val="00F11693"/>
    <w:rsid w:val="00F128D0"/>
    <w:rsid w:val="00F13237"/>
    <w:rsid w:val="00F13254"/>
    <w:rsid w:val="00F135B8"/>
    <w:rsid w:val="00F14261"/>
    <w:rsid w:val="00F143A2"/>
    <w:rsid w:val="00F161A7"/>
    <w:rsid w:val="00F162C3"/>
    <w:rsid w:val="00F16C79"/>
    <w:rsid w:val="00F177C8"/>
    <w:rsid w:val="00F21387"/>
    <w:rsid w:val="00F22082"/>
    <w:rsid w:val="00F250D5"/>
    <w:rsid w:val="00F25CB0"/>
    <w:rsid w:val="00F26C7B"/>
    <w:rsid w:val="00F3015D"/>
    <w:rsid w:val="00F3492A"/>
    <w:rsid w:val="00F34BC9"/>
    <w:rsid w:val="00F35522"/>
    <w:rsid w:val="00F402D0"/>
    <w:rsid w:val="00F41731"/>
    <w:rsid w:val="00F434FE"/>
    <w:rsid w:val="00F43B61"/>
    <w:rsid w:val="00F45194"/>
    <w:rsid w:val="00F457F4"/>
    <w:rsid w:val="00F5086F"/>
    <w:rsid w:val="00F51D98"/>
    <w:rsid w:val="00F51FE5"/>
    <w:rsid w:val="00F53A5A"/>
    <w:rsid w:val="00F555B5"/>
    <w:rsid w:val="00F55F00"/>
    <w:rsid w:val="00F55F49"/>
    <w:rsid w:val="00F620F0"/>
    <w:rsid w:val="00F62C17"/>
    <w:rsid w:val="00F65948"/>
    <w:rsid w:val="00F66641"/>
    <w:rsid w:val="00F670AC"/>
    <w:rsid w:val="00F671C1"/>
    <w:rsid w:val="00F74637"/>
    <w:rsid w:val="00F74F7E"/>
    <w:rsid w:val="00F7513D"/>
    <w:rsid w:val="00F75C56"/>
    <w:rsid w:val="00F763A0"/>
    <w:rsid w:val="00F80CFC"/>
    <w:rsid w:val="00F8144F"/>
    <w:rsid w:val="00F82D04"/>
    <w:rsid w:val="00F8418F"/>
    <w:rsid w:val="00F859C6"/>
    <w:rsid w:val="00F859FB"/>
    <w:rsid w:val="00F86F52"/>
    <w:rsid w:val="00F87EE9"/>
    <w:rsid w:val="00F9047A"/>
    <w:rsid w:val="00F9482E"/>
    <w:rsid w:val="00F94CE3"/>
    <w:rsid w:val="00F951F1"/>
    <w:rsid w:val="00F96A4D"/>
    <w:rsid w:val="00F9793D"/>
    <w:rsid w:val="00F97B0E"/>
    <w:rsid w:val="00FA0698"/>
    <w:rsid w:val="00FA1DB8"/>
    <w:rsid w:val="00FA3F20"/>
    <w:rsid w:val="00FA4BA9"/>
    <w:rsid w:val="00FA526C"/>
    <w:rsid w:val="00FA65B5"/>
    <w:rsid w:val="00FB0ABD"/>
    <w:rsid w:val="00FB6F5A"/>
    <w:rsid w:val="00FB77B7"/>
    <w:rsid w:val="00FC177E"/>
    <w:rsid w:val="00FC2309"/>
    <w:rsid w:val="00FC2551"/>
    <w:rsid w:val="00FC4366"/>
    <w:rsid w:val="00FC4690"/>
    <w:rsid w:val="00FC7067"/>
    <w:rsid w:val="00FC711F"/>
    <w:rsid w:val="00FC787C"/>
    <w:rsid w:val="00FD042E"/>
    <w:rsid w:val="00FD0D4B"/>
    <w:rsid w:val="00FD1467"/>
    <w:rsid w:val="00FD1551"/>
    <w:rsid w:val="00FD231C"/>
    <w:rsid w:val="00FD2B62"/>
    <w:rsid w:val="00FD6770"/>
    <w:rsid w:val="00FD6D17"/>
    <w:rsid w:val="00FD7281"/>
    <w:rsid w:val="00FE0054"/>
    <w:rsid w:val="00FE0665"/>
    <w:rsid w:val="00FE4135"/>
    <w:rsid w:val="00FE55CD"/>
    <w:rsid w:val="00FE7017"/>
    <w:rsid w:val="00FF1277"/>
    <w:rsid w:val="00FF2BB7"/>
    <w:rsid w:val="00FF6D6D"/>
    <w:rsid w:val="00FF7769"/>
    <w:rsid w:val="00FF79C2"/>
    <w:rsid w:val="7DB39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D0"/>
  </w:style>
  <w:style w:type="paragraph" w:styleId="Heading1">
    <w:name w:val="heading 1"/>
    <w:basedOn w:val="Normal"/>
    <w:next w:val="Normal"/>
    <w:link w:val="Heading1Char"/>
    <w:uiPriority w:val="9"/>
    <w:qFormat/>
    <w:rsid w:val="007C1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1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2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2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02D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402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02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02D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02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641"/>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773736"/>
    <w:pPr>
      <w:keepNext/>
      <w:keepLines/>
      <w:pBdr>
        <w:top w:val="dashed" w:sz="4" w:space="1" w:color="A6A6A6" w:themeColor="background1" w:themeShade="A6"/>
        <w:left w:val="dashed" w:sz="4" w:space="4" w:color="A6A6A6" w:themeColor="background1" w:themeShade="A6"/>
        <w:bottom w:val="dashed" w:sz="4" w:space="1" w:color="A6A6A6" w:themeColor="background1" w:themeShade="A6"/>
        <w:right w:val="dashed" w:sz="4" w:space="4" w:color="A6A6A6" w:themeColor="background1" w:themeShade="A6"/>
      </w:pBdr>
      <w:shd w:val="clear" w:color="auto" w:fill="F2F2F2" w:themeFill="background1" w:themeFillShade="F2"/>
      <w:spacing w:before="100" w:line="240" w:lineRule="auto"/>
      <w:ind w:left="360" w:right="360"/>
      <w:contextualSpacing/>
    </w:pPr>
    <w:rPr>
      <w:rFonts w:ascii="Consolas" w:hAnsi="Consolas"/>
      <w:noProof/>
      <w:sz w:val="20"/>
    </w:rPr>
  </w:style>
  <w:style w:type="character" w:customStyle="1" w:styleId="Keyword">
    <w:name w:val="Keyword"/>
    <w:basedOn w:val="DefaultParagraphFont"/>
    <w:uiPriority w:val="1"/>
    <w:qFormat/>
    <w:rsid w:val="009B7052"/>
    <w:rPr>
      <w:color w:val="0000FF"/>
    </w:rPr>
  </w:style>
  <w:style w:type="character" w:customStyle="1" w:styleId="Type">
    <w:name w:val="Type"/>
    <w:basedOn w:val="DefaultParagraphFont"/>
    <w:uiPriority w:val="1"/>
    <w:qFormat/>
    <w:rsid w:val="005E39BF"/>
    <w:rPr>
      <w:color w:val="2B91C5"/>
    </w:rPr>
  </w:style>
  <w:style w:type="character" w:customStyle="1" w:styleId="Heading3Char">
    <w:name w:val="Heading 3 Char"/>
    <w:basedOn w:val="DefaultParagraphFont"/>
    <w:link w:val="Heading3"/>
    <w:uiPriority w:val="9"/>
    <w:rsid w:val="00F402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402D0"/>
    <w:pPr>
      <w:outlineLvl w:val="9"/>
    </w:pPr>
  </w:style>
  <w:style w:type="paragraph" w:styleId="TOC1">
    <w:name w:val="toc 1"/>
    <w:basedOn w:val="Normal"/>
    <w:next w:val="Normal"/>
    <w:autoRedefine/>
    <w:uiPriority w:val="39"/>
    <w:unhideWhenUsed/>
    <w:qFormat/>
    <w:rsid w:val="00570762"/>
    <w:pPr>
      <w:spacing w:after="100"/>
    </w:pPr>
  </w:style>
  <w:style w:type="paragraph" w:styleId="TOC2">
    <w:name w:val="toc 2"/>
    <w:basedOn w:val="Normal"/>
    <w:next w:val="Normal"/>
    <w:autoRedefine/>
    <w:uiPriority w:val="39"/>
    <w:unhideWhenUsed/>
    <w:qFormat/>
    <w:rsid w:val="00570762"/>
    <w:pPr>
      <w:spacing w:after="100"/>
      <w:ind w:left="220"/>
    </w:pPr>
  </w:style>
  <w:style w:type="paragraph" w:styleId="TOC3">
    <w:name w:val="toc 3"/>
    <w:basedOn w:val="Normal"/>
    <w:next w:val="Normal"/>
    <w:autoRedefine/>
    <w:uiPriority w:val="39"/>
    <w:unhideWhenUsed/>
    <w:qFormat/>
    <w:rsid w:val="00570762"/>
    <w:pPr>
      <w:spacing w:after="100"/>
      <w:ind w:left="440"/>
    </w:pPr>
  </w:style>
  <w:style w:type="character" w:styleId="Hyperlink">
    <w:name w:val="Hyperlink"/>
    <w:basedOn w:val="DefaultParagraphFont"/>
    <w:uiPriority w:val="99"/>
    <w:unhideWhenUsed/>
    <w:rsid w:val="00570762"/>
    <w:rPr>
      <w:color w:val="0000FF" w:themeColor="hyperlink"/>
      <w:u w:val="single"/>
    </w:rPr>
  </w:style>
  <w:style w:type="paragraph" w:styleId="BalloonText">
    <w:name w:val="Balloon Text"/>
    <w:basedOn w:val="Normal"/>
    <w:link w:val="BalloonTextChar"/>
    <w:uiPriority w:val="99"/>
    <w:semiHidden/>
    <w:unhideWhenUsed/>
    <w:rsid w:val="0057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62"/>
    <w:rPr>
      <w:rFonts w:ascii="Tahoma" w:hAnsi="Tahoma" w:cs="Tahoma"/>
      <w:sz w:val="16"/>
      <w:szCs w:val="16"/>
    </w:rPr>
  </w:style>
  <w:style w:type="character" w:customStyle="1" w:styleId="Heading4Char">
    <w:name w:val="Heading 4 Char"/>
    <w:basedOn w:val="DefaultParagraphFont"/>
    <w:link w:val="Heading4"/>
    <w:uiPriority w:val="9"/>
    <w:rsid w:val="00F40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0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02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02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02D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02D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402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2D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02D0"/>
    <w:rPr>
      <w:b/>
      <w:bCs/>
    </w:rPr>
  </w:style>
  <w:style w:type="character" w:styleId="Emphasis">
    <w:name w:val="Emphasis"/>
    <w:basedOn w:val="DefaultParagraphFont"/>
    <w:uiPriority w:val="20"/>
    <w:qFormat/>
    <w:rsid w:val="00F402D0"/>
    <w:rPr>
      <w:i/>
      <w:iCs/>
    </w:rPr>
  </w:style>
  <w:style w:type="paragraph" w:styleId="NoSpacing">
    <w:name w:val="No Spacing"/>
    <w:uiPriority w:val="1"/>
    <w:qFormat/>
    <w:rsid w:val="00F402D0"/>
    <w:pPr>
      <w:spacing w:after="0" w:line="240" w:lineRule="auto"/>
    </w:pPr>
  </w:style>
  <w:style w:type="paragraph" w:styleId="ListParagraph">
    <w:name w:val="List Paragraph"/>
    <w:basedOn w:val="Normal"/>
    <w:uiPriority w:val="34"/>
    <w:qFormat/>
    <w:rsid w:val="00F402D0"/>
    <w:pPr>
      <w:ind w:left="720"/>
      <w:contextualSpacing/>
    </w:pPr>
  </w:style>
  <w:style w:type="paragraph" w:styleId="Quote">
    <w:name w:val="Quote"/>
    <w:basedOn w:val="Normal"/>
    <w:next w:val="Normal"/>
    <w:link w:val="QuoteChar"/>
    <w:uiPriority w:val="29"/>
    <w:qFormat/>
    <w:rsid w:val="00F402D0"/>
    <w:rPr>
      <w:i/>
      <w:iCs/>
      <w:color w:val="000000" w:themeColor="text1"/>
    </w:rPr>
  </w:style>
  <w:style w:type="character" w:customStyle="1" w:styleId="QuoteChar">
    <w:name w:val="Quote Char"/>
    <w:basedOn w:val="DefaultParagraphFont"/>
    <w:link w:val="Quote"/>
    <w:uiPriority w:val="29"/>
    <w:rsid w:val="00F402D0"/>
    <w:rPr>
      <w:i/>
      <w:iCs/>
      <w:color w:val="000000" w:themeColor="text1"/>
    </w:rPr>
  </w:style>
  <w:style w:type="paragraph" w:styleId="IntenseQuote">
    <w:name w:val="Intense Quote"/>
    <w:basedOn w:val="Normal"/>
    <w:next w:val="Normal"/>
    <w:link w:val="IntenseQuoteChar"/>
    <w:uiPriority w:val="30"/>
    <w:qFormat/>
    <w:rsid w:val="00F402D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02D0"/>
    <w:rPr>
      <w:b/>
      <w:bCs/>
      <w:i/>
      <w:iCs/>
      <w:color w:val="4F81BD" w:themeColor="accent1"/>
    </w:rPr>
  </w:style>
  <w:style w:type="character" w:styleId="SubtleEmphasis">
    <w:name w:val="Subtle Emphasis"/>
    <w:basedOn w:val="DefaultParagraphFont"/>
    <w:uiPriority w:val="19"/>
    <w:qFormat/>
    <w:rsid w:val="00F402D0"/>
    <w:rPr>
      <w:i/>
      <w:iCs/>
      <w:color w:val="808080" w:themeColor="text1" w:themeTint="7F"/>
    </w:rPr>
  </w:style>
  <w:style w:type="character" w:styleId="IntenseEmphasis">
    <w:name w:val="Intense Emphasis"/>
    <w:basedOn w:val="DefaultParagraphFont"/>
    <w:uiPriority w:val="21"/>
    <w:qFormat/>
    <w:rsid w:val="00F402D0"/>
    <w:rPr>
      <w:b/>
      <w:bCs/>
      <w:i/>
      <w:iCs/>
      <w:color w:val="4F81BD" w:themeColor="accent1"/>
    </w:rPr>
  </w:style>
  <w:style w:type="character" w:styleId="SubtleReference">
    <w:name w:val="Subtle Reference"/>
    <w:basedOn w:val="DefaultParagraphFont"/>
    <w:uiPriority w:val="31"/>
    <w:qFormat/>
    <w:rsid w:val="00F402D0"/>
    <w:rPr>
      <w:smallCaps/>
      <w:color w:val="C0504D" w:themeColor="accent2"/>
      <w:u w:val="single"/>
    </w:rPr>
  </w:style>
  <w:style w:type="character" w:styleId="IntenseReference">
    <w:name w:val="Intense Reference"/>
    <w:basedOn w:val="DefaultParagraphFont"/>
    <w:uiPriority w:val="32"/>
    <w:qFormat/>
    <w:rsid w:val="00F402D0"/>
    <w:rPr>
      <w:b/>
      <w:bCs/>
      <w:smallCaps/>
      <w:color w:val="C0504D" w:themeColor="accent2"/>
      <w:spacing w:val="5"/>
      <w:u w:val="single"/>
    </w:rPr>
  </w:style>
  <w:style w:type="character" w:styleId="BookTitle">
    <w:name w:val="Book Title"/>
    <w:basedOn w:val="DefaultParagraphFont"/>
    <w:uiPriority w:val="33"/>
    <w:qFormat/>
    <w:rsid w:val="00F402D0"/>
    <w:rPr>
      <w:b/>
      <w:bCs/>
      <w:smallCaps/>
      <w:spacing w:val="5"/>
    </w:rPr>
  </w:style>
  <w:style w:type="paragraph" w:styleId="Caption">
    <w:name w:val="caption"/>
    <w:basedOn w:val="Normal"/>
    <w:next w:val="Normal"/>
    <w:uiPriority w:val="35"/>
    <w:unhideWhenUsed/>
    <w:qFormat/>
    <w:rsid w:val="00F402D0"/>
    <w:pPr>
      <w:spacing w:line="240" w:lineRule="auto"/>
    </w:pPr>
    <w:rPr>
      <w:b/>
      <w:bCs/>
      <w:color w:val="4F81BD" w:themeColor="accent1"/>
      <w:sz w:val="18"/>
      <w:szCs w:val="18"/>
    </w:rPr>
  </w:style>
  <w:style w:type="table" w:styleId="TableGrid">
    <w:name w:val="Table Grid"/>
    <w:basedOn w:val="TableNormal"/>
    <w:uiPriority w:val="59"/>
    <w:rsid w:val="00861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992A6F"/>
    <w:pPr>
      <w:spacing w:after="100"/>
      <w:ind w:left="660"/>
    </w:pPr>
  </w:style>
  <w:style w:type="paragraph" w:styleId="TOC5">
    <w:name w:val="toc 5"/>
    <w:basedOn w:val="Normal"/>
    <w:next w:val="Normal"/>
    <w:autoRedefine/>
    <w:uiPriority w:val="39"/>
    <w:unhideWhenUsed/>
    <w:rsid w:val="00992A6F"/>
    <w:pPr>
      <w:spacing w:after="100"/>
      <w:ind w:left="880"/>
    </w:pPr>
  </w:style>
  <w:style w:type="paragraph" w:styleId="TableofFigures">
    <w:name w:val="table of figures"/>
    <w:basedOn w:val="Normal"/>
    <w:next w:val="Normal"/>
    <w:uiPriority w:val="99"/>
    <w:unhideWhenUsed/>
    <w:rsid w:val="00E075B3"/>
    <w:pPr>
      <w:spacing w:after="0"/>
    </w:pPr>
  </w:style>
  <w:style w:type="character" w:customStyle="1" w:styleId="String">
    <w:name w:val="String"/>
    <w:basedOn w:val="DefaultParagraphFont"/>
    <w:uiPriority w:val="1"/>
    <w:qFormat/>
    <w:rsid w:val="0086367C"/>
    <w:rPr>
      <w:color w:val="800000"/>
    </w:rPr>
  </w:style>
  <w:style w:type="character" w:customStyle="1" w:styleId="Comment">
    <w:name w:val="Comment"/>
    <w:basedOn w:val="DefaultParagraphFont"/>
    <w:uiPriority w:val="1"/>
    <w:qFormat/>
    <w:rsid w:val="00E96EF1"/>
    <w:rPr>
      <w:color w:val="008000"/>
    </w:rPr>
  </w:style>
  <w:style w:type="numbering" w:customStyle="1" w:styleId="Steps">
    <w:name w:val="Steps"/>
    <w:uiPriority w:val="99"/>
    <w:rsid w:val="006604FA"/>
    <w:pPr>
      <w:numPr>
        <w:numId w:val="10"/>
      </w:numPr>
    </w:pPr>
  </w:style>
  <w:style w:type="numbering" w:customStyle="1" w:styleId="Style1">
    <w:name w:val="Style1"/>
    <w:uiPriority w:val="99"/>
    <w:rsid w:val="006604FA"/>
    <w:pPr>
      <w:numPr>
        <w:numId w:val="11"/>
      </w:numPr>
    </w:pPr>
  </w:style>
  <w:style w:type="character" w:customStyle="1" w:styleId="InlineCode">
    <w:name w:val="Inline Code"/>
    <w:basedOn w:val="DefaultParagraphFont"/>
    <w:uiPriority w:val="1"/>
    <w:qFormat/>
    <w:rsid w:val="00F82D04"/>
    <w:rPr>
      <w:rFonts w:ascii="Consolas" w:hAnsi="Consolas"/>
      <w:sz w:val="20"/>
    </w:rPr>
  </w:style>
  <w:style w:type="character" w:styleId="FollowedHyperlink">
    <w:name w:val="FollowedHyperlink"/>
    <w:basedOn w:val="DefaultParagraphFont"/>
    <w:uiPriority w:val="99"/>
    <w:semiHidden/>
    <w:unhideWhenUsed/>
    <w:rsid w:val="008B3D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D0"/>
  </w:style>
  <w:style w:type="paragraph" w:styleId="Heading1">
    <w:name w:val="heading 1"/>
    <w:basedOn w:val="Normal"/>
    <w:next w:val="Normal"/>
    <w:link w:val="Heading1Char"/>
    <w:uiPriority w:val="9"/>
    <w:qFormat/>
    <w:rsid w:val="007C1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1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2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2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02D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402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02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02D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02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641"/>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773736"/>
    <w:pPr>
      <w:keepNext/>
      <w:keepLines/>
      <w:pBdr>
        <w:top w:val="dashed" w:sz="4" w:space="1" w:color="A6A6A6" w:themeColor="background1" w:themeShade="A6"/>
        <w:left w:val="dashed" w:sz="4" w:space="4" w:color="A6A6A6" w:themeColor="background1" w:themeShade="A6"/>
        <w:bottom w:val="dashed" w:sz="4" w:space="1" w:color="A6A6A6" w:themeColor="background1" w:themeShade="A6"/>
        <w:right w:val="dashed" w:sz="4" w:space="4" w:color="A6A6A6" w:themeColor="background1" w:themeShade="A6"/>
      </w:pBdr>
      <w:shd w:val="clear" w:color="auto" w:fill="F2F2F2" w:themeFill="background1" w:themeFillShade="F2"/>
      <w:spacing w:before="100" w:line="240" w:lineRule="auto"/>
      <w:ind w:left="360" w:right="360"/>
      <w:contextualSpacing/>
    </w:pPr>
    <w:rPr>
      <w:rFonts w:ascii="Consolas" w:hAnsi="Consolas"/>
      <w:noProof/>
      <w:sz w:val="20"/>
    </w:rPr>
  </w:style>
  <w:style w:type="character" w:customStyle="1" w:styleId="Keyword">
    <w:name w:val="Keyword"/>
    <w:basedOn w:val="DefaultParagraphFont"/>
    <w:uiPriority w:val="1"/>
    <w:qFormat/>
    <w:rsid w:val="009B7052"/>
    <w:rPr>
      <w:color w:val="0000FF"/>
    </w:rPr>
  </w:style>
  <w:style w:type="character" w:customStyle="1" w:styleId="Type">
    <w:name w:val="Type"/>
    <w:basedOn w:val="DefaultParagraphFont"/>
    <w:uiPriority w:val="1"/>
    <w:qFormat/>
    <w:rsid w:val="005E39BF"/>
    <w:rPr>
      <w:color w:val="2B91C5"/>
    </w:rPr>
  </w:style>
  <w:style w:type="character" w:customStyle="1" w:styleId="Heading3Char">
    <w:name w:val="Heading 3 Char"/>
    <w:basedOn w:val="DefaultParagraphFont"/>
    <w:link w:val="Heading3"/>
    <w:uiPriority w:val="9"/>
    <w:rsid w:val="00F402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402D0"/>
    <w:pPr>
      <w:outlineLvl w:val="9"/>
    </w:pPr>
  </w:style>
  <w:style w:type="paragraph" w:styleId="TOC1">
    <w:name w:val="toc 1"/>
    <w:basedOn w:val="Normal"/>
    <w:next w:val="Normal"/>
    <w:autoRedefine/>
    <w:uiPriority w:val="39"/>
    <w:unhideWhenUsed/>
    <w:qFormat/>
    <w:rsid w:val="00570762"/>
    <w:pPr>
      <w:spacing w:after="100"/>
    </w:pPr>
  </w:style>
  <w:style w:type="paragraph" w:styleId="TOC2">
    <w:name w:val="toc 2"/>
    <w:basedOn w:val="Normal"/>
    <w:next w:val="Normal"/>
    <w:autoRedefine/>
    <w:uiPriority w:val="39"/>
    <w:unhideWhenUsed/>
    <w:qFormat/>
    <w:rsid w:val="00570762"/>
    <w:pPr>
      <w:spacing w:after="100"/>
      <w:ind w:left="220"/>
    </w:pPr>
  </w:style>
  <w:style w:type="paragraph" w:styleId="TOC3">
    <w:name w:val="toc 3"/>
    <w:basedOn w:val="Normal"/>
    <w:next w:val="Normal"/>
    <w:autoRedefine/>
    <w:uiPriority w:val="39"/>
    <w:unhideWhenUsed/>
    <w:qFormat/>
    <w:rsid w:val="00570762"/>
    <w:pPr>
      <w:spacing w:after="100"/>
      <w:ind w:left="440"/>
    </w:pPr>
  </w:style>
  <w:style w:type="character" w:styleId="Hyperlink">
    <w:name w:val="Hyperlink"/>
    <w:basedOn w:val="DefaultParagraphFont"/>
    <w:uiPriority w:val="99"/>
    <w:unhideWhenUsed/>
    <w:rsid w:val="00570762"/>
    <w:rPr>
      <w:color w:val="0000FF" w:themeColor="hyperlink"/>
      <w:u w:val="single"/>
    </w:rPr>
  </w:style>
  <w:style w:type="paragraph" w:styleId="BalloonText">
    <w:name w:val="Balloon Text"/>
    <w:basedOn w:val="Normal"/>
    <w:link w:val="BalloonTextChar"/>
    <w:uiPriority w:val="99"/>
    <w:semiHidden/>
    <w:unhideWhenUsed/>
    <w:rsid w:val="0057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62"/>
    <w:rPr>
      <w:rFonts w:ascii="Tahoma" w:hAnsi="Tahoma" w:cs="Tahoma"/>
      <w:sz w:val="16"/>
      <w:szCs w:val="16"/>
    </w:rPr>
  </w:style>
  <w:style w:type="character" w:customStyle="1" w:styleId="Heading4Char">
    <w:name w:val="Heading 4 Char"/>
    <w:basedOn w:val="DefaultParagraphFont"/>
    <w:link w:val="Heading4"/>
    <w:uiPriority w:val="9"/>
    <w:rsid w:val="00F40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0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02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02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02D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02D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402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2D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02D0"/>
    <w:rPr>
      <w:b/>
      <w:bCs/>
    </w:rPr>
  </w:style>
  <w:style w:type="character" w:styleId="Emphasis">
    <w:name w:val="Emphasis"/>
    <w:basedOn w:val="DefaultParagraphFont"/>
    <w:uiPriority w:val="20"/>
    <w:qFormat/>
    <w:rsid w:val="00F402D0"/>
    <w:rPr>
      <w:i/>
      <w:iCs/>
    </w:rPr>
  </w:style>
  <w:style w:type="paragraph" w:styleId="NoSpacing">
    <w:name w:val="No Spacing"/>
    <w:uiPriority w:val="1"/>
    <w:qFormat/>
    <w:rsid w:val="00F402D0"/>
    <w:pPr>
      <w:spacing w:after="0" w:line="240" w:lineRule="auto"/>
    </w:pPr>
  </w:style>
  <w:style w:type="paragraph" w:styleId="ListParagraph">
    <w:name w:val="List Paragraph"/>
    <w:basedOn w:val="Normal"/>
    <w:uiPriority w:val="34"/>
    <w:qFormat/>
    <w:rsid w:val="00F402D0"/>
    <w:pPr>
      <w:ind w:left="720"/>
      <w:contextualSpacing/>
    </w:pPr>
  </w:style>
  <w:style w:type="paragraph" w:styleId="Quote">
    <w:name w:val="Quote"/>
    <w:basedOn w:val="Normal"/>
    <w:next w:val="Normal"/>
    <w:link w:val="QuoteChar"/>
    <w:uiPriority w:val="29"/>
    <w:qFormat/>
    <w:rsid w:val="00F402D0"/>
    <w:rPr>
      <w:i/>
      <w:iCs/>
      <w:color w:val="000000" w:themeColor="text1"/>
    </w:rPr>
  </w:style>
  <w:style w:type="character" w:customStyle="1" w:styleId="QuoteChar">
    <w:name w:val="Quote Char"/>
    <w:basedOn w:val="DefaultParagraphFont"/>
    <w:link w:val="Quote"/>
    <w:uiPriority w:val="29"/>
    <w:rsid w:val="00F402D0"/>
    <w:rPr>
      <w:i/>
      <w:iCs/>
      <w:color w:val="000000" w:themeColor="text1"/>
    </w:rPr>
  </w:style>
  <w:style w:type="paragraph" w:styleId="IntenseQuote">
    <w:name w:val="Intense Quote"/>
    <w:basedOn w:val="Normal"/>
    <w:next w:val="Normal"/>
    <w:link w:val="IntenseQuoteChar"/>
    <w:uiPriority w:val="30"/>
    <w:qFormat/>
    <w:rsid w:val="00F402D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02D0"/>
    <w:rPr>
      <w:b/>
      <w:bCs/>
      <w:i/>
      <w:iCs/>
      <w:color w:val="4F81BD" w:themeColor="accent1"/>
    </w:rPr>
  </w:style>
  <w:style w:type="character" w:styleId="SubtleEmphasis">
    <w:name w:val="Subtle Emphasis"/>
    <w:basedOn w:val="DefaultParagraphFont"/>
    <w:uiPriority w:val="19"/>
    <w:qFormat/>
    <w:rsid w:val="00F402D0"/>
    <w:rPr>
      <w:i/>
      <w:iCs/>
      <w:color w:val="808080" w:themeColor="text1" w:themeTint="7F"/>
    </w:rPr>
  </w:style>
  <w:style w:type="character" w:styleId="IntenseEmphasis">
    <w:name w:val="Intense Emphasis"/>
    <w:basedOn w:val="DefaultParagraphFont"/>
    <w:uiPriority w:val="21"/>
    <w:qFormat/>
    <w:rsid w:val="00F402D0"/>
    <w:rPr>
      <w:b/>
      <w:bCs/>
      <w:i/>
      <w:iCs/>
      <w:color w:val="4F81BD" w:themeColor="accent1"/>
    </w:rPr>
  </w:style>
  <w:style w:type="character" w:styleId="SubtleReference">
    <w:name w:val="Subtle Reference"/>
    <w:basedOn w:val="DefaultParagraphFont"/>
    <w:uiPriority w:val="31"/>
    <w:qFormat/>
    <w:rsid w:val="00F402D0"/>
    <w:rPr>
      <w:smallCaps/>
      <w:color w:val="C0504D" w:themeColor="accent2"/>
      <w:u w:val="single"/>
    </w:rPr>
  </w:style>
  <w:style w:type="character" w:styleId="IntenseReference">
    <w:name w:val="Intense Reference"/>
    <w:basedOn w:val="DefaultParagraphFont"/>
    <w:uiPriority w:val="32"/>
    <w:qFormat/>
    <w:rsid w:val="00F402D0"/>
    <w:rPr>
      <w:b/>
      <w:bCs/>
      <w:smallCaps/>
      <w:color w:val="C0504D" w:themeColor="accent2"/>
      <w:spacing w:val="5"/>
      <w:u w:val="single"/>
    </w:rPr>
  </w:style>
  <w:style w:type="character" w:styleId="BookTitle">
    <w:name w:val="Book Title"/>
    <w:basedOn w:val="DefaultParagraphFont"/>
    <w:uiPriority w:val="33"/>
    <w:qFormat/>
    <w:rsid w:val="00F402D0"/>
    <w:rPr>
      <w:b/>
      <w:bCs/>
      <w:smallCaps/>
      <w:spacing w:val="5"/>
    </w:rPr>
  </w:style>
  <w:style w:type="paragraph" w:styleId="Caption">
    <w:name w:val="caption"/>
    <w:basedOn w:val="Normal"/>
    <w:next w:val="Normal"/>
    <w:uiPriority w:val="35"/>
    <w:unhideWhenUsed/>
    <w:qFormat/>
    <w:rsid w:val="00F402D0"/>
    <w:pPr>
      <w:spacing w:line="240" w:lineRule="auto"/>
    </w:pPr>
    <w:rPr>
      <w:b/>
      <w:bCs/>
      <w:color w:val="4F81BD" w:themeColor="accent1"/>
      <w:sz w:val="18"/>
      <w:szCs w:val="18"/>
    </w:rPr>
  </w:style>
  <w:style w:type="table" w:styleId="TableGrid">
    <w:name w:val="Table Grid"/>
    <w:basedOn w:val="TableNormal"/>
    <w:uiPriority w:val="59"/>
    <w:rsid w:val="00861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992A6F"/>
    <w:pPr>
      <w:spacing w:after="100"/>
      <w:ind w:left="660"/>
    </w:pPr>
  </w:style>
  <w:style w:type="paragraph" w:styleId="TOC5">
    <w:name w:val="toc 5"/>
    <w:basedOn w:val="Normal"/>
    <w:next w:val="Normal"/>
    <w:autoRedefine/>
    <w:uiPriority w:val="39"/>
    <w:unhideWhenUsed/>
    <w:rsid w:val="00992A6F"/>
    <w:pPr>
      <w:spacing w:after="100"/>
      <w:ind w:left="880"/>
    </w:pPr>
  </w:style>
  <w:style w:type="paragraph" w:styleId="TableofFigures">
    <w:name w:val="table of figures"/>
    <w:basedOn w:val="Normal"/>
    <w:next w:val="Normal"/>
    <w:uiPriority w:val="99"/>
    <w:unhideWhenUsed/>
    <w:rsid w:val="00E075B3"/>
    <w:pPr>
      <w:spacing w:after="0"/>
    </w:pPr>
  </w:style>
  <w:style w:type="character" w:customStyle="1" w:styleId="String">
    <w:name w:val="String"/>
    <w:basedOn w:val="DefaultParagraphFont"/>
    <w:uiPriority w:val="1"/>
    <w:qFormat/>
    <w:rsid w:val="0086367C"/>
    <w:rPr>
      <w:color w:val="800000"/>
    </w:rPr>
  </w:style>
  <w:style w:type="character" w:customStyle="1" w:styleId="Comment">
    <w:name w:val="Comment"/>
    <w:basedOn w:val="DefaultParagraphFont"/>
    <w:uiPriority w:val="1"/>
    <w:qFormat/>
    <w:rsid w:val="00E96EF1"/>
    <w:rPr>
      <w:color w:val="008000"/>
    </w:rPr>
  </w:style>
  <w:style w:type="numbering" w:customStyle="1" w:styleId="Steps">
    <w:name w:val="Steps"/>
    <w:uiPriority w:val="99"/>
    <w:rsid w:val="006604FA"/>
    <w:pPr>
      <w:numPr>
        <w:numId w:val="10"/>
      </w:numPr>
    </w:pPr>
  </w:style>
  <w:style w:type="numbering" w:customStyle="1" w:styleId="Style1">
    <w:name w:val="Style1"/>
    <w:uiPriority w:val="99"/>
    <w:rsid w:val="006604FA"/>
    <w:pPr>
      <w:numPr>
        <w:numId w:val="11"/>
      </w:numPr>
    </w:pPr>
  </w:style>
  <w:style w:type="character" w:customStyle="1" w:styleId="InlineCode">
    <w:name w:val="Inline Code"/>
    <w:basedOn w:val="DefaultParagraphFont"/>
    <w:uiPriority w:val="1"/>
    <w:qFormat/>
    <w:rsid w:val="00F82D04"/>
    <w:rPr>
      <w:rFonts w:ascii="Consolas" w:hAnsi="Consolas"/>
      <w:sz w:val="20"/>
    </w:rPr>
  </w:style>
  <w:style w:type="character" w:styleId="FollowedHyperlink">
    <w:name w:val="FollowedHyperlink"/>
    <w:basedOn w:val="DefaultParagraphFont"/>
    <w:uiPriority w:val="99"/>
    <w:semiHidden/>
    <w:unhideWhenUsed/>
    <w:rsid w:val="008B3D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6211">
      <w:bodyDiv w:val="1"/>
      <w:marLeft w:val="0"/>
      <w:marRight w:val="0"/>
      <w:marTop w:val="0"/>
      <w:marBottom w:val="0"/>
      <w:divBdr>
        <w:top w:val="none" w:sz="0" w:space="0" w:color="auto"/>
        <w:left w:val="none" w:sz="0" w:space="0" w:color="auto"/>
        <w:bottom w:val="none" w:sz="0" w:space="0" w:color="auto"/>
        <w:right w:val="none" w:sz="0" w:space="0" w:color="auto"/>
      </w:divBdr>
    </w:div>
    <w:div w:id="288047363">
      <w:bodyDiv w:val="1"/>
      <w:marLeft w:val="0"/>
      <w:marRight w:val="0"/>
      <w:marTop w:val="0"/>
      <w:marBottom w:val="0"/>
      <w:divBdr>
        <w:top w:val="none" w:sz="0" w:space="0" w:color="auto"/>
        <w:left w:val="none" w:sz="0" w:space="0" w:color="auto"/>
        <w:bottom w:val="none" w:sz="0" w:space="0" w:color="auto"/>
        <w:right w:val="none" w:sz="0" w:space="0" w:color="auto"/>
      </w:divBdr>
    </w:div>
    <w:div w:id="424770358">
      <w:bodyDiv w:val="1"/>
      <w:marLeft w:val="0"/>
      <w:marRight w:val="0"/>
      <w:marTop w:val="0"/>
      <w:marBottom w:val="0"/>
      <w:divBdr>
        <w:top w:val="none" w:sz="0" w:space="0" w:color="auto"/>
        <w:left w:val="none" w:sz="0" w:space="0" w:color="auto"/>
        <w:bottom w:val="none" w:sz="0" w:space="0" w:color="auto"/>
        <w:right w:val="none" w:sz="0" w:space="0" w:color="auto"/>
      </w:divBdr>
    </w:div>
    <w:div w:id="702168494">
      <w:bodyDiv w:val="1"/>
      <w:marLeft w:val="0"/>
      <w:marRight w:val="0"/>
      <w:marTop w:val="0"/>
      <w:marBottom w:val="0"/>
      <w:divBdr>
        <w:top w:val="none" w:sz="0" w:space="0" w:color="auto"/>
        <w:left w:val="none" w:sz="0" w:space="0" w:color="auto"/>
        <w:bottom w:val="none" w:sz="0" w:space="0" w:color="auto"/>
        <w:right w:val="none" w:sz="0" w:space="0" w:color="auto"/>
      </w:divBdr>
    </w:div>
    <w:div w:id="835607689">
      <w:bodyDiv w:val="1"/>
      <w:marLeft w:val="0"/>
      <w:marRight w:val="0"/>
      <w:marTop w:val="0"/>
      <w:marBottom w:val="0"/>
      <w:divBdr>
        <w:top w:val="none" w:sz="0" w:space="0" w:color="auto"/>
        <w:left w:val="none" w:sz="0" w:space="0" w:color="auto"/>
        <w:bottom w:val="none" w:sz="0" w:space="0" w:color="auto"/>
        <w:right w:val="none" w:sz="0" w:space="0" w:color="auto"/>
      </w:divBdr>
    </w:div>
    <w:div w:id="968047428">
      <w:bodyDiv w:val="1"/>
      <w:marLeft w:val="0"/>
      <w:marRight w:val="0"/>
      <w:marTop w:val="0"/>
      <w:marBottom w:val="0"/>
      <w:divBdr>
        <w:top w:val="none" w:sz="0" w:space="0" w:color="auto"/>
        <w:left w:val="none" w:sz="0" w:space="0" w:color="auto"/>
        <w:bottom w:val="none" w:sz="0" w:space="0" w:color="auto"/>
        <w:right w:val="none" w:sz="0" w:space="0" w:color="auto"/>
      </w:divBdr>
    </w:div>
    <w:div w:id="1307199411">
      <w:bodyDiv w:val="1"/>
      <w:marLeft w:val="0"/>
      <w:marRight w:val="0"/>
      <w:marTop w:val="0"/>
      <w:marBottom w:val="0"/>
      <w:divBdr>
        <w:top w:val="none" w:sz="0" w:space="0" w:color="auto"/>
        <w:left w:val="none" w:sz="0" w:space="0" w:color="auto"/>
        <w:bottom w:val="none" w:sz="0" w:space="0" w:color="auto"/>
        <w:right w:val="none" w:sz="0" w:space="0" w:color="auto"/>
      </w:divBdr>
    </w:div>
    <w:div w:id="1433430938">
      <w:bodyDiv w:val="1"/>
      <w:marLeft w:val="0"/>
      <w:marRight w:val="0"/>
      <w:marTop w:val="0"/>
      <w:marBottom w:val="0"/>
      <w:divBdr>
        <w:top w:val="none" w:sz="0" w:space="0" w:color="auto"/>
        <w:left w:val="none" w:sz="0" w:space="0" w:color="auto"/>
        <w:bottom w:val="none" w:sz="0" w:space="0" w:color="auto"/>
        <w:right w:val="none" w:sz="0" w:space="0" w:color="auto"/>
      </w:divBdr>
    </w:div>
    <w:div w:id="1447385537">
      <w:bodyDiv w:val="1"/>
      <w:marLeft w:val="0"/>
      <w:marRight w:val="0"/>
      <w:marTop w:val="0"/>
      <w:marBottom w:val="0"/>
      <w:divBdr>
        <w:top w:val="none" w:sz="0" w:space="0" w:color="auto"/>
        <w:left w:val="none" w:sz="0" w:space="0" w:color="auto"/>
        <w:bottom w:val="none" w:sz="0" w:space="0" w:color="auto"/>
        <w:right w:val="none" w:sz="0" w:space="0" w:color="auto"/>
      </w:divBdr>
    </w:div>
    <w:div w:id="1703628422">
      <w:bodyDiv w:val="1"/>
      <w:marLeft w:val="0"/>
      <w:marRight w:val="0"/>
      <w:marTop w:val="0"/>
      <w:marBottom w:val="0"/>
      <w:divBdr>
        <w:top w:val="none" w:sz="0" w:space="0" w:color="auto"/>
        <w:left w:val="none" w:sz="0" w:space="0" w:color="auto"/>
        <w:bottom w:val="none" w:sz="0" w:space="0" w:color="auto"/>
        <w:right w:val="none" w:sz="0" w:space="0" w:color="auto"/>
      </w:divBdr>
    </w:div>
    <w:div w:id="1860511183">
      <w:bodyDiv w:val="1"/>
      <w:marLeft w:val="0"/>
      <w:marRight w:val="0"/>
      <w:marTop w:val="0"/>
      <w:marBottom w:val="0"/>
      <w:divBdr>
        <w:top w:val="none" w:sz="0" w:space="0" w:color="auto"/>
        <w:left w:val="none" w:sz="0" w:space="0" w:color="auto"/>
        <w:bottom w:val="none" w:sz="0" w:space="0" w:color="auto"/>
        <w:right w:val="none" w:sz="0" w:space="0" w:color="auto"/>
      </w:divBdr>
    </w:div>
    <w:div w:id="1931424178">
      <w:bodyDiv w:val="1"/>
      <w:marLeft w:val="0"/>
      <w:marRight w:val="0"/>
      <w:marTop w:val="0"/>
      <w:marBottom w:val="0"/>
      <w:divBdr>
        <w:top w:val="none" w:sz="0" w:space="0" w:color="auto"/>
        <w:left w:val="none" w:sz="0" w:space="0" w:color="auto"/>
        <w:bottom w:val="none" w:sz="0" w:space="0" w:color="auto"/>
        <w:right w:val="none" w:sz="0" w:space="0" w:color="auto"/>
      </w:divBdr>
    </w:div>
    <w:div w:id="2075275638">
      <w:bodyDiv w:val="1"/>
      <w:marLeft w:val="0"/>
      <w:marRight w:val="0"/>
      <w:marTop w:val="0"/>
      <w:marBottom w:val="0"/>
      <w:divBdr>
        <w:top w:val="none" w:sz="0" w:space="0" w:color="auto"/>
        <w:left w:val="none" w:sz="0" w:space="0" w:color="auto"/>
        <w:bottom w:val="none" w:sz="0" w:space="0" w:color="auto"/>
        <w:right w:val="none" w:sz="0" w:space="0" w:color="auto"/>
      </w:divBdr>
    </w:div>
    <w:div w:id="21109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go.microsoft.com/fwlink/?LinkId=230702"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go.microsoft.com/fwlink/?LinkId=230702"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go.microsoft.com/fwlink/?LinkId=230702" TargetMode="Externa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Ca\Documents\Work\Specs\Spe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7ZN6UHAR5Q2M-131-460</_dlc_DocId>
    <_dlc_DocIdUrl xmlns="66638cb4-3b4e-44e9-8a00-ba8640d209a3">
      <Url>http://devdiv/sites/vspro/Roslyn/_layouts/DocIdRedir.aspx?ID=7ZN6UHAR5Q2M-131-460</Url>
      <Description>7ZN6UHAR5Q2M-131-460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C5D4E-C4CE-4837-A803-FB964721D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F8FC39-503D-4A6D-AAEE-6BF6D9245EB1}">
  <ds:schemaRefs>
    <ds:schemaRef ds:uri="http://schemas.microsoft.com/office/2006/metadata/properties"/>
    <ds:schemaRef ds:uri="http://schemas.microsoft.com/office/infopath/2007/PartnerControls"/>
    <ds:schemaRef ds:uri="66638cb4-3b4e-44e9-8a00-ba8640d209a3"/>
  </ds:schemaRefs>
</ds:datastoreItem>
</file>

<file path=customXml/itemProps3.xml><?xml version="1.0" encoding="utf-8"?>
<ds:datastoreItem xmlns:ds="http://schemas.openxmlformats.org/officeDocument/2006/customXml" ds:itemID="{74AE16FB-41E9-4D74-8078-D8A07F971970}">
  <ds:schemaRefs>
    <ds:schemaRef ds:uri="http://schemas.microsoft.com/sharepoint/v3/contenttype/forms"/>
  </ds:schemaRefs>
</ds:datastoreItem>
</file>

<file path=customXml/itemProps4.xml><?xml version="1.0" encoding="utf-8"?>
<ds:datastoreItem xmlns:ds="http://schemas.openxmlformats.org/officeDocument/2006/customXml" ds:itemID="{95C67CBB-C305-4CCA-990B-31F0D38783F9}">
  <ds:schemaRefs>
    <ds:schemaRef ds:uri="http://schemas.microsoft.com/sharepoint/events"/>
  </ds:schemaRefs>
</ds:datastoreItem>
</file>

<file path=customXml/itemProps5.xml><?xml version="1.0" encoding="utf-8"?>
<ds:datastoreItem xmlns:ds="http://schemas.openxmlformats.org/officeDocument/2006/customXml" ds:itemID="{6F1F5A9C-F02E-4052-97C0-89C70B49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Template.dotx</Template>
  <TotalTime>976</TotalTime>
  <Pages>20</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Campbell</dc:creator>
  <cp:lastModifiedBy>Anthony D. Green</cp:lastModifiedBy>
  <cp:revision>835</cp:revision>
  <cp:lastPrinted>2010-03-29T19:34:00Z</cp:lastPrinted>
  <dcterms:created xsi:type="dcterms:W3CDTF">2011-09-12T13:27:00Z</dcterms:created>
  <dcterms:modified xsi:type="dcterms:W3CDTF">2012-05-24T10:32:00Z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bf6c25fc-f2a9-40f4-9b3c-19cdca06da68</vt:lpwstr>
  </property>
  <property fmtid="{D5CDD505-2E9C-101B-9397-08002B2CF9AE}" pid="3" name="ContentTypeId">
    <vt:lpwstr>0x0101002A4986482F4D2F4B98EA6A7540C8FE46</vt:lpwstr>
  </property>
</Properties>
</file>